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2520B6" w14:textId="77777777" w:rsidR="00326DA6" w:rsidRDefault="00326DA6" w:rsidP="00326DA6">
      <w:pPr>
        <w:pStyle w:val="OFC-Title"/>
        <w:rPr>
          <w:noProof/>
          <w:lang w:eastAsia="zh-CN"/>
        </w:rPr>
      </w:pPr>
      <w:r>
        <w:rPr>
          <w:noProof/>
          <w:lang w:eastAsia="zh-CN"/>
        </w:rPr>
        <w:t xml:space="preserve">  </w:t>
      </w:r>
    </w:p>
    <w:p w14:paraId="13F15AC0" w14:textId="18D9B77D" w:rsidR="00326DA6" w:rsidRPr="00326DA6" w:rsidRDefault="00326DA6" w:rsidP="00326DA6">
      <w:pPr>
        <w:pStyle w:val="OFC-Title"/>
        <w:rPr>
          <w:rFonts w:ascii="Courier New" w:eastAsia="Batang" w:hAnsi="Courier New" w:cs="Courier New"/>
          <w:sz w:val="24"/>
          <w:szCs w:val="24"/>
        </w:rPr>
      </w:pPr>
      <w:r w:rsidRPr="00326DA6">
        <w:rPr>
          <w:rFonts w:ascii="Courier New" w:eastAsia="Batang" w:hAnsi="Courier New" w:cs="Courier New"/>
          <w:sz w:val="24"/>
          <w:szCs w:val="24"/>
        </w:rPr>
        <w:t xml:space="preserve">   </w:t>
      </w:r>
      <w:r w:rsidR="00E10B13" w:rsidRPr="00E10B13">
        <w:rPr>
          <w:rFonts w:ascii="Courier New" w:eastAsia="Batang" w:hAnsi="Courier New" w:cs="Courier New"/>
          <w:sz w:val="24"/>
          <w:szCs w:val="24"/>
        </w:rPr>
        <w:t>A YANG Data Model for Client-layer Topology</w:t>
      </w:r>
    </w:p>
    <w:p w14:paraId="434BD71E" w14:textId="66D414A5" w:rsidR="00DA671C" w:rsidRPr="00326DA6" w:rsidRDefault="00326DA6" w:rsidP="00326DA6">
      <w:pPr>
        <w:pStyle w:val="OFC-Title"/>
        <w:rPr>
          <w:rFonts w:ascii="Courier New" w:eastAsia="Batang" w:hAnsi="Courier New" w:cs="Courier New"/>
          <w:sz w:val="24"/>
          <w:szCs w:val="24"/>
        </w:rPr>
      </w:pPr>
      <w:r w:rsidRPr="00326DA6">
        <w:rPr>
          <w:rFonts w:ascii="Courier New" w:eastAsia="Batang" w:hAnsi="Courier New" w:cs="Courier New"/>
          <w:sz w:val="24"/>
          <w:szCs w:val="24"/>
        </w:rPr>
        <w:t xml:space="preserve">          </w:t>
      </w:r>
      <w:bookmarkStart w:id="0" w:name="_GoBack"/>
      <w:bookmarkEnd w:id="0"/>
      <w:r w:rsidRPr="00326DA6">
        <w:rPr>
          <w:rFonts w:ascii="Courier New" w:eastAsia="Batang" w:hAnsi="Courier New" w:cs="Courier New"/>
          <w:sz w:val="24"/>
          <w:szCs w:val="24"/>
        </w:rPr>
        <w:t xml:space="preserve">    </w:t>
      </w:r>
      <w:r w:rsidR="00E10B13" w:rsidRPr="00E10B13">
        <w:rPr>
          <w:rFonts w:ascii="Courier New" w:eastAsia="Batang" w:hAnsi="Courier New" w:cs="Courier New"/>
          <w:sz w:val="24"/>
          <w:szCs w:val="24"/>
        </w:rPr>
        <w:t>draft-zheng-ccamp-client-topo-yang-01</w:t>
      </w:r>
    </w:p>
    <w:p w14:paraId="431750F3" w14:textId="77777777" w:rsidR="00364162" w:rsidRPr="00364162" w:rsidRDefault="00364162" w:rsidP="00364162"/>
    <w:p w14:paraId="37ECD03B" w14:textId="77777777" w:rsidR="00326DA6" w:rsidRPr="00326DA6" w:rsidRDefault="00326DA6" w:rsidP="00326DA6">
      <w:pPr>
        <w:spacing w:after="0" w:line="240" w:lineRule="auto"/>
        <w:ind w:left="0"/>
        <w:rPr>
          <w:rFonts w:eastAsia="Times New Roman"/>
          <w:bCs/>
        </w:rPr>
      </w:pPr>
      <w:r w:rsidRPr="00326DA6">
        <w:rPr>
          <w:rFonts w:eastAsia="Times New Roman"/>
          <w:bCs/>
        </w:rPr>
        <w:t>Abstract</w:t>
      </w:r>
    </w:p>
    <w:p w14:paraId="12FD4C24" w14:textId="77777777" w:rsidR="00326DA6" w:rsidRPr="00326DA6" w:rsidRDefault="00326DA6" w:rsidP="00326DA6">
      <w:pPr>
        <w:spacing w:after="0" w:line="240" w:lineRule="auto"/>
        <w:ind w:left="0"/>
        <w:rPr>
          <w:rFonts w:eastAsia="Times New Roman"/>
          <w:bCs/>
        </w:rPr>
      </w:pPr>
    </w:p>
    <w:p w14:paraId="56ED09CA" w14:textId="40A3D661" w:rsidR="00326DA6" w:rsidRPr="00326DA6" w:rsidRDefault="00784392" w:rsidP="00326DA6">
      <w:pPr>
        <w:spacing w:after="0" w:line="240" w:lineRule="auto"/>
        <w:ind w:leftChars="177" w:left="425"/>
        <w:rPr>
          <w:rFonts w:eastAsia="Times New Roman"/>
          <w:bCs/>
        </w:rPr>
      </w:pPr>
      <w:r w:rsidRPr="00784392">
        <w:rPr>
          <w:rFonts w:eastAsia="Times New Roman"/>
          <w:bCs/>
        </w:rPr>
        <w:t xml:space="preserve">A transport network is a server-layer network to provide connectivity services to its client. In this draft the </w:t>
      </w:r>
      <w:r>
        <w:rPr>
          <w:rFonts w:eastAsia="Times New Roman"/>
          <w:bCs/>
        </w:rPr>
        <w:t>topology of client is described</w:t>
      </w:r>
      <w:r w:rsidR="00326DA6" w:rsidRPr="00326DA6">
        <w:rPr>
          <w:rFonts w:eastAsia="Times New Roman"/>
          <w:bCs/>
        </w:rPr>
        <w:t>.</w:t>
      </w:r>
    </w:p>
    <w:p w14:paraId="5E9D699D" w14:textId="77777777" w:rsidR="00326DA6" w:rsidRPr="00326DA6" w:rsidRDefault="00326DA6" w:rsidP="00326DA6">
      <w:pPr>
        <w:spacing w:after="0" w:line="240" w:lineRule="auto"/>
        <w:ind w:left="0"/>
        <w:rPr>
          <w:rFonts w:eastAsia="Times New Roman"/>
          <w:bCs/>
        </w:rPr>
      </w:pPr>
    </w:p>
    <w:p w14:paraId="57E9A711" w14:textId="77777777" w:rsidR="00326DA6" w:rsidRPr="00326DA6" w:rsidRDefault="00326DA6" w:rsidP="00326DA6">
      <w:pPr>
        <w:spacing w:after="0" w:line="240" w:lineRule="auto"/>
        <w:ind w:left="0"/>
        <w:rPr>
          <w:rFonts w:eastAsia="Times New Roman"/>
          <w:bCs/>
        </w:rPr>
      </w:pPr>
      <w:r w:rsidRPr="00326DA6">
        <w:rPr>
          <w:rFonts w:eastAsia="Times New Roman"/>
          <w:bCs/>
        </w:rPr>
        <w:t>Status of This Memo</w:t>
      </w:r>
    </w:p>
    <w:p w14:paraId="39BB1AC2" w14:textId="77777777" w:rsidR="00326DA6" w:rsidRPr="00326DA6" w:rsidRDefault="00326DA6" w:rsidP="00326DA6">
      <w:pPr>
        <w:spacing w:after="0" w:line="240" w:lineRule="auto"/>
        <w:ind w:left="0"/>
        <w:rPr>
          <w:rFonts w:eastAsia="Times New Roman"/>
          <w:bCs/>
        </w:rPr>
      </w:pPr>
    </w:p>
    <w:p w14:paraId="0B02A2CE" w14:textId="43198EC0" w:rsidR="00326DA6" w:rsidRPr="00326DA6" w:rsidRDefault="00326DA6" w:rsidP="00326DA6">
      <w:pPr>
        <w:spacing w:after="0" w:line="240" w:lineRule="auto"/>
        <w:ind w:leftChars="177" w:left="425"/>
        <w:rPr>
          <w:rFonts w:eastAsia="Times New Roman"/>
          <w:bCs/>
        </w:rPr>
      </w:pPr>
      <w:r w:rsidRPr="00326DA6">
        <w:rPr>
          <w:rFonts w:eastAsia="Times New Roman"/>
          <w:bCs/>
        </w:rPr>
        <w:t>This Internet-Draft is submitted in full conformance with the provisions of BCP 78 and BCP 79.</w:t>
      </w:r>
    </w:p>
    <w:p w14:paraId="7F2C6B09" w14:textId="77777777" w:rsidR="00326DA6" w:rsidRPr="00326DA6" w:rsidRDefault="00326DA6" w:rsidP="00326DA6">
      <w:pPr>
        <w:spacing w:after="0" w:line="240" w:lineRule="auto"/>
        <w:ind w:leftChars="177" w:left="425"/>
        <w:rPr>
          <w:rFonts w:eastAsia="Times New Roman"/>
          <w:bCs/>
        </w:rPr>
      </w:pPr>
    </w:p>
    <w:p w14:paraId="02C508A2" w14:textId="3F9F3C0D" w:rsidR="00326DA6" w:rsidRPr="00326DA6" w:rsidRDefault="00326DA6" w:rsidP="00326DA6">
      <w:pPr>
        <w:spacing w:after="0" w:line="240" w:lineRule="auto"/>
        <w:ind w:leftChars="177" w:left="425"/>
        <w:rPr>
          <w:rFonts w:eastAsia="Times New Roman"/>
          <w:bCs/>
        </w:rPr>
      </w:pPr>
      <w:r w:rsidRPr="00326DA6">
        <w:rPr>
          <w:rFonts w:eastAsia="Times New Roman"/>
          <w:bCs/>
        </w:rPr>
        <w:t>Internet-Drafts are working documents of the Internet Engineering Task Force (IETF).  Note that other groups may also distribute working documents as Internet-Drafts.  The list of current Internet-Drafts is at https://datatracker.ietf.org/drafts/current/.</w:t>
      </w:r>
    </w:p>
    <w:p w14:paraId="5BE8D9DC" w14:textId="77777777" w:rsidR="00326DA6" w:rsidRPr="00326DA6" w:rsidRDefault="00326DA6" w:rsidP="00326DA6">
      <w:pPr>
        <w:spacing w:after="0" w:line="240" w:lineRule="auto"/>
        <w:ind w:leftChars="177" w:left="425"/>
        <w:rPr>
          <w:rFonts w:eastAsia="Times New Roman"/>
          <w:bCs/>
        </w:rPr>
      </w:pPr>
    </w:p>
    <w:p w14:paraId="0276CD04" w14:textId="7DE0BC04" w:rsidR="00326DA6" w:rsidRPr="00326DA6" w:rsidRDefault="00326DA6" w:rsidP="00326DA6">
      <w:pPr>
        <w:spacing w:after="0" w:line="240" w:lineRule="auto"/>
        <w:ind w:leftChars="177" w:left="425"/>
        <w:rPr>
          <w:rFonts w:eastAsia="Times New Roman"/>
          <w:bCs/>
        </w:rPr>
      </w:pPr>
      <w:r w:rsidRPr="00326DA6">
        <w:rPr>
          <w:rFonts w:eastAsia="Times New Roman"/>
          <w:bCs/>
        </w:rPr>
        <w:t>Internet-Drafts are draft documents valid for a maximum of six</w:t>
      </w:r>
      <w:r>
        <w:rPr>
          <w:rFonts w:eastAsia="Times New Roman"/>
          <w:bCs/>
        </w:rPr>
        <w:t xml:space="preserve"> </w:t>
      </w:r>
      <w:r w:rsidRPr="00326DA6">
        <w:rPr>
          <w:rFonts w:eastAsia="Times New Roman"/>
          <w:bCs/>
        </w:rPr>
        <w:t>months and may be updated, replaced, or obsoleted by other documents at any time.  It is inappropriate to use Internet-Drafts as reference material or to cite them other than as "work in progress."</w:t>
      </w:r>
    </w:p>
    <w:p w14:paraId="22A3D298" w14:textId="77777777" w:rsidR="00326DA6" w:rsidRPr="00326DA6" w:rsidRDefault="00326DA6" w:rsidP="00326DA6">
      <w:pPr>
        <w:spacing w:after="0" w:line="240" w:lineRule="auto"/>
        <w:ind w:leftChars="177" w:left="425"/>
        <w:rPr>
          <w:rFonts w:eastAsia="Times New Roman"/>
          <w:bCs/>
        </w:rPr>
      </w:pPr>
    </w:p>
    <w:p w14:paraId="1ECA6223" w14:textId="79034EFD" w:rsidR="006E1AEF" w:rsidRDefault="00326DA6" w:rsidP="00326DA6">
      <w:pPr>
        <w:spacing w:after="0" w:line="240" w:lineRule="auto"/>
        <w:ind w:leftChars="177" w:left="425"/>
        <w:rPr>
          <w:rFonts w:eastAsia="Times New Roman"/>
          <w:bCs/>
        </w:rPr>
      </w:pPr>
      <w:r w:rsidRPr="00326DA6">
        <w:rPr>
          <w:rFonts w:eastAsia="Times New Roman"/>
          <w:bCs/>
        </w:rPr>
        <w:t>This Internet-Draft will expire on May 3, 2018.</w:t>
      </w:r>
    </w:p>
    <w:p w14:paraId="2E05121E" w14:textId="77777777" w:rsidR="00326DA6" w:rsidRDefault="00326DA6" w:rsidP="00326DA6">
      <w:pPr>
        <w:spacing w:after="0" w:line="240" w:lineRule="auto"/>
        <w:ind w:leftChars="177" w:left="425"/>
        <w:rPr>
          <w:rFonts w:eastAsia="Times New Roman"/>
          <w:bCs/>
        </w:rPr>
      </w:pPr>
    </w:p>
    <w:p w14:paraId="1394C631" w14:textId="77777777" w:rsidR="00326DA6" w:rsidRDefault="00326DA6" w:rsidP="00326DA6">
      <w:pPr>
        <w:spacing w:after="0" w:line="240" w:lineRule="auto"/>
        <w:ind w:leftChars="177" w:left="425"/>
        <w:rPr>
          <w:rFonts w:eastAsia="Times New Roman"/>
          <w:bCs/>
        </w:rPr>
      </w:pPr>
    </w:p>
    <w:p w14:paraId="4D840F9B" w14:textId="77777777" w:rsidR="00326DA6" w:rsidRDefault="00326DA6" w:rsidP="00326DA6">
      <w:pPr>
        <w:spacing w:after="0" w:line="240" w:lineRule="auto"/>
        <w:ind w:leftChars="177" w:left="425"/>
        <w:rPr>
          <w:rFonts w:eastAsia="Times New Roman"/>
          <w:bCs/>
        </w:rPr>
      </w:pPr>
    </w:p>
    <w:p w14:paraId="3C33DC6D" w14:textId="77777777" w:rsidR="00326DA6" w:rsidRDefault="00326DA6" w:rsidP="00326DA6">
      <w:pPr>
        <w:spacing w:after="0" w:line="240" w:lineRule="auto"/>
        <w:ind w:left="0"/>
      </w:pPr>
      <w:r>
        <w:t>Copyright Notice</w:t>
      </w:r>
    </w:p>
    <w:p w14:paraId="2C9C0DA7" w14:textId="77777777" w:rsidR="00326DA6" w:rsidRDefault="00326DA6" w:rsidP="00326DA6">
      <w:pPr>
        <w:spacing w:after="0" w:line="240" w:lineRule="auto"/>
        <w:ind w:leftChars="177" w:left="425"/>
      </w:pPr>
    </w:p>
    <w:p w14:paraId="060E243B" w14:textId="1C33F0EF" w:rsidR="00326DA6" w:rsidRDefault="00326DA6" w:rsidP="00326DA6">
      <w:pPr>
        <w:spacing w:after="0" w:line="240" w:lineRule="auto"/>
        <w:ind w:leftChars="177" w:left="425"/>
      </w:pPr>
      <w:r>
        <w:t>Copyright (c) 2017 IETF Trust and the persons identified as the document authors.  All rights reserved.</w:t>
      </w:r>
    </w:p>
    <w:p w14:paraId="67909BE9" w14:textId="77777777" w:rsidR="00326DA6" w:rsidRDefault="00326DA6" w:rsidP="00326DA6">
      <w:pPr>
        <w:spacing w:after="0" w:line="240" w:lineRule="auto"/>
        <w:ind w:leftChars="177" w:left="425"/>
      </w:pPr>
    </w:p>
    <w:p w14:paraId="5E5783ED" w14:textId="4E288544" w:rsidR="00326DA6" w:rsidRPr="00891BA3" w:rsidRDefault="00326DA6" w:rsidP="00326DA6">
      <w:pPr>
        <w:spacing w:after="0" w:line="240" w:lineRule="auto"/>
        <w:ind w:leftChars="177" w:left="425"/>
      </w:pPr>
      <w:r>
        <w:t>This document is subject to BCP 78 and the IETF Trust's Legal Provisions Relating to IETF Documents (https://trustee.ietf.org/license-info) in effect on the date of publication of this document.  Please review these documents carefully, as they describe your rights and restrictions with respect to this document.  Code Components extracted from this document must include Simplified BSD License text as described in Section 4.e of the Trust Legal Provisions and are provided without warranty as described in the Simplified BSD License.</w:t>
      </w:r>
    </w:p>
    <w:p w14:paraId="0EFA290A" w14:textId="77777777" w:rsidR="00326DA6" w:rsidRDefault="00326DA6" w:rsidP="00DA671C">
      <w:pPr>
        <w:pStyle w:val="RFCH1-noTOCnonum"/>
      </w:pPr>
    </w:p>
    <w:p w14:paraId="55239974" w14:textId="77777777" w:rsidR="00DA671C" w:rsidRPr="00891BA3" w:rsidRDefault="00DA671C" w:rsidP="00DA671C">
      <w:pPr>
        <w:pStyle w:val="RFCH1-noTOCnonum"/>
      </w:pPr>
      <w:r w:rsidRPr="00891BA3">
        <w:t>Table of Contents</w:t>
      </w:r>
    </w:p>
    <w:p w14:paraId="51C2CE95" w14:textId="77777777" w:rsidR="00DA671C" w:rsidRDefault="00DA671C" w:rsidP="00DA671C">
      <w:pPr>
        <w:pStyle w:val="10"/>
      </w:pPr>
    </w:p>
    <w:p w14:paraId="6A0C28BC" w14:textId="77777777" w:rsidR="00D8498A" w:rsidRDefault="005C7355">
      <w:pPr>
        <w:pStyle w:val="10"/>
        <w:rPr>
          <w:rFonts w:asciiTheme="minorHAnsi" w:eastAsiaTheme="minorEastAsia" w:hAnsiTheme="minorHAnsi" w:cstheme="minorBidi"/>
          <w:kern w:val="2"/>
          <w:sz w:val="21"/>
          <w:szCs w:val="22"/>
          <w:lang w:eastAsia="zh-CN"/>
        </w:rPr>
      </w:pPr>
      <w:r w:rsidRPr="00891BA3">
        <w:fldChar w:fldCharType="begin"/>
      </w:r>
      <w:r w:rsidR="00DA671C" w:rsidRPr="00891BA3">
        <w:instrText xml:space="preserve"> TOC \o \h \z \u </w:instrText>
      </w:r>
      <w:r w:rsidRPr="00891BA3">
        <w:fldChar w:fldCharType="separate"/>
      </w:r>
      <w:hyperlink w:anchor="_Toc507177735" w:history="1">
        <w:r w:rsidR="00D8498A" w:rsidRPr="00103652">
          <w:rPr>
            <w:rStyle w:val="af7"/>
            <w:rFonts w:cs="Times New Roman"/>
          </w:rPr>
          <w:t>1.</w:t>
        </w:r>
        <w:r w:rsidR="00D8498A" w:rsidRPr="00103652">
          <w:rPr>
            <w:rStyle w:val="af7"/>
          </w:rPr>
          <w:t xml:space="preserve"> Introduction</w:t>
        </w:r>
        <w:r w:rsidR="00D8498A">
          <w:rPr>
            <w:webHidden/>
          </w:rPr>
          <w:tab/>
        </w:r>
        <w:r w:rsidR="00D8498A">
          <w:rPr>
            <w:webHidden/>
          </w:rPr>
          <w:fldChar w:fldCharType="begin"/>
        </w:r>
        <w:r w:rsidR="00D8498A">
          <w:rPr>
            <w:webHidden/>
          </w:rPr>
          <w:instrText xml:space="preserve"> PAGEREF _Toc507177735 \h </w:instrText>
        </w:r>
        <w:r w:rsidR="00D8498A">
          <w:rPr>
            <w:webHidden/>
          </w:rPr>
        </w:r>
        <w:r w:rsidR="00D8498A">
          <w:rPr>
            <w:webHidden/>
          </w:rPr>
          <w:fldChar w:fldCharType="separate"/>
        </w:r>
        <w:r w:rsidR="00D8498A">
          <w:rPr>
            <w:webHidden/>
          </w:rPr>
          <w:t>2</w:t>
        </w:r>
        <w:r w:rsidR="00D8498A">
          <w:rPr>
            <w:webHidden/>
          </w:rPr>
          <w:fldChar w:fldCharType="end"/>
        </w:r>
      </w:hyperlink>
    </w:p>
    <w:p w14:paraId="6F83B206" w14:textId="77777777" w:rsidR="00D8498A" w:rsidRDefault="0009145A">
      <w:pPr>
        <w:pStyle w:val="10"/>
        <w:rPr>
          <w:rFonts w:asciiTheme="minorHAnsi" w:eastAsiaTheme="minorEastAsia" w:hAnsiTheme="minorHAnsi" w:cstheme="minorBidi"/>
          <w:kern w:val="2"/>
          <w:sz w:val="21"/>
          <w:szCs w:val="22"/>
          <w:lang w:eastAsia="zh-CN"/>
        </w:rPr>
      </w:pPr>
      <w:hyperlink w:anchor="_Toc507177736" w:history="1">
        <w:r w:rsidR="00D8498A" w:rsidRPr="00103652">
          <w:rPr>
            <w:rStyle w:val="af7"/>
            <w:rFonts w:cs="Times New Roman"/>
          </w:rPr>
          <w:t>2.</w:t>
        </w:r>
        <w:r w:rsidR="00D8498A" w:rsidRPr="00103652">
          <w:rPr>
            <w:rStyle w:val="af7"/>
          </w:rPr>
          <w:t xml:space="preserve"> Terminology and Notations</w:t>
        </w:r>
        <w:r w:rsidR="00D8498A">
          <w:rPr>
            <w:webHidden/>
          </w:rPr>
          <w:tab/>
        </w:r>
        <w:r w:rsidR="00D8498A">
          <w:rPr>
            <w:webHidden/>
          </w:rPr>
          <w:fldChar w:fldCharType="begin"/>
        </w:r>
        <w:r w:rsidR="00D8498A">
          <w:rPr>
            <w:webHidden/>
          </w:rPr>
          <w:instrText xml:space="preserve"> PAGEREF _Toc507177736 \h </w:instrText>
        </w:r>
        <w:r w:rsidR="00D8498A">
          <w:rPr>
            <w:webHidden/>
          </w:rPr>
        </w:r>
        <w:r w:rsidR="00D8498A">
          <w:rPr>
            <w:webHidden/>
          </w:rPr>
          <w:fldChar w:fldCharType="separate"/>
        </w:r>
        <w:r w:rsidR="00D8498A">
          <w:rPr>
            <w:webHidden/>
          </w:rPr>
          <w:t>3</w:t>
        </w:r>
        <w:r w:rsidR="00D8498A">
          <w:rPr>
            <w:webHidden/>
          </w:rPr>
          <w:fldChar w:fldCharType="end"/>
        </w:r>
      </w:hyperlink>
    </w:p>
    <w:p w14:paraId="2A518871" w14:textId="77777777" w:rsidR="00D8498A" w:rsidRDefault="0009145A">
      <w:pPr>
        <w:pStyle w:val="10"/>
        <w:rPr>
          <w:rFonts w:asciiTheme="minorHAnsi" w:eastAsiaTheme="minorEastAsia" w:hAnsiTheme="minorHAnsi" w:cstheme="minorBidi"/>
          <w:kern w:val="2"/>
          <w:sz w:val="21"/>
          <w:szCs w:val="22"/>
          <w:lang w:eastAsia="zh-CN"/>
        </w:rPr>
      </w:pPr>
      <w:hyperlink w:anchor="_Toc507177737" w:history="1">
        <w:r w:rsidR="00D8498A" w:rsidRPr="00103652">
          <w:rPr>
            <w:rStyle w:val="af7"/>
            <w:rFonts w:cs="Times New Roman"/>
          </w:rPr>
          <w:t>3.</w:t>
        </w:r>
        <w:r w:rsidR="00D8498A" w:rsidRPr="00103652">
          <w:rPr>
            <w:rStyle w:val="af7"/>
          </w:rPr>
          <w:t xml:space="preserve"> YANG Model for Topology of Client Layer</w:t>
        </w:r>
        <w:r w:rsidR="00D8498A">
          <w:rPr>
            <w:webHidden/>
          </w:rPr>
          <w:tab/>
        </w:r>
        <w:r w:rsidR="00D8498A">
          <w:rPr>
            <w:webHidden/>
          </w:rPr>
          <w:fldChar w:fldCharType="begin"/>
        </w:r>
        <w:r w:rsidR="00D8498A">
          <w:rPr>
            <w:webHidden/>
          </w:rPr>
          <w:instrText xml:space="preserve"> PAGEREF _Toc507177737 \h </w:instrText>
        </w:r>
        <w:r w:rsidR="00D8498A">
          <w:rPr>
            <w:webHidden/>
          </w:rPr>
        </w:r>
        <w:r w:rsidR="00D8498A">
          <w:rPr>
            <w:webHidden/>
          </w:rPr>
          <w:fldChar w:fldCharType="separate"/>
        </w:r>
        <w:r w:rsidR="00D8498A">
          <w:rPr>
            <w:webHidden/>
          </w:rPr>
          <w:t>3</w:t>
        </w:r>
        <w:r w:rsidR="00D8498A">
          <w:rPr>
            <w:webHidden/>
          </w:rPr>
          <w:fldChar w:fldCharType="end"/>
        </w:r>
      </w:hyperlink>
    </w:p>
    <w:p w14:paraId="14EC1F0F" w14:textId="77777777" w:rsidR="00D8498A" w:rsidRDefault="0009145A">
      <w:pPr>
        <w:pStyle w:val="22"/>
        <w:rPr>
          <w:rFonts w:asciiTheme="minorHAnsi" w:eastAsiaTheme="minorEastAsia" w:hAnsiTheme="minorHAnsi" w:cstheme="minorBidi"/>
          <w:kern w:val="2"/>
          <w:sz w:val="21"/>
          <w:szCs w:val="22"/>
          <w:lang w:eastAsia="zh-CN"/>
        </w:rPr>
      </w:pPr>
      <w:hyperlink w:anchor="_Toc507177738" w:history="1">
        <w:r w:rsidR="00D8498A" w:rsidRPr="00103652">
          <w:rPr>
            <w:rStyle w:val="af7"/>
          </w:rPr>
          <w:t>3.1.</w:t>
        </w:r>
        <w:r w:rsidR="00D8498A" w:rsidRPr="00103652">
          <w:rPr>
            <w:rStyle w:val="af7"/>
            <w:lang w:eastAsia="zh-CN"/>
          </w:rPr>
          <w:t xml:space="preserve"> YANG Tree for Ethernet Topology</w:t>
        </w:r>
        <w:r w:rsidR="00D8498A">
          <w:rPr>
            <w:webHidden/>
          </w:rPr>
          <w:tab/>
        </w:r>
        <w:r w:rsidR="00D8498A">
          <w:rPr>
            <w:webHidden/>
          </w:rPr>
          <w:fldChar w:fldCharType="begin"/>
        </w:r>
        <w:r w:rsidR="00D8498A">
          <w:rPr>
            <w:webHidden/>
          </w:rPr>
          <w:instrText xml:space="preserve"> PAGEREF _Toc507177738 \h </w:instrText>
        </w:r>
        <w:r w:rsidR="00D8498A">
          <w:rPr>
            <w:webHidden/>
          </w:rPr>
        </w:r>
        <w:r w:rsidR="00D8498A">
          <w:rPr>
            <w:webHidden/>
          </w:rPr>
          <w:fldChar w:fldCharType="separate"/>
        </w:r>
        <w:r w:rsidR="00D8498A">
          <w:rPr>
            <w:webHidden/>
          </w:rPr>
          <w:t>3</w:t>
        </w:r>
        <w:r w:rsidR="00D8498A">
          <w:rPr>
            <w:webHidden/>
          </w:rPr>
          <w:fldChar w:fldCharType="end"/>
        </w:r>
      </w:hyperlink>
    </w:p>
    <w:p w14:paraId="41704B48" w14:textId="77777777" w:rsidR="00D8498A" w:rsidRDefault="0009145A">
      <w:pPr>
        <w:pStyle w:val="22"/>
        <w:rPr>
          <w:rFonts w:asciiTheme="minorHAnsi" w:eastAsiaTheme="minorEastAsia" w:hAnsiTheme="minorHAnsi" w:cstheme="minorBidi"/>
          <w:kern w:val="2"/>
          <w:sz w:val="21"/>
          <w:szCs w:val="22"/>
          <w:lang w:eastAsia="zh-CN"/>
        </w:rPr>
      </w:pPr>
      <w:hyperlink w:anchor="_Toc507177739" w:history="1">
        <w:r w:rsidR="00D8498A" w:rsidRPr="00103652">
          <w:rPr>
            <w:rStyle w:val="af7"/>
          </w:rPr>
          <w:t>3.2. YANG Tree for Topology Model of other Client Layer</w:t>
        </w:r>
        <w:r w:rsidR="00D8498A">
          <w:rPr>
            <w:webHidden/>
          </w:rPr>
          <w:tab/>
        </w:r>
        <w:r w:rsidR="00D8498A">
          <w:rPr>
            <w:webHidden/>
          </w:rPr>
          <w:fldChar w:fldCharType="begin"/>
        </w:r>
        <w:r w:rsidR="00D8498A">
          <w:rPr>
            <w:webHidden/>
          </w:rPr>
          <w:instrText xml:space="preserve"> PAGEREF _Toc507177739 \h </w:instrText>
        </w:r>
        <w:r w:rsidR="00D8498A">
          <w:rPr>
            <w:webHidden/>
          </w:rPr>
        </w:r>
        <w:r w:rsidR="00D8498A">
          <w:rPr>
            <w:webHidden/>
          </w:rPr>
          <w:fldChar w:fldCharType="separate"/>
        </w:r>
        <w:r w:rsidR="00D8498A">
          <w:rPr>
            <w:webHidden/>
          </w:rPr>
          <w:t>3</w:t>
        </w:r>
        <w:r w:rsidR="00D8498A">
          <w:rPr>
            <w:webHidden/>
          </w:rPr>
          <w:fldChar w:fldCharType="end"/>
        </w:r>
      </w:hyperlink>
    </w:p>
    <w:p w14:paraId="0C04D1EA" w14:textId="77777777" w:rsidR="00D8498A" w:rsidRDefault="0009145A">
      <w:pPr>
        <w:pStyle w:val="10"/>
        <w:rPr>
          <w:rFonts w:asciiTheme="minorHAnsi" w:eastAsiaTheme="minorEastAsia" w:hAnsiTheme="minorHAnsi" w:cstheme="minorBidi"/>
          <w:kern w:val="2"/>
          <w:sz w:val="21"/>
          <w:szCs w:val="22"/>
          <w:lang w:eastAsia="zh-CN"/>
        </w:rPr>
      </w:pPr>
      <w:hyperlink w:anchor="_Toc507177740" w:history="1">
        <w:r w:rsidR="00D8498A" w:rsidRPr="00103652">
          <w:rPr>
            <w:rStyle w:val="af7"/>
            <w:rFonts w:cs="Times New Roman"/>
          </w:rPr>
          <w:t>4.</w:t>
        </w:r>
        <w:r w:rsidR="00D8498A" w:rsidRPr="00103652">
          <w:rPr>
            <w:rStyle w:val="af7"/>
            <w:lang w:eastAsia="zh-CN"/>
          </w:rPr>
          <w:t xml:space="preserve"> YANG Code for Topology Client Signa</w:t>
        </w:r>
        <w:r w:rsidR="00D8498A" w:rsidRPr="00103652">
          <w:rPr>
            <w:rStyle w:val="af7"/>
          </w:rPr>
          <w:t>l</w:t>
        </w:r>
        <w:r w:rsidR="00D8498A">
          <w:rPr>
            <w:webHidden/>
          </w:rPr>
          <w:tab/>
        </w:r>
        <w:r w:rsidR="00D8498A">
          <w:rPr>
            <w:webHidden/>
          </w:rPr>
          <w:fldChar w:fldCharType="begin"/>
        </w:r>
        <w:r w:rsidR="00D8498A">
          <w:rPr>
            <w:webHidden/>
          </w:rPr>
          <w:instrText xml:space="preserve"> PAGEREF _Toc507177740 \h </w:instrText>
        </w:r>
        <w:r w:rsidR="00D8498A">
          <w:rPr>
            <w:webHidden/>
          </w:rPr>
        </w:r>
        <w:r w:rsidR="00D8498A">
          <w:rPr>
            <w:webHidden/>
          </w:rPr>
          <w:fldChar w:fldCharType="separate"/>
        </w:r>
        <w:r w:rsidR="00D8498A">
          <w:rPr>
            <w:webHidden/>
          </w:rPr>
          <w:t>4</w:t>
        </w:r>
        <w:r w:rsidR="00D8498A">
          <w:rPr>
            <w:webHidden/>
          </w:rPr>
          <w:fldChar w:fldCharType="end"/>
        </w:r>
      </w:hyperlink>
    </w:p>
    <w:p w14:paraId="2FF5BFCC" w14:textId="77777777" w:rsidR="00D8498A" w:rsidRDefault="0009145A">
      <w:pPr>
        <w:pStyle w:val="22"/>
        <w:rPr>
          <w:rFonts w:asciiTheme="minorHAnsi" w:eastAsiaTheme="minorEastAsia" w:hAnsiTheme="minorHAnsi" w:cstheme="minorBidi"/>
          <w:kern w:val="2"/>
          <w:sz w:val="21"/>
          <w:szCs w:val="22"/>
          <w:lang w:eastAsia="zh-CN"/>
        </w:rPr>
      </w:pPr>
      <w:hyperlink w:anchor="_Toc507177741" w:history="1">
        <w:r w:rsidR="00D8498A" w:rsidRPr="00103652">
          <w:rPr>
            <w:rStyle w:val="af7"/>
            <w:lang w:eastAsia="zh-CN"/>
          </w:rPr>
          <w:t>4.1. The ETH Topology YANG Codes</w:t>
        </w:r>
        <w:r w:rsidR="00D8498A">
          <w:rPr>
            <w:webHidden/>
          </w:rPr>
          <w:tab/>
        </w:r>
        <w:r w:rsidR="00D8498A">
          <w:rPr>
            <w:webHidden/>
          </w:rPr>
          <w:fldChar w:fldCharType="begin"/>
        </w:r>
        <w:r w:rsidR="00D8498A">
          <w:rPr>
            <w:webHidden/>
          </w:rPr>
          <w:instrText xml:space="preserve"> PAGEREF _Toc507177741 \h </w:instrText>
        </w:r>
        <w:r w:rsidR="00D8498A">
          <w:rPr>
            <w:webHidden/>
          </w:rPr>
        </w:r>
        <w:r w:rsidR="00D8498A">
          <w:rPr>
            <w:webHidden/>
          </w:rPr>
          <w:fldChar w:fldCharType="separate"/>
        </w:r>
        <w:r w:rsidR="00D8498A">
          <w:rPr>
            <w:webHidden/>
          </w:rPr>
          <w:t>4</w:t>
        </w:r>
        <w:r w:rsidR="00D8498A">
          <w:rPr>
            <w:webHidden/>
          </w:rPr>
          <w:fldChar w:fldCharType="end"/>
        </w:r>
      </w:hyperlink>
    </w:p>
    <w:p w14:paraId="01CBBB06" w14:textId="77777777" w:rsidR="00D8498A" w:rsidRDefault="0009145A">
      <w:pPr>
        <w:pStyle w:val="22"/>
        <w:rPr>
          <w:rFonts w:asciiTheme="minorHAnsi" w:eastAsiaTheme="minorEastAsia" w:hAnsiTheme="minorHAnsi" w:cstheme="minorBidi"/>
          <w:kern w:val="2"/>
          <w:sz w:val="21"/>
          <w:szCs w:val="22"/>
          <w:lang w:eastAsia="zh-CN"/>
        </w:rPr>
      </w:pPr>
      <w:hyperlink w:anchor="_Toc507177742" w:history="1">
        <w:r w:rsidR="00D8498A" w:rsidRPr="00103652">
          <w:rPr>
            <w:rStyle w:val="af7"/>
            <w:lang w:eastAsia="zh-CN"/>
          </w:rPr>
          <w:t>4.2. Other OTN Client Signal YANG Code</w:t>
        </w:r>
        <w:r w:rsidR="00D8498A">
          <w:rPr>
            <w:webHidden/>
          </w:rPr>
          <w:tab/>
        </w:r>
        <w:r w:rsidR="00D8498A">
          <w:rPr>
            <w:webHidden/>
          </w:rPr>
          <w:fldChar w:fldCharType="begin"/>
        </w:r>
        <w:r w:rsidR="00D8498A">
          <w:rPr>
            <w:webHidden/>
          </w:rPr>
          <w:instrText xml:space="preserve"> PAGEREF _Toc507177742 \h </w:instrText>
        </w:r>
        <w:r w:rsidR="00D8498A">
          <w:rPr>
            <w:webHidden/>
          </w:rPr>
        </w:r>
        <w:r w:rsidR="00D8498A">
          <w:rPr>
            <w:webHidden/>
          </w:rPr>
          <w:fldChar w:fldCharType="separate"/>
        </w:r>
        <w:r w:rsidR="00D8498A">
          <w:rPr>
            <w:webHidden/>
          </w:rPr>
          <w:t>4</w:t>
        </w:r>
        <w:r w:rsidR="00D8498A">
          <w:rPr>
            <w:webHidden/>
          </w:rPr>
          <w:fldChar w:fldCharType="end"/>
        </w:r>
      </w:hyperlink>
    </w:p>
    <w:p w14:paraId="7FD27459" w14:textId="77777777" w:rsidR="00D8498A" w:rsidRDefault="0009145A">
      <w:pPr>
        <w:pStyle w:val="10"/>
        <w:rPr>
          <w:rFonts w:asciiTheme="minorHAnsi" w:eastAsiaTheme="minorEastAsia" w:hAnsiTheme="minorHAnsi" w:cstheme="minorBidi"/>
          <w:kern w:val="2"/>
          <w:sz w:val="21"/>
          <w:szCs w:val="22"/>
          <w:lang w:eastAsia="zh-CN"/>
        </w:rPr>
      </w:pPr>
      <w:hyperlink w:anchor="_Toc507177743" w:history="1">
        <w:r w:rsidR="00D8498A" w:rsidRPr="00103652">
          <w:rPr>
            <w:rStyle w:val="af7"/>
            <w:rFonts w:cs="Times New Roman"/>
          </w:rPr>
          <w:t>5.</w:t>
        </w:r>
        <w:r w:rsidR="00D8498A" w:rsidRPr="00103652">
          <w:rPr>
            <w:rStyle w:val="af7"/>
          </w:rPr>
          <w:t xml:space="preserve"> Considerations and Open Issue</w:t>
        </w:r>
        <w:r w:rsidR="00D8498A">
          <w:rPr>
            <w:webHidden/>
          </w:rPr>
          <w:tab/>
        </w:r>
        <w:r w:rsidR="00D8498A">
          <w:rPr>
            <w:webHidden/>
          </w:rPr>
          <w:fldChar w:fldCharType="begin"/>
        </w:r>
        <w:r w:rsidR="00D8498A">
          <w:rPr>
            <w:webHidden/>
          </w:rPr>
          <w:instrText xml:space="preserve"> PAGEREF _Toc507177743 \h </w:instrText>
        </w:r>
        <w:r w:rsidR="00D8498A">
          <w:rPr>
            <w:webHidden/>
          </w:rPr>
        </w:r>
        <w:r w:rsidR="00D8498A">
          <w:rPr>
            <w:webHidden/>
          </w:rPr>
          <w:fldChar w:fldCharType="separate"/>
        </w:r>
        <w:r w:rsidR="00D8498A">
          <w:rPr>
            <w:webHidden/>
          </w:rPr>
          <w:t>4</w:t>
        </w:r>
        <w:r w:rsidR="00D8498A">
          <w:rPr>
            <w:webHidden/>
          </w:rPr>
          <w:fldChar w:fldCharType="end"/>
        </w:r>
      </w:hyperlink>
    </w:p>
    <w:p w14:paraId="47C669C1" w14:textId="77777777" w:rsidR="00D8498A" w:rsidRDefault="0009145A">
      <w:pPr>
        <w:pStyle w:val="10"/>
        <w:rPr>
          <w:rFonts w:asciiTheme="minorHAnsi" w:eastAsiaTheme="minorEastAsia" w:hAnsiTheme="minorHAnsi" w:cstheme="minorBidi"/>
          <w:kern w:val="2"/>
          <w:sz w:val="21"/>
          <w:szCs w:val="22"/>
          <w:lang w:eastAsia="zh-CN"/>
        </w:rPr>
      </w:pPr>
      <w:hyperlink w:anchor="_Toc507177744" w:history="1">
        <w:r w:rsidR="00D8498A" w:rsidRPr="00103652">
          <w:rPr>
            <w:rStyle w:val="af7"/>
            <w:rFonts w:cs="Times New Roman"/>
            <w:lang w:eastAsia="zh-CN"/>
          </w:rPr>
          <w:t>6.</w:t>
        </w:r>
        <w:r w:rsidR="00D8498A" w:rsidRPr="00103652">
          <w:rPr>
            <w:rStyle w:val="af7"/>
            <w:lang w:eastAsia="zh-CN"/>
          </w:rPr>
          <w:t xml:space="preserve"> IANA Considerations</w:t>
        </w:r>
        <w:r w:rsidR="00D8498A">
          <w:rPr>
            <w:webHidden/>
          </w:rPr>
          <w:tab/>
        </w:r>
        <w:r w:rsidR="00D8498A">
          <w:rPr>
            <w:webHidden/>
          </w:rPr>
          <w:fldChar w:fldCharType="begin"/>
        </w:r>
        <w:r w:rsidR="00D8498A">
          <w:rPr>
            <w:webHidden/>
          </w:rPr>
          <w:instrText xml:space="preserve"> PAGEREF _Toc507177744 \h </w:instrText>
        </w:r>
        <w:r w:rsidR="00D8498A">
          <w:rPr>
            <w:webHidden/>
          </w:rPr>
        </w:r>
        <w:r w:rsidR="00D8498A">
          <w:rPr>
            <w:webHidden/>
          </w:rPr>
          <w:fldChar w:fldCharType="separate"/>
        </w:r>
        <w:r w:rsidR="00D8498A">
          <w:rPr>
            <w:webHidden/>
          </w:rPr>
          <w:t>4</w:t>
        </w:r>
        <w:r w:rsidR="00D8498A">
          <w:rPr>
            <w:webHidden/>
          </w:rPr>
          <w:fldChar w:fldCharType="end"/>
        </w:r>
      </w:hyperlink>
    </w:p>
    <w:p w14:paraId="21D3DF6A" w14:textId="77777777" w:rsidR="00D8498A" w:rsidRDefault="0009145A">
      <w:pPr>
        <w:pStyle w:val="10"/>
        <w:rPr>
          <w:rFonts w:asciiTheme="minorHAnsi" w:eastAsiaTheme="minorEastAsia" w:hAnsiTheme="minorHAnsi" w:cstheme="minorBidi"/>
          <w:kern w:val="2"/>
          <w:sz w:val="21"/>
          <w:szCs w:val="22"/>
          <w:lang w:eastAsia="zh-CN"/>
        </w:rPr>
      </w:pPr>
      <w:hyperlink w:anchor="_Toc507177745" w:history="1">
        <w:r w:rsidR="00D8498A" w:rsidRPr="00103652">
          <w:rPr>
            <w:rStyle w:val="af7"/>
            <w:rFonts w:cs="Times New Roman"/>
            <w:lang w:eastAsia="zh-CN"/>
          </w:rPr>
          <w:t>7.</w:t>
        </w:r>
        <w:r w:rsidR="00D8498A" w:rsidRPr="00103652">
          <w:rPr>
            <w:rStyle w:val="af7"/>
            <w:lang w:eastAsia="zh-CN"/>
          </w:rPr>
          <w:t xml:space="preserve"> Manageability Considerations</w:t>
        </w:r>
        <w:r w:rsidR="00D8498A">
          <w:rPr>
            <w:webHidden/>
          </w:rPr>
          <w:tab/>
        </w:r>
        <w:r w:rsidR="00D8498A">
          <w:rPr>
            <w:webHidden/>
          </w:rPr>
          <w:fldChar w:fldCharType="begin"/>
        </w:r>
        <w:r w:rsidR="00D8498A">
          <w:rPr>
            <w:webHidden/>
          </w:rPr>
          <w:instrText xml:space="preserve"> PAGEREF _Toc507177745 \h </w:instrText>
        </w:r>
        <w:r w:rsidR="00D8498A">
          <w:rPr>
            <w:webHidden/>
          </w:rPr>
        </w:r>
        <w:r w:rsidR="00D8498A">
          <w:rPr>
            <w:webHidden/>
          </w:rPr>
          <w:fldChar w:fldCharType="separate"/>
        </w:r>
        <w:r w:rsidR="00D8498A">
          <w:rPr>
            <w:webHidden/>
          </w:rPr>
          <w:t>4</w:t>
        </w:r>
        <w:r w:rsidR="00D8498A">
          <w:rPr>
            <w:webHidden/>
          </w:rPr>
          <w:fldChar w:fldCharType="end"/>
        </w:r>
      </w:hyperlink>
    </w:p>
    <w:p w14:paraId="582EB83A" w14:textId="77777777" w:rsidR="00D8498A" w:rsidRDefault="0009145A">
      <w:pPr>
        <w:pStyle w:val="10"/>
        <w:rPr>
          <w:rFonts w:asciiTheme="minorHAnsi" w:eastAsiaTheme="minorEastAsia" w:hAnsiTheme="minorHAnsi" w:cstheme="minorBidi"/>
          <w:kern w:val="2"/>
          <w:sz w:val="21"/>
          <w:szCs w:val="22"/>
          <w:lang w:eastAsia="zh-CN"/>
        </w:rPr>
      </w:pPr>
      <w:hyperlink w:anchor="_Toc507177746" w:history="1">
        <w:r w:rsidR="00D8498A" w:rsidRPr="00103652">
          <w:rPr>
            <w:rStyle w:val="af7"/>
            <w:rFonts w:cs="Times New Roman"/>
          </w:rPr>
          <w:t>8.</w:t>
        </w:r>
        <w:r w:rsidR="00D8498A" w:rsidRPr="00103652">
          <w:rPr>
            <w:rStyle w:val="af7"/>
          </w:rPr>
          <w:t xml:space="preserve"> Security Considerations</w:t>
        </w:r>
        <w:r w:rsidR="00D8498A">
          <w:rPr>
            <w:webHidden/>
          </w:rPr>
          <w:tab/>
        </w:r>
        <w:r w:rsidR="00D8498A">
          <w:rPr>
            <w:webHidden/>
          </w:rPr>
          <w:fldChar w:fldCharType="begin"/>
        </w:r>
        <w:r w:rsidR="00D8498A">
          <w:rPr>
            <w:webHidden/>
          </w:rPr>
          <w:instrText xml:space="preserve"> PAGEREF _Toc507177746 \h </w:instrText>
        </w:r>
        <w:r w:rsidR="00D8498A">
          <w:rPr>
            <w:webHidden/>
          </w:rPr>
        </w:r>
        <w:r w:rsidR="00D8498A">
          <w:rPr>
            <w:webHidden/>
          </w:rPr>
          <w:fldChar w:fldCharType="separate"/>
        </w:r>
        <w:r w:rsidR="00D8498A">
          <w:rPr>
            <w:webHidden/>
          </w:rPr>
          <w:t>4</w:t>
        </w:r>
        <w:r w:rsidR="00D8498A">
          <w:rPr>
            <w:webHidden/>
          </w:rPr>
          <w:fldChar w:fldCharType="end"/>
        </w:r>
      </w:hyperlink>
    </w:p>
    <w:p w14:paraId="135E774B" w14:textId="77777777" w:rsidR="00D8498A" w:rsidRDefault="0009145A">
      <w:pPr>
        <w:pStyle w:val="10"/>
        <w:rPr>
          <w:rFonts w:asciiTheme="minorHAnsi" w:eastAsiaTheme="minorEastAsia" w:hAnsiTheme="minorHAnsi" w:cstheme="minorBidi"/>
          <w:kern w:val="2"/>
          <w:sz w:val="21"/>
          <w:szCs w:val="22"/>
          <w:lang w:eastAsia="zh-CN"/>
        </w:rPr>
      </w:pPr>
      <w:hyperlink w:anchor="_Toc507177747" w:history="1">
        <w:r w:rsidR="00D8498A" w:rsidRPr="00103652">
          <w:rPr>
            <w:rStyle w:val="af7"/>
            <w:rFonts w:cs="Times New Roman"/>
            <w:lang w:eastAsia="zh-CN"/>
          </w:rPr>
          <w:t>9.</w:t>
        </w:r>
        <w:r w:rsidR="00D8498A" w:rsidRPr="00103652">
          <w:rPr>
            <w:rStyle w:val="af7"/>
            <w:lang w:eastAsia="zh-CN"/>
          </w:rPr>
          <w:t xml:space="preserve"> Acknowledgements</w:t>
        </w:r>
        <w:r w:rsidR="00D8498A">
          <w:rPr>
            <w:webHidden/>
          </w:rPr>
          <w:tab/>
        </w:r>
        <w:r w:rsidR="00D8498A">
          <w:rPr>
            <w:webHidden/>
          </w:rPr>
          <w:fldChar w:fldCharType="begin"/>
        </w:r>
        <w:r w:rsidR="00D8498A">
          <w:rPr>
            <w:webHidden/>
          </w:rPr>
          <w:instrText xml:space="preserve"> PAGEREF _Toc507177747 \h </w:instrText>
        </w:r>
        <w:r w:rsidR="00D8498A">
          <w:rPr>
            <w:webHidden/>
          </w:rPr>
        </w:r>
        <w:r w:rsidR="00D8498A">
          <w:rPr>
            <w:webHidden/>
          </w:rPr>
          <w:fldChar w:fldCharType="separate"/>
        </w:r>
        <w:r w:rsidR="00D8498A">
          <w:rPr>
            <w:webHidden/>
          </w:rPr>
          <w:t>5</w:t>
        </w:r>
        <w:r w:rsidR="00D8498A">
          <w:rPr>
            <w:webHidden/>
          </w:rPr>
          <w:fldChar w:fldCharType="end"/>
        </w:r>
      </w:hyperlink>
    </w:p>
    <w:p w14:paraId="2A133324" w14:textId="77777777" w:rsidR="00D8498A" w:rsidRDefault="0009145A">
      <w:pPr>
        <w:pStyle w:val="10"/>
        <w:rPr>
          <w:rFonts w:asciiTheme="minorHAnsi" w:eastAsiaTheme="minorEastAsia" w:hAnsiTheme="minorHAnsi" w:cstheme="minorBidi"/>
          <w:kern w:val="2"/>
          <w:sz w:val="21"/>
          <w:szCs w:val="22"/>
          <w:lang w:eastAsia="zh-CN"/>
        </w:rPr>
      </w:pPr>
      <w:hyperlink w:anchor="_Toc507177748" w:history="1">
        <w:r w:rsidR="00D8498A" w:rsidRPr="00103652">
          <w:rPr>
            <w:rStyle w:val="af7"/>
            <w:rFonts w:cs="Times New Roman"/>
            <w:lang w:eastAsia="zh-CN"/>
          </w:rPr>
          <w:t>10.</w:t>
        </w:r>
        <w:r w:rsidR="00D8498A" w:rsidRPr="00103652">
          <w:rPr>
            <w:rStyle w:val="af7"/>
            <w:lang w:eastAsia="zh-CN"/>
          </w:rPr>
          <w:t xml:space="preserve"> Contributors</w:t>
        </w:r>
        <w:r w:rsidR="00D8498A">
          <w:rPr>
            <w:webHidden/>
          </w:rPr>
          <w:tab/>
        </w:r>
        <w:r w:rsidR="00D8498A">
          <w:rPr>
            <w:webHidden/>
          </w:rPr>
          <w:fldChar w:fldCharType="begin"/>
        </w:r>
        <w:r w:rsidR="00D8498A">
          <w:rPr>
            <w:webHidden/>
          </w:rPr>
          <w:instrText xml:space="preserve"> PAGEREF _Toc507177748 \h </w:instrText>
        </w:r>
        <w:r w:rsidR="00D8498A">
          <w:rPr>
            <w:webHidden/>
          </w:rPr>
        </w:r>
        <w:r w:rsidR="00D8498A">
          <w:rPr>
            <w:webHidden/>
          </w:rPr>
          <w:fldChar w:fldCharType="separate"/>
        </w:r>
        <w:r w:rsidR="00D8498A">
          <w:rPr>
            <w:webHidden/>
          </w:rPr>
          <w:t>5</w:t>
        </w:r>
        <w:r w:rsidR="00D8498A">
          <w:rPr>
            <w:webHidden/>
          </w:rPr>
          <w:fldChar w:fldCharType="end"/>
        </w:r>
      </w:hyperlink>
    </w:p>
    <w:p w14:paraId="3D9DBD13" w14:textId="77777777" w:rsidR="00D8498A" w:rsidRDefault="0009145A">
      <w:pPr>
        <w:pStyle w:val="10"/>
        <w:rPr>
          <w:rFonts w:asciiTheme="minorHAnsi" w:eastAsiaTheme="minorEastAsia" w:hAnsiTheme="minorHAnsi" w:cstheme="minorBidi"/>
          <w:kern w:val="2"/>
          <w:sz w:val="21"/>
          <w:szCs w:val="22"/>
          <w:lang w:eastAsia="zh-CN"/>
        </w:rPr>
      </w:pPr>
      <w:hyperlink w:anchor="_Toc507177749" w:history="1">
        <w:r w:rsidR="00D8498A" w:rsidRPr="00103652">
          <w:rPr>
            <w:rStyle w:val="af7"/>
            <w:rFonts w:cs="Times New Roman"/>
          </w:rPr>
          <w:t>11.</w:t>
        </w:r>
        <w:r w:rsidR="00D8498A" w:rsidRPr="00103652">
          <w:rPr>
            <w:rStyle w:val="af7"/>
          </w:rPr>
          <w:t xml:space="preserve"> References</w:t>
        </w:r>
        <w:r w:rsidR="00D8498A">
          <w:rPr>
            <w:webHidden/>
          </w:rPr>
          <w:tab/>
        </w:r>
        <w:r w:rsidR="00D8498A">
          <w:rPr>
            <w:webHidden/>
          </w:rPr>
          <w:fldChar w:fldCharType="begin"/>
        </w:r>
        <w:r w:rsidR="00D8498A">
          <w:rPr>
            <w:webHidden/>
          </w:rPr>
          <w:instrText xml:space="preserve"> PAGEREF _Toc507177749 \h </w:instrText>
        </w:r>
        <w:r w:rsidR="00D8498A">
          <w:rPr>
            <w:webHidden/>
          </w:rPr>
        </w:r>
        <w:r w:rsidR="00D8498A">
          <w:rPr>
            <w:webHidden/>
          </w:rPr>
          <w:fldChar w:fldCharType="separate"/>
        </w:r>
        <w:r w:rsidR="00D8498A">
          <w:rPr>
            <w:webHidden/>
          </w:rPr>
          <w:t>5</w:t>
        </w:r>
        <w:r w:rsidR="00D8498A">
          <w:rPr>
            <w:webHidden/>
          </w:rPr>
          <w:fldChar w:fldCharType="end"/>
        </w:r>
      </w:hyperlink>
    </w:p>
    <w:p w14:paraId="676B694D" w14:textId="77777777" w:rsidR="00D8498A" w:rsidRDefault="0009145A">
      <w:pPr>
        <w:pStyle w:val="10"/>
        <w:rPr>
          <w:rFonts w:asciiTheme="minorHAnsi" w:eastAsiaTheme="minorEastAsia" w:hAnsiTheme="minorHAnsi" w:cstheme="minorBidi"/>
          <w:kern w:val="2"/>
          <w:sz w:val="21"/>
          <w:szCs w:val="22"/>
          <w:lang w:eastAsia="zh-CN"/>
        </w:rPr>
      </w:pPr>
      <w:hyperlink w:anchor="_Toc507177750" w:history="1">
        <w:r w:rsidR="00D8498A" w:rsidRPr="00103652">
          <w:rPr>
            <w:rStyle w:val="af7"/>
          </w:rPr>
          <w:t>Authors' Addresses</w:t>
        </w:r>
        <w:r w:rsidR="00D8498A">
          <w:rPr>
            <w:webHidden/>
          </w:rPr>
          <w:tab/>
        </w:r>
        <w:r w:rsidR="00D8498A">
          <w:rPr>
            <w:webHidden/>
          </w:rPr>
          <w:fldChar w:fldCharType="begin"/>
        </w:r>
        <w:r w:rsidR="00D8498A">
          <w:rPr>
            <w:webHidden/>
          </w:rPr>
          <w:instrText xml:space="preserve"> PAGEREF _Toc507177750 \h </w:instrText>
        </w:r>
        <w:r w:rsidR="00D8498A">
          <w:rPr>
            <w:webHidden/>
          </w:rPr>
        </w:r>
        <w:r w:rsidR="00D8498A">
          <w:rPr>
            <w:webHidden/>
          </w:rPr>
          <w:fldChar w:fldCharType="separate"/>
        </w:r>
        <w:r w:rsidR="00D8498A">
          <w:rPr>
            <w:webHidden/>
          </w:rPr>
          <w:t>5</w:t>
        </w:r>
        <w:r w:rsidR="00D8498A">
          <w:rPr>
            <w:webHidden/>
          </w:rPr>
          <w:fldChar w:fldCharType="end"/>
        </w:r>
      </w:hyperlink>
    </w:p>
    <w:p w14:paraId="68EB96DD" w14:textId="77777777" w:rsidR="00DA671C" w:rsidRPr="00891BA3" w:rsidRDefault="005C7355" w:rsidP="00DA671C">
      <w:pPr>
        <w:pStyle w:val="10"/>
      </w:pPr>
      <w:r w:rsidRPr="00891BA3">
        <w:fldChar w:fldCharType="end"/>
      </w:r>
    </w:p>
    <w:p w14:paraId="310786C2" w14:textId="77777777" w:rsidR="00DA671C" w:rsidRDefault="00DA671C" w:rsidP="00DA671C">
      <w:pPr>
        <w:pStyle w:val="1"/>
        <w:rPr>
          <w:rStyle w:val="afff0"/>
          <w:i w:val="0"/>
          <w:iCs w:val="0"/>
          <w:color w:val="auto"/>
        </w:rPr>
      </w:pPr>
      <w:bookmarkStart w:id="1" w:name="_Toc462648943"/>
      <w:bookmarkStart w:id="2" w:name="_Toc507177735"/>
      <w:r w:rsidRPr="001833E4">
        <w:rPr>
          <w:rStyle w:val="afff0"/>
          <w:i w:val="0"/>
          <w:iCs w:val="0"/>
          <w:color w:val="auto"/>
        </w:rPr>
        <w:t>Introduction</w:t>
      </w:r>
      <w:bookmarkEnd w:id="1"/>
      <w:bookmarkEnd w:id="2"/>
    </w:p>
    <w:p w14:paraId="5829173D" w14:textId="605F0442" w:rsidR="00DA0AEF" w:rsidRDefault="00913F76" w:rsidP="00326DA6">
      <w:r w:rsidRPr="00913F76">
        <w:t xml:space="preserve">A transport network is a server-layer network designed to provide connectivity services for a client-layer network to carry the client traffic transparently across the server-layer network resources. The topology model in Traffic-Engineered network has been defined in both generic way and technology-specific way. The generic model, which is the base TE YANG model, can be found at </w:t>
      </w:r>
      <w:r>
        <w:t>[</w:t>
      </w:r>
      <w:proofErr w:type="spellStart"/>
      <w:r w:rsidRPr="00913F76">
        <w:t>ietf</w:t>
      </w:r>
      <w:proofErr w:type="spellEnd"/>
      <w:r w:rsidRPr="00913F76">
        <w:t>-teas-yang-</w:t>
      </w:r>
      <w:proofErr w:type="spellStart"/>
      <w:r w:rsidRPr="00913F76">
        <w:t>te</w:t>
      </w:r>
      <w:proofErr w:type="spellEnd"/>
      <w:r w:rsidRPr="00913F76">
        <w:t>-topo</w:t>
      </w:r>
      <w:r>
        <w:t>]</w:t>
      </w:r>
      <w:r w:rsidRPr="00913F76">
        <w:t xml:space="preserve">. Technology-specific models, such as OTN/WSON topology model, have also been defined in </w:t>
      </w:r>
      <w:r>
        <w:t>[</w:t>
      </w:r>
      <w:proofErr w:type="spellStart"/>
      <w:r w:rsidRPr="00913F76">
        <w:t>ietf</w:t>
      </w:r>
      <w:proofErr w:type="spellEnd"/>
      <w:r w:rsidRPr="00913F76">
        <w:t>-</w:t>
      </w:r>
      <w:proofErr w:type="spellStart"/>
      <w:r w:rsidRPr="00913F76">
        <w:t>ccamp</w:t>
      </w:r>
      <w:proofErr w:type="spellEnd"/>
      <w:r w:rsidRPr="00913F76">
        <w:t>-</w:t>
      </w:r>
      <w:proofErr w:type="spellStart"/>
      <w:r w:rsidRPr="00913F76">
        <w:t>otn</w:t>
      </w:r>
      <w:proofErr w:type="spellEnd"/>
      <w:r w:rsidRPr="00913F76">
        <w:t>-topo-yang</w:t>
      </w:r>
      <w:r>
        <w:t>]</w:t>
      </w:r>
      <w:r w:rsidRPr="00913F76">
        <w:t xml:space="preserve"> and </w:t>
      </w:r>
      <w:r>
        <w:t>[</w:t>
      </w:r>
      <w:proofErr w:type="spellStart"/>
      <w:r w:rsidRPr="00913F76">
        <w:t>ietf</w:t>
      </w:r>
      <w:proofErr w:type="spellEnd"/>
      <w:r w:rsidRPr="00913F76">
        <w:t>-</w:t>
      </w:r>
      <w:proofErr w:type="spellStart"/>
      <w:r w:rsidRPr="00913F76">
        <w:lastRenderedPageBreak/>
        <w:t>ccamp</w:t>
      </w:r>
      <w:proofErr w:type="spellEnd"/>
      <w:r w:rsidRPr="00913F76">
        <w:t>-</w:t>
      </w:r>
      <w:proofErr w:type="spellStart"/>
      <w:r w:rsidRPr="00913F76">
        <w:t>wson</w:t>
      </w:r>
      <w:proofErr w:type="spellEnd"/>
      <w:r w:rsidRPr="00913F76">
        <w:t>-yang</w:t>
      </w:r>
      <w:r>
        <w:t>]</w:t>
      </w:r>
      <w:r w:rsidRPr="00913F76">
        <w:t xml:space="preserve"> respectively. Corresponding topology on client-layer is also required, to have a complete topology view from the per</w:t>
      </w:r>
      <w:r>
        <w:t>spective of network controllers</w:t>
      </w:r>
      <w:r w:rsidR="00326DA6">
        <w:t>.</w:t>
      </w:r>
    </w:p>
    <w:p w14:paraId="27FFFA70" w14:textId="3C02D3F5" w:rsidR="00326DA6" w:rsidRPr="00CB4493" w:rsidRDefault="00326DA6" w:rsidP="00913F76">
      <w:r>
        <w:t xml:space="preserve">This document defines a data model of all OTN network client signals, using YANG language defined in [RFC7950].  The model can be used by applications exposing to a transport controller via a REST interface. Furthermore, it can be used by an application for </w:t>
      </w:r>
      <w:r w:rsidR="00913F76">
        <w:t>topology description in client-layer network</w:t>
      </w:r>
      <w:r>
        <w:t>.</w:t>
      </w:r>
    </w:p>
    <w:p w14:paraId="3B6D62BE" w14:textId="6CE81754" w:rsidR="00450161" w:rsidRDefault="00326DA6" w:rsidP="00326DA6">
      <w:pPr>
        <w:pStyle w:val="1"/>
      </w:pPr>
      <w:bookmarkStart w:id="3" w:name="_Toc462648944"/>
      <w:bookmarkStart w:id="4" w:name="_Toc507177736"/>
      <w:r w:rsidRPr="00326DA6">
        <w:t>Terminology and Notations</w:t>
      </w:r>
      <w:bookmarkEnd w:id="3"/>
      <w:bookmarkEnd w:id="4"/>
    </w:p>
    <w:p w14:paraId="54442FC5" w14:textId="61C0333A" w:rsidR="00326DA6" w:rsidRDefault="00326DA6" w:rsidP="00326DA6">
      <w:pPr>
        <w:spacing w:after="0"/>
      </w:pPr>
      <w:r>
        <w:t>A simplified graphical representation of the data model is used in this document.  The meaning of the symbols in the YANG data tree presented later in this document is defined in [I-</w:t>
      </w:r>
      <w:proofErr w:type="spellStart"/>
      <w:r>
        <w:t>D.ietf</w:t>
      </w:r>
      <w:proofErr w:type="spellEnd"/>
      <w:r>
        <w:t>-</w:t>
      </w:r>
      <w:proofErr w:type="spellStart"/>
      <w:r>
        <w:t>netmod</w:t>
      </w:r>
      <w:proofErr w:type="spellEnd"/>
      <w:r>
        <w:t>-yang-tree-diagrams].  They are provided below for reference.</w:t>
      </w:r>
    </w:p>
    <w:p w14:paraId="56E988F5" w14:textId="77777777" w:rsidR="00326DA6" w:rsidRDefault="00326DA6" w:rsidP="00326DA6">
      <w:pPr>
        <w:spacing w:after="0"/>
      </w:pPr>
    </w:p>
    <w:p w14:paraId="58380A86" w14:textId="77777777" w:rsidR="00326DA6" w:rsidRDefault="00326DA6" w:rsidP="00326DA6">
      <w:pPr>
        <w:spacing w:after="0"/>
      </w:pPr>
      <w:r>
        <w:t xml:space="preserve">   </w:t>
      </w:r>
      <w:proofErr w:type="gramStart"/>
      <w:r>
        <w:t>o  Brackets</w:t>
      </w:r>
      <w:proofErr w:type="gramEnd"/>
      <w:r>
        <w:t xml:space="preserve"> "[" and "]" enclose list keys.</w:t>
      </w:r>
    </w:p>
    <w:p w14:paraId="78F8A99E" w14:textId="77777777" w:rsidR="00326DA6" w:rsidRDefault="00326DA6" w:rsidP="00326DA6">
      <w:pPr>
        <w:spacing w:after="0"/>
      </w:pPr>
    </w:p>
    <w:p w14:paraId="0E0FC7C0" w14:textId="45C94DEF" w:rsidR="00326DA6" w:rsidRDefault="00326DA6" w:rsidP="00326DA6">
      <w:pPr>
        <w:spacing w:after="0"/>
      </w:pPr>
      <w:r>
        <w:t xml:space="preserve">   </w:t>
      </w:r>
      <w:proofErr w:type="gramStart"/>
      <w:r>
        <w:t>o  Abbreviations</w:t>
      </w:r>
      <w:proofErr w:type="gramEnd"/>
      <w:r>
        <w:t xml:space="preserve"> before data node names: "</w:t>
      </w:r>
      <w:proofErr w:type="spellStart"/>
      <w:r>
        <w:t>rw</w:t>
      </w:r>
      <w:proofErr w:type="spellEnd"/>
      <w:r>
        <w:t>" means configuration (read-write) and "</w:t>
      </w:r>
      <w:proofErr w:type="spellStart"/>
      <w:r>
        <w:t>ro</w:t>
      </w:r>
      <w:proofErr w:type="spellEnd"/>
      <w:r>
        <w:t>" state data (read-only).</w:t>
      </w:r>
    </w:p>
    <w:p w14:paraId="0E6ECA13" w14:textId="77777777" w:rsidR="00326DA6" w:rsidRDefault="00326DA6" w:rsidP="00326DA6">
      <w:pPr>
        <w:spacing w:after="0"/>
      </w:pPr>
    </w:p>
    <w:p w14:paraId="1465B3E3" w14:textId="0EC8FF50" w:rsidR="00326DA6" w:rsidRDefault="00326DA6" w:rsidP="00326DA6">
      <w:pPr>
        <w:spacing w:after="0"/>
      </w:pPr>
      <w:r>
        <w:t xml:space="preserve">   </w:t>
      </w:r>
      <w:proofErr w:type="gramStart"/>
      <w:r>
        <w:t>o  Symbols</w:t>
      </w:r>
      <w:proofErr w:type="gramEnd"/>
      <w:r>
        <w:t xml:space="preserve"> after data node names: "?" means an optional node, "!" means a presence container, and "*" denotes a list and leaf-list.</w:t>
      </w:r>
    </w:p>
    <w:p w14:paraId="1CB2D08D" w14:textId="77777777" w:rsidR="00326DA6" w:rsidRDefault="00326DA6" w:rsidP="00326DA6">
      <w:pPr>
        <w:spacing w:after="0"/>
      </w:pPr>
    </w:p>
    <w:p w14:paraId="3A969967" w14:textId="471911BA" w:rsidR="00326DA6" w:rsidRDefault="00326DA6" w:rsidP="00326DA6">
      <w:pPr>
        <w:spacing w:after="0"/>
      </w:pPr>
      <w:r>
        <w:t xml:space="preserve">   </w:t>
      </w:r>
      <w:proofErr w:type="gramStart"/>
      <w:r>
        <w:t>o  Parentheses</w:t>
      </w:r>
      <w:proofErr w:type="gramEnd"/>
      <w:r>
        <w:t xml:space="preserve"> enclose choice and case nodes, and case nodes are also marked with a colon (":").</w:t>
      </w:r>
    </w:p>
    <w:p w14:paraId="3E87DDF5" w14:textId="77777777" w:rsidR="00326DA6" w:rsidRDefault="00326DA6" w:rsidP="00326DA6">
      <w:pPr>
        <w:spacing w:after="0"/>
      </w:pPr>
    </w:p>
    <w:p w14:paraId="6E71D5DB" w14:textId="30F22AE2" w:rsidR="00450161" w:rsidRDefault="00326DA6" w:rsidP="00326DA6">
      <w:pPr>
        <w:spacing w:after="0"/>
      </w:pPr>
      <w:r>
        <w:t xml:space="preserve">   </w:t>
      </w:r>
      <w:proofErr w:type="gramStart"/>
      <w:r>
        <w:t>o  Ellipsis</w:t>
      </w:r>
      <w:proofErr w:type="gramEnd"/>
      <w:r>
        <w:t xml:space="preserve"> ("...") stands for contents of </w:t>
      </w:r>
      <w:proofErr w:type="spellStart"/>
      <w:r>
        <w:t>subtrees</w:t>
      </w:r>
      <w:proofErr w:type="spellEnd"/>
      <w:r>
        <w:t xml:space="preserve"> that are not shown.</w:t>
      </w:r>
    </w:p>
    <w:p w14:paraId="5563DCDE" w14:textId="77777777" w:rsidR="00326DA6" w:rsidRDefault="00326DA6" w:rsidP="00326DA6">
      <w:pPr>
        <w:spacing w:after="0"/>
      </w:pPr>
    </w:p>
    <w:p w14:paraId="1C56E1CD" w14:textId="77777777" w:rsidR="00326DA6" w:rsidRDefault="00326DA6" w:rsidP="00326DA6">
      <w:pPr>
        <w:spacing w:after="0"/>
      </w:pPr>
    </w:p>
    <w:p w14:paraId="3ABAC42A" w14:textId="4DB68EF1" w:rsidR="00C423F9" w:rsidRPr="00C423F9" w:rsidRDefault="00C423F9" w:rsidP="00C423F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jc w:val="center"/>
        <w:rPr>
          <w:sz w:val="20"/>
        </w:rPr>
      </w:pPr>
    </w:p>
    <w:p w14:paraId="2A045ECB" w14:textId="77777777" w:rsidR="003D2B8F" w:rsidRDefault="003D2B8F" w:rsidP="009C57C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jc w:val="center"/>
      </w:pPr>
      <w:bookmarkStart w:id="5" w:name="_Toc462648946"/>
    </w:p>
    <w:p w14:paraId="04B55BEE" w14:textId="6EE92C33" w:rsidR="00450161" w:rsidRDefault="00D9745D" w:rsidP="00D9745D">
      <w:pPr>
        <w:pStyle w:val="1"/>
      </w:pPr>
      <w:bookmarkStart w:id="6" w:name="_Toc507177737"/>
      <w:bookmarkEnd w:id="5"/>
      <w:r w:rsidRPr="00D9745D">
        <w:t>YANG Model for Topology of Client Layer</w:t>
      </w:r>
      <w:bookmarkEnd w:id="6"/>
    </w:p>
    <w:p w14:paraId="1FDAA05C" w14:textId="77777777" w:rsidR="0090447B" w:rsidRDefault="0090447B" w:rsidP="0090447B">
      <w:pPr>
        <w:spacing w:after="0"/>
        <w:rPr>
          <w:rFonts w:eastAsiaTheme="minorEastAsia"/>
          <w:lang w:eastAsia="zh-CN"/>
        </w:rPr>
      </w:pPr>
    </w:p>
    <w:p w14:paraId="3FFFC450" w14:textId="77777777" w:rsidR="00BA347D" w:rsidRDefault="00BA347D" w:rsidP="00935223">
      <w:pPr>
        <w:spacing w:after="0"/>
      </w:pPr>
    </w:p>
    <w:p w14:paraId="521B0103" w14:textId="77777777" w:rsidR="00242E49" w:rsidRPr="00935223" w:rsidRDefault="00242E49" w:rsidP="00935223">
      <w:pPr>
        <w:spacing w:after="0"/>
        <w:rPr>
          <w:rFonts w:eastAsiaTheme="minorEastAsia"/>
          <w:lang w:eastAsia="zh-CN"/>
        </w:rPr>
      </w:pPr>
    </w:p>
    <w:p w14:paraId="7102A2A8" w14:textId="2393FC18" w:rsidR="0090447B" w:rsidRDefault="009417C0" w:rsidP="00707DC6">
      <w:pPr>
        <w:pStyle w:val="21"/>
        <w:ind w:left="432"/>
      </w:pPr>
      <w:bookmarkStart w:id="7" w:name="_Toc462648947"/>
      <w:bookmarkStart w:id="8" w:name="_Toc507177738"/>
      <w:r>
        <w:rPr>
          <w:rFonts w:eastAsiaTheme="minorEastAsia"/>
          <w:lang w:eastAsia="zh-CN"/>
        </w:rPr>
        <w:t xml:space="preserve">YANG Tree for Ethernet </w:t>
      </w:r>
      <w:bookmarkEnd w:id="7"/>
      <w:r w:rsidR="00D9745D">
        <w:rPr>
          <w:rFonts w:eastAsiaTheme="minorEastAsia"/>
          <w:lang w:eastAsia="zh-CN"/>
        </w:rPr>
        <w:t>Topology</w:t>
      </w:r>
      <w:bookmarkEnd w:id="8"/>
    </w:p>
    <w:p w14:paraId="52DFC0D1" w14:textId="58DE6734" w:rsidR="0090447B" w:rsidRDefault="009417C0" w:rsidP="000B45BD">
      <w:r>
        <w:t xml:space="preserve">See the </w:t>
      </w:r>
      <w:r w:rsidR="00710368">
        <w:t xml:space="preserve">tree </w:t>
      </w:r>
      <w:r>
        <w:t xml:space="preserve">file on </w:t>
      </w:r>
      <w:proofErr w:type="spellStart"/>
      <w:r>
        <w:t>Github</w:t>
      </w:r>
      <w:proofErr w:type="spellEnd"/>
      <w:r w:rsidR="00710368">
        <w:t>:</w:t>
      </w:r>
      <w:r w:rsidR="00710368" w:rsidRPr="00710368">
        <w:t xml:space="preserve"> </w:t>
      </w:r>
      <w:r w:rsidR="00D9745D" w:rsidRPr="00D9745D">
        <w:t>ietf</w:t>
      </w:r>
      <w:r w:rsidR="00D9745D">
        <w:t>-eth-te-topology@2017-09-12.tree</w:t>
      </w:r>
      <w:r w:rsidR="00710368">
        <w:t xml:space="preserve">. </w:t>
      </w:r>
      <w:r w:rsidR="0082797D">
        <w:t xml:space="preserve"> </w:t>
      </w:r>
    </w:p>
    <w:p w14:paraId="6CF50038" w14:textId="65BEBC64" w:rsidR="00AA7621" w:rsidRDefault="00EC5588" w:rsidP="00AA7621">
      <w:pPr>
        <w:pStyle w:val="21"/>
        <w:ind w:left="432"/>
      </w:pPr>
      <w:bookmarkStart w:id="9" w:name="_Toc462648948"/>
      <w:bookmarkStart w:id="10" w:name="_Toc507177739"/>
      <w:r>
        <w:t xml:space="preserve">YANG Tree for </w:t>
      </w:r>
      <w:r w:rsidR="002769E7">
        <w:t xml:space="preserve">Topology Model of other </w:t>
      </w:r>
      <w:r>
        <w:t xml:space="preserve">Client </w:t>
      </w:r>
      <w:bookmarkEnd w:id="9"/>
      <w:r w:rsidR="002769E7">
        <w:t>Layer</w:t>
      </w:r>
      <w:bookmarkEnd w:id="10"/>
      <w:r w:rsidR="00AA7621">
        <w:t xml:space="preserve"> </w:t>
      </w:r>
    </w:p>
    <w:p w14:paraId="56175DA7" w14:textId="0E873187" w:rsidR="00C45006" w:rsidRDefault="003B2954" w:rsidP="00AA7621">
      <w:pPr>
        <w:spacing w:after="0"/>
      </w:pPr>
      <w:r w:rsidRPr="003B2954">
        <w:t xml:space="preserve">This </w:t>
      </w:r>
      <w:r w:rsidR="002769E7">
        <w:t>section will be completed later</w:t>
      </w:r>
      <w:r w:rsidR="00372406">
        <w:t xml:space="preserve">.  </w:t>
      </w:r>
    </w:p>
    <w:p w14:paraId="5970BB57" w14:textId="77777777" w:rsidR="009A1C9D" w:rsidRDefault="009A1C9D" w:rsidP="00AA7621">
      <w:pPr>
        <w:spacing w:after="0"/>
      </w:pPr>
    </w:p>
    <w:p w14:paraId="54CFD31E" w14:textId="77777777" w:rsidR="009A1C9D" w:rsidRDefault="009A1C9D" w:rsidP="00AA7621">
      <w:pPr>
        <w:spacing w:after="0"/>
      </w:pPr>
    </w:p>
    <w:p w14:paraId="43E30FEC" w14:textId="77777777" w:rsidR="00AA7621" w:rsidRPr="00AA7621" w:rsidRDefault="00AA7621" w:rsidP="00C45006">
      <w:pPr>
        <w:spacing w:after="0"/>
      </w:pPr>
    </w:p>
    <w:p w14:paraId="50A4A384" w14:textId="77777777" w:rsidR="00F31379" w:rsidRPr="00631821" w:rsidRDefault="00F31379" w:rsidP="00F31379">
      <w:pPr>
        <w:rPr>
          <w:lang w:eastAsia="zh-CN"/>
        </w:rPr>
      </w:pPr>
      <w:bookmarkStart w:id="11" w:name="_Toc462047336"/>
      <w:bookmarkStart w:id="12" w:name="_Toc462047337"/>
      <w:bookmarkStart w:id="13" w:name="_Toc462047338"/>
      <w:bookmarkStart w:id="14" w:name="_Toc462047339"/>
      <w:bookmarkStart w:id="15" w:name="_Toc462047340"/>
      <w:bookmarkStart w:id="16" w:name="_Toc462047341"/>
      <w:bookmarkStart w:id="17" w:name="_Toc462047342"/>
      <w:bookmarkStart w:id="18" w:name="_Toc462047343"/>
      <w:bookmarkStart w:id="19" w:name="_Toc462047344"/>
      <w:bookmarkStart w:id="20" w:name="_Toc462047345"/>
      <w:bookmarkStart w:id="21" w:name="_Toc462047346"/>
      <w:bookmarkStart w:id="22" w:name="_Toc462047347"/>
      <w:bookmarkEnd w:id="11"/>
      <w:bookmarkEnd w:id="12"/>
      <w:bookmarkEnd w:id="13"/>
      <w:bookmarkEnd w:id="14"/>
      <w:bookmarkEnd w:id="15"/>
      <w:bookmarkEnd w:id="16"/>
      <w:bookmarkEnd w:id="17"/>
      <w:bookmarkEnd w:id="18"/>
      <w:bookmarkEnd w:id="19"/>
      <w:bookmarkEnd w:id="20"/>
      <w:bookmarkEnd w:id="21"/>
      <w:bookmarkEnd w:id="22"/>
    </w:p>
    <w:p w14:paraId="5721D0EC" w14:textId="345FD32C" w:rsidR="00684270" w:rsidRDefault="00710368" w:rsidP="00710368">
      <w:pPr>
        <w:pStyle w:val="1"/>
      </w:pPr>
      <w:bookmarkStart w:id="23" w:name="_Toc462648952"/>
      <w:bookmarkStart w:id="24" w:name="_Toc507177740"/>
      <w:r w:rsidRPr="00710368">
        <w:rPr>
          <w:rFonts w:eastAsiaTheme="minorEastAsia"/>
          <w:lang w:eastAsia="zh-CN"/>
        </w:rPr>
        <w:t xml:space="preserve">YANG Code for </w:t>
      </w:r>
      <w:r w:rsidR="002769E7">
        <w:rPr>
          <w:rFonts w:eastAsiaTheme="minorEastAsia"/>
          <w:lang w:eastAsia="zh-CN"/>
        </w:rPr>
        <w:t>Topology</w:t>
      </w:r>
      <w:r w:rsidRPr="00710368">
        <w:rPr>
          <w:rFonts w:eastAsiaTheme="minorEastAsia"/>
          <w:lang w:eastAsia="zh-CN"/>
        </w:rPr>
        <w:t xml:space="preserve"> Client Signa</w:t>
      </w:r>
      <w:r w:rsidR="00684270">
        <w:t>l</w:t>
      </w:r>
      <w:bookmarkEnd w:id="23"/>
      <w:bookmarkEnd w:id="24"/>
      <w:r w:rsidR="00684270">
        <w:t xml:space="preserve"> </w:t>
      </w:r>
    </w:p>
    <w:p w14:paraId="4758E2FF" w14:textId="529C1070" w:rsidR="00B4633E" w:rsidRDefault="00710368" w:rsidP="00710368">
      <w:pPr>
        <w:pStyle w:val="21"/>
        <w:ind w:hanging="5112"/>
        <w:rPr>
          <w:lang w:eastAsia="zh-CN"/>
        </w:rPr>
      </w:pPr>
      <w:bookmarkStart w:id="25" w:name="_Toc462648953"/>
      <w:bookmarkStart w:id="26" w:name="_Toc507177741"/>
      <w:r w:rsidRPr="00710368">
        <w:rPr>
          <w:lang w:eastAsia="zh-CN"/>
        </w:rPr>
        <w:t xml:space="preserve">The ETH </w:t>
      </w:r>
      <w:r w:rsidR="002769E7">
        <w:rPr>
          <w:lang w:eastAsia="zh-CN"/>
        </w:rPr>
        <w:t>Topology</w:t>
      </w:r>
      <w:r w:rsidRPr="00710368">
        <w:rPr>
          <w:lang w:eastAsia="zh-CN"/>
        </w:rPr>
        <w:t xml:space="preserve"> YANG Cod</w:t>
      </w:r>
      <w:r w:rsidR="00B4633E">
        <w:rPr>
          <w:rFonts w:hint="eastAsia"/>
          <w:lang w:eastAsia="zh-CN"/>
        </w:rPr>
        <w:t>e</w:t>
      </w:r>
      <w:r w:rsidR="00480977">
        <w:rPr>
          <w:rFonts w:hint="eastAsia"/>
          <w:lang w:eastAsia="zh-CN"/>
        </w:rPr>
        <w:t>s</w:t>
      </w:r>
      <w:bookmarkEnd w:id="25"/>
      <w:bookmarkEnd w:id="26"/>
    </w:p>
    <w:p w14:paraId="392FD9E1" w14:textId="37385E9A" w:rsidR="00B4633E" w:rsidRDefault="00710368" w:rsidP="00710368">
      <w:r>
        <w:t xml:space="preserve">See the YANG file on </w:t>
      </w:r>
      <w:proofErr w:type="spellStart"/>
      <w:r>
        <w:t>Github</w:t>
      </w:r>
      <w:proofErr w:type="spellEnd"/>
      <w:r>
        <w:rPr>
          <w:rFonts w:hint="eastAsia"/>
        </w:rPr>
        <w:t xml:space="preserve">: </w:t>
      </w:r>
      <w:r w:rsidRPr="00710368">
        <w:t>ietf-eth-tran-service@2017-09-12.yang</w:t>
      </w:r>
      <w:r>
        <w:t>.</w:t>
      </w:r>
      <w:r w:rsidR="00B4633E">
        <w:rPr>
          <w:rFonts w:hint="eastAsia"/>
        </w:rPr>
        <w:t xml:space="preserve"> </w:t>
      </w:r>
    </w:p>
    <w:p w14:paraId="21F20504" w14:textId="1C3834DB" w:rsidR="00B4633E" w:rsidRDefault="00947AF8" w:rsidP="00242E49">
      <w:pPr>
        <w:pStyle w:val="21"/>
        <w:ind w:left="432"/>
        <w:rPr>
          <w:lang w:eastAsia="zh-CN"/>
        </w:rPr>
      </w:pPr>
      <w:bookmarkStart w:id="27" w:name="_Toc462648955"/>
      <w:bookmarkStart w:id="28" w:name="_Toc507177742"/>
      <w:r>
        <w:rPr>
          <w:lang w:eastAsia="zh-CN"/>
        </w:rPr>
        <w:t>Other OTN Client Signal YANG Cod</w:t>
      </w:r>
      <w:r w:rsidR="00B4633E">
        <w:rPr>
          <w:rFonts w:hint="eastAsia"/>
          <w:lang w:eastAsia="zh-CN"/>
        </w:rPr>
        <w:t>e</w:t>
      </w:r>
      <w:bookmarkEnd w:id="27"/>
      <w:bookmarkEnd w:id="28"/>
    </w:p>
    <w:p w14:paraId="1F4B2E56" w14:textId="1663FFA9" w:rsidR="006469F2" w:rsidRPr="00684270" w:rsidRDefault="00947AF8" w:rsidP="00653D80">
      <w:r>
        <w:t>TBD</w:t>
      </w:r>
      <w:r w:rsidR="0031708F">
        <w:t>.</w:t>
      </w:r>
      <w:r w:rsidR="00AA7621">
        <w:t xml:space="preserve"> </w:t>
      </w:r>
    </w:p>
    <w:p w14:paraId="223D49DF" w14:textId="21B77BA8" w:rsidR="009E0201" w:rsidRPr="009E0201" w:rsidRDefault="00947AF8" w:rsidP="00947AF8">
      <w:pPr>
        <w:pStyle w:val="1"/>
      </w:pPr>
      <w:bookmarkStart w:id="29" w:name="_Toc462648959"/>
      <w:bookmarkStart w:id="30" w:name="_Toc507177743"/>
      <w:r w:rsidRPr="00947AF8">
        <w:t>Considerations and Open Issue</w:t>
      </w:r>
      <w:bookmarkEnd w:id="29"/>
      <w:bookmarkEnd w:id="30"/>
    </w:p>
    <w:p w14:paraId="2DAF2266" w14:textId="77777777" w:rsidR="00947AF8" w:rsidRDefault="00947AF8" w:rsidP="00947AF8">
      <w:pPr>
        <w:pStyle w:val="RFCFigure"/>
      </w:pPr>
      <w:r w:rsidRPr="00947AF8">
        <w:rPr>
          <w:highlight w:val="yellow"/>
        </w:rPr>
        <w:t>Editor Notes: This section is used to note temporary discussion/conclusion that to be fixed in the future version, and will be removed before publication.</w:t>
      </w:r>
      <w:r>
        <w:t xml:space="preserve"> </w:t>
      </w:r>
    </w:p>
    <w:p w14:paraId="2A7C69F3" w14:textId="77777777" w:rsidR="00947AF8" w:rsidRDefault="00947AF8" w:rsidP="00947AF8">
      <w:pPr>
        <w:pStyle w:val="RFCFigure"/>
      </w:pPr>
    </w:p>
    <w:p w14:paraId="706DE97F" w14:textId="77777777" w:rsidR="007030DF" w:rsidRDefault="007030DF" w:rsidP="007030DF">
      <w:pPr>
        <w:pStyle w:val="RFCFigure"/>
      </w:pPr>
    </w:p>
    <w:p w14:paraId="49EEF591" w14:textId="77777777" w:rsidR="002942DC" w:rsidRDefault="002942DC" w:rsidP="007030DF">
      <w:pPr>
        <w:pStyle w:val="RFCFigure"/>
      </w:pPr>
    </w:p>
    <w:p w14:paraId="3FD41333" w14:textId="5ADE60E5" w:rsidR="00947AF8" w:rsidRDefault="00947AF8" w:rsidP="00DA671C">
      <w:pPr>
        <w:pStyle w:val="1"/>
        <w:rPr>
          <w:rFonts w:eastAsiaTheme="minorEastAsia"/>
          <w:lang w:eastAsia="zh-CN"/>
        </w:rPr>
      </w:pPr>
      <w:bookmarkStart w:id="31" w:name="_Toc507177744"/>
      <w:bookmarkStart w:id="32" w:name="_Toc462648960"/>
      <w:r>
        <w:rPr>
          <w:rFonts w:eastAsiaTheme="minorEastAsia" w:hint="eastAsia"/>
          <w:lang w:eastAsia="zh-CN"/>
        </w:rPr>
        <w:t>IANA Considerations</w:t>
      </w:r>
      <w:bookmarkEnd w:id="31"/>
    </w:p>
    <w:p w14:paraId="45F1733A" w14:textId="20380F74" w:rsidR="00947AF8" w:rsidRPr="00947AF8" w:rsidRDefault="00947AF8" w:rsidP="00947AF8">
      <w:pPr>
        <w:rPr>
          <w:rFonts w:eastAsiaTheme="minorEastAsia"/>
          <w:lang w:eastAsia="zh-CN"/>
        </w:rPr>
      </w:pPr>
      <w:r>
        <w:rPr>
          <w:rFonts w:eastAsiaTheme="minorEastAsia" w:hint="eastAsia"/>
          <w:lang w:eastAsia="zh-CN"/>
        </w:rPr>
        <w:t xml:space="preserve">TBD. </w:t>
      </w:r>
    </w:p>
    <w:p w14:paraId="21B59BF3" w14:textId="5338A4E1" w:rsidR="00947AF8" w:rsidRDefault="00947AF8" w:rsidP="00DA671C">
      <w:pPr>
        <w:pStyle w:val="1"/>
        <w:rPr>
          <w:rFonts w:eastAsiaTheme="minorEastAsia"/>
          <w:lang w:eastAsia="zh-CN"/>
        </w:rPr>
      </w:pPr>
      <w:bookmarkStart w:id="33" w:name="_Toc507177745"/>
      <w:r>
        <w:rPr>
          <w:rFonts w:eastAsiaTheme="minorEastAsia" w:hint="eastAsia"/>
          <w:lang w:eastAsia="zh-CN"/>
        </w:rPr>
        <w:t>Manageability Considerations</w:t>
      </w:r>
      <w:bookmarkEnd w:id="33"/>
    </w:p>
    <w:p w14:paraId="1059770B" w14:textId="3F1A3B4F" w:rsidR="00947AF8" w:rsidRPr="00947AF8" w:rsidRDefault="00947AF8" w:rsidP="00947AF8">
      <w:pPr>
        <w:rPr>
          <w:rFonts w:eastAsiaTheme="minorEastAsia"/>
          <w:lang w:eastAsia="zh-CN"/>
        </w:rPr>
      </w:pPr>
      <w:r>
        <w:rPr>
          <w:rFonts w:eastAsiaTheme="minorEastAsia" w:hint="eastAsia"/>
          <w:lang w:eastAsia="zh-CN"/>
        </w:rPr>
        <w:t xml:space="preserve">TBD. </w:t>
      </w:r>
    </w:p>
    <w:p w14:paraId="6F4FAA58" w14:textId="247A725F" w:rsidR="00063043" w:rsidRDefault="00947AF8" w:rsidP="00DA671C">
      <w:pPr>
        <w:pStyle w:val="1"/>
      </w:pPr>
      <w:bookmarkStart w:id="34" w:name="_Toc507177746"/>
      <w:bookmarkEnd w:id="32"/>
      <w:r>
        <w:t>Security Considerations</w:t>
      </w:r>
      <w:bookmarkEnd w:id="34"/>
    </w:p>
    <w:p w14:paraId="4D5F01E7" w14:textId="3314494E" w:rsidR="00947AF8" w:rsidRDefault="00947AF8" w:rsidP="00947AF8">
      <w:r>
        <w:t>The data following the model defined in this document is exchanged via, for example, the interface between an orchestrator and a transport network controller. The security concerns mentioned in [</w:t>
      </w:r>
      <w:proofErr w:type="spellStart"/>
      <w:r>
        <w:t>ietf</w:t>
      </w:r>
      <w:proofErr w:type="spellEnd"/>
      <w:r>
        <w:t>-teas-yang-</w:t>
      </w:r>
      <w:proofErr w:type="spellStart"/>
      <w:r>
        <w:t>te</w:t>
      </w:r>
      <w:proofErr w:type="spellEnd"/>
      <w:r>
        <w:t xml:space="preserve">-topo] for using </w:t>
      </w:r>
      <w:proofErr w:type="spellStart"/>
      <w:r>
        <w:t>ietf-te-topology.yang</w:t>
      </w:r>
      <w:proofErr w:type="spellEnd"/>
      <w:r>
        <w:t xml:space="preserve"> model also applies to this document.</w:t>
      </w:r>
    </w:p>
    <w:p w14:paraId="528FACD4" w14:textId="1EF39512" w:rsidR="00947AF8" w:rsidRDefault="00947AF8" w:rsidP="00947AF8">
      <w:r>
        <w:t xml:space="preserve">The YANG module defined in this document can be accessed via the RESTCONF protocol defined in [RFC8040], or maybe via the NETCONF protocol [RFC6241].  </w:t>
      </w:r>
    </w:p>
    <w:p w14:paraId="5F1404FC" w14:textId="09437103" w:rsidR="00947AF8" w:rsidRDefault="00947AF8" w:rsidP="00947AF8">
      <w:r>
        <w:t>There are a number of data nodes defined in the YANG module which are writable/creatable/</w:t>
      </w:r>
      <w:proofErr w:type="spellStart"/>
      <w:r>
        <w:t>deletable</w:t>
      </w:r>
      <w:proofErr w:type="spellEnd"/>
      <w:r>
        <w:t xml:space="preserve"> (i.e., </w:t>
      </w:r>
      <w:proofErr w:type="spellStart"/>
      <w:r>
        <w:t>config</w:t>
      </w:r>
      <w:proofErr w:type="spellEnd"/>
      <w:r>
        <w:t xml:space="preserve"> true, which is the default).  These data nodes may be considered sensitive or vulnerable in some network environments.  Write operations (e.g., </w:t>
      </w:r>
      <w:r>
        <w:lastRenderedPageBreak/>
        <w:t>POST) to these data nodes without proper protection can have a negative effect on network operations.</w:t>
      </w:r>
    </w:p>
    <w:p w14:paraId="1379E558" w14:textId="42D6FFDE" w:rsidR="00947AF8" w:rsidRDefault="00947AF8" w:rsidP="00947AF8">
      <w:proofErr w:type="spellStart"/>
      <w:r w:rsidRPr="00947AF8">
        <w:rPr>
          <w:highlight w:val="yellow"/>
        </w:rPr>
        <w:t>Editors</w:t>
      </w:r>
      <w:proofErr w:type="spellEnd"/>
      <w:r w:rsidRPr="00947AF8">
        <w:rPr>
          <w:highlight w:val="yellow"/>
        </w:rPr>
        <w:t xml:space="preserve"> note: to list specific </w:t>
      </w:r>
      <w:proofErr w:type="spellStart"/>
      <w:r w:rsidRPr="00947AF8">
        <w:rPr>
          <w:highlight w:val="yellow"/>
        </w:rPr>
        <w:t>subtrees</w:t>
      </w:r>
      <w:proofErr w:type="spellEnd"/>
      <w:r w:rsidRPr="00947AF8">
        <w:rPr>
          <w:highlight w:val="yellow"/>
        </w:rPr>
        <w:t xml:space="preserve"> and data nodes and their sensitivity/vulnerability.</w:t>
      </w:r>
    </w:p>
    <w:p w14:paraId="584F386C" w14:textId="5ED60390" w:rsidR="00947AF8" w:rsidRDefault="00947AF8" w:rsidP="00DA671C">
      <w:pPr>
        <w:pStyle w:val="1"/>
        <w:rPr>
          <w:rFonts w:eastAsiaTheme="minorEastAsia"/>
          <w:lang w:eastAsia="zh-CN"/>
        </w:rPr>
      </w:pPr>
      <w:bookmarkStart w:id="35" w:name="_Toc507177747"/>
      <w:bookmarkStart w:id="36" w:name="_Toc462648961"/>
      <w:r>
        <w:rPr>
          <w:rFonts w:eastAsiaTheme="minorEastAsia" w:hint="eastAsia"/>
          <w:lang w:eastAsia="zh-CN"/>
        </w:rPr>
        <w:t>Acknowledgements</w:t>
      </w:r>
      <w:bookmarkEnd w:id="35"/>
    </w:p>
    <w:p w14:paraId="72346365" w14:textId="5FC944D7" w:rsidR="00947AF8" w:rsidRPr="00947AF8" w:rsidRDefault="00947AF8" w:rsidP="00947AF8">
      <w:pPr>
        <w:rPr>
          <w:rFonts w:eastAsiaTheme="minorEastAsia"/>
          <w:lang w:eastAsia="zh-CN"/>
        </w:rPr>
      </w:pPr>
      <w:r w:rsidRPr="00947AF8">
        <w:rPr>
          <w:rFonts w:eastAsiaTheme="minorEastAsia"/>
          <w:lang w:eastAsia="zh-CN"/>
        </w:rPr>
        <w:t>We would like to thank Igor Bryskin and Daniel King for their comments and discussions.</w:t>
      </w:r>
    </w:p>
    <w:p w14:paraId="1094875C" w14:textId="2D197FCF" w:rsidR="00947AF8" w:rsidRDefault="00947AF8" w:rsidP="00DA671C">
      <w:pPr>
        <w:pStyle w:val="1"/>
        <w:rPr>
          <w:rFonts w:eastAsiaTheme="minorEastAsia"/>
          <w:lang w:eastAsia="zh-CN"/>
        </w:rPr>
      </w:pPr>
      <w:bookmarkStart w:id="37" w:name="_Toc507177748"/>
      <w:bookmarkEnd w:id="36"/>
      <w:r>
        <w:rPr>
          <w:rFonts w:eastAsiaTheme="minorEastAsia" w:hint="eastAsia"/>
          <w:lang w:eastAsia="zh-CN"/>
        </w:rPr>
        <w:t>Contributors</w:t>
      </w:r>
      <w:bookmarkEnd w:id="37"/>
    </w:p>
    <w:p w14:paraId="6BBEEF9E" w14:textId="6343B506" w:rsidR="00947AF8" w:rsidRPr="00947AF8" w:rsidRDefault="006765CA" w:rsidP="00947AF8">
      <w:pPr>
        <w:rPr>
          <w:rFonts w:eastAsiaTheme="minorEastAsia"/>
          <w:lang w:eastAsia="zh-CN"/>
        </w:rPr>
      </w:pPr>
      <w:r w:rsidRPr="006765CA">
        <w:rPr>
          <w:rFonts w:eastAsiaTheme="minorEastAsia"/>
          <w:highlight w:val="yellow"/>
          <w:lang w:eastAsia="zh-CN"/>
        </w:rPr>
        <w:t>W</w:t>
      </w:r>
      <w:r w:rsidRPr="006765CA">
        <w:rPr>
          <w:rFonts w:eastAsiaTheme="minorEastAsia" w:hint="eastAsia"/>
          <w:highlight w:val="yellow"/>
          <w:lang w:eastAsia="zh-CN"/>
        </w:rPr>
        <w:t xml:space="preserve">ill </w:t>
      </w:r>
      <w:r w:rsidRPr="006765CA">
        <w:rPr>
          <w:rFonts w:eastAsiaTheme="minorEastAsia"/>
          <w:highlight w:val="yellow"/>
          <w:lang w:eastAsia="zh-CN"/>
        </w:rPr>
        <w:t>be updated in XML by editor.</w:t>
      </w:r>
      <w:r>
        <w:rPr>
          <w:rFonts w:eastAsiaTheme="minorEastAsia"/>
          <w:lang w:eastAsia="zh-CN"/>
        </w:rPr>
        <w:t xml:space="preserve"> </w:t>
      </w:r>
    </w:p>
    <w:p w14:paraId="5EA6631E" w14:textId="1038BD32" w:rsidR="00DA671C" w:rsidRDefault="00947AF8" w:rsidP="00DA671C">
      <w:pPr>
        <w:pStyle w:val="1"/>
      </w:pPr>
      <w:bookmarkStart w:id="38" w:name="_Toc507177749"/>
      <w:r>
        <w:t>References</w:t>
      </w:r>
      <w:bookmarkEnd w:id="38"/>
    </w:p>
    <w:p w14:paraId="28EB8D09" w14:textId="77777777" w:rsidR="006765CA" w:rsidRPr="00947AF8" w:rsidRDefault="006765CA" w:rsidP="006765CA">
      <w:pPr>
        <w:rPr>
          <w:rFonts w:eastAsiaTheme="minorEastAsia"/>
          <w:lang w:eastAsia="zh-CN"/>
        </w:rPr>
      </w:pPr>
      <w:r w:rsidRPr="006765CA">
        <w:rPr>
          <w:rFonts w:eastAsiaTheme="minorEastAsia"/>
          <w:highlight w:val="yellow"/>
          <w:lang w:eastAsia="zh-CN"/>
        </w:rPr>
        <w:t>W</w:t>
      </w:r>
      <w:r w:rsidRPr="006765CA">
        <w:rPr>
          <w:rFonts w:eastAsiaTheme="minorEastAsia" w:hint="eastAsia"/>
          <w:highlight w:val="yellow"/>
          <w:lang w:eastAsia="zh-CN"/>
        </w:rPr>
        <w:t xml:space="preserve">ill </w:t>
      </w:r>
      <w:r w:rsidRPr="006765CA">
        <w:rPr>
          <w:rFonts w:eastAsiaTheme="minorEastAsia"/>
          <w:highlight w:val="yellow"/>
          <w:lang w:eastAsia="zh-CN"/>
        </w:rPr>
        <w:t>be updated in XML by editor.</w:t>
      </w:r>
      <w:r>
        <w:rPr>
          <w:rFonts w:eastAsiaTheme="minorEastAsia"/>
          <w:lang w:eastAsia="zh-CN"/>
        </w:rPr>
        <w:t xml:space="preserve"> </w:t>
      </w:r>
    </w:p>
    <w:p w14:paraId="282D4515" w14:textId="77777777" w:rsidR="00415A85" w:rsidRDefault="00415A85" w:rsidP="00415A85">
      <w:pPr>
        <w:pStyle w:val="HTML5"/>
      </w:pPr>
    </w:p>
    <w:p w14:paraId="48950D23" w14:textId="77777777" w:rsidR="00DA671C" w:rsidRPr="00071D4E" w:rsidRDefault="00DA671C" w:rsidP="00DA671C">
      <w:pPr>
        <w:pStyle w:val="RFCH1-nonum"/>
      </w:pPr>
      <w:bookmarkStart w:id="39" w:name="_Toc462648964"/>
      <w:bookmarkStart w:id="40" w:name="_Toc507177750"/>
      <w:r w:rsidRPr="00071D4E">
        <w:t>Authors' Addresses</w:t>
      </w:r>
      <w:bookmarkEnd w:id="39"/>
      <w:bookmarkEnd w:id="40"/>
    </w:p>
    <w:p w14:paraId="7FB101BD" w14:textId="77777777" w:rsidR="006765CA" w:rsidRPr="00947AF8" w:rsidRDefault="006765CA" w:rsidP="006765CA">
      <w:pPr>
        <w:rPr>
          <w:rFonts w:eastAsiaTheme="minorEastAsia"/>
          <w:lang w:eastAsia="zh-CN"/>
        </w:rPr>
      </w:pPr>
      <w:r w:rsidRPr="006765CA">
        <w:rPr>
          <w:rFonts w:eastAsiaTheme="minorEastAsia"/>
          <w:highlight w:val="yellow"/>
          <w:lang w:eastAsia="zh-CN"/>
        </w:rPr>
        <w:t>W</w:t>
      </w:r>
      <w:r w:rsidRPr="006765CA">
        <w:rPr>
          <w:rFonts w:eastAsiaTheme="minorEastAsia" w:hint="eastAsia"/>
          <w:highlight w:val="yellow"/>
          <w:lang w:eastAsia="zh-CN"/>
        </w:rPr>
        <w:t xml:space="preserve">ill </w:t>
      </w:r>
      <w:r w:rsidRPr="006765CA">
        <w:rPr>
          <w:rFonts w:eastAsiaTheme="minorEastAsia"/>
          <w:highlight w:val="yellow"/>
          <w:lang w:eastAsia="zh-CN"/>
        </w:rPr>
        <w:t>be updated in XML by editor.</w:t>
      </w:r>
      <w:r>
        <w:rPr>
          <w:rFonts w:eastAsiaTheme="minorEastAsia"/>
          <w:lang w:eastAsia="zh-CN"/>
        </w:rPr>
        <w:t xml:space="preserve"> </w:t>
      </w:r>
    </w:p>
    <w:p w14:paraId="3C1BF31E" w14:textId="77777777" w:rsidR="0082797D" w:rsidRPr="006765CA" w:rsidRDefault="0082797D" w:rsidP="006765CA">
      <w:pPr>
        <w:pStyle w:val="RFCFigure"/>
        <w:rPr>
          <w:lang w:eastAsia="zh-CN"/>
        </w:rPr>
      </w:pPr>
    </w:p>
    <w:sectPr w:rsidR="0082797D" w:rsidRPr="006765CA" w:rsidSect="00F56B61">
      <w:headerReference w:type="default" r:id="rId9"/>
      <w:footerReference w:type="default" r:id="rId10"/>
      <w:headerReference w:type="first" r:id="rId11"/>
      <w:footerReference w:type="first" r:id="rId12"/>
      <w:type w:val="continuous"/>
      <w:pgSz w:w="12240" w:h="15840" w:code="1"/>
      <w:pgMar w:top="1440" w:right="1152" w:bottom="1200" w:left="720" w:header="1440" w:footer="12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C117AF" w14:textId="77777777" w:rsidR="0009145A" w:rsidRDefault="0009145A">
      <w:r>
        <w:separator/>
      </w:r>
    </w:p>
  </w:endnote>
  <w:endnote w:type="continuationSeparator" w:id="0">
    <w:p w14:paraId="0660428E" w14:textId="77777777" w:rsidR="0009145A" w:rsidRDefault="00091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772BE" w14:textId="6E06B59B" w:rsidR="00450D20" w:rsidRPr="006B3732" w:rsidRDefault="00450D20" w:rsidP="00F410C4">
    <w:pPr>
      <w:pStyle w:val="a8"/>
    </w:pPr>
    <w:r w:rsidRPr="006B3732">
      <w:rPr>
        <w:highlight w:val="yellow"/>
      </w:rPr>
      <w:br/>
    </w:r>
    <w:r w:rsidRPr="006B3732">
      <w:rPr>
        <w:highlight w:val="yellow"/>
      </w:rPr>
      <w:br/>
    </w:r>
    <w:r>
      <w:t xml:space="preserve">Zhang, et al. </w:t>
    </w:r>
    <w:r w:rsidRPr="006B3732">
      <w:rPr>
        <w:rFonts w:cs="Times New Roman"/>
      </w:rPr>
      <w:tab/>
    </w:r>
    <w:r w:rsidRPr="006B3732">
      <w:t xml:space="preserve">Expires </w:t>
    </w:r>
    <w:r>
      <w:t xml:space="preserve">January </w:t>
    </w:r>
    <w:r>
      <w:fldChar w:fldCharType="begin"/>
    </w:r>
    <w:r>
      <w:instrText xml:space="preserve"> DATE  \@ "d," </w:instrText>
    </w:r>
    <w:r>
      <w:fldChar w:fldCharType="separate"/>
    </w:r>
    <w:r w:rsidR="00E10B13">
      <w:rPr>
        <w:noProof/>
      </w:rPr>
      <w:t>23,</w:t>
    </w:r>
    <w:r>
      <w:rPr>
        <w:noProof/>
      </w:rPr>
      <w:fldChar w:fldCharType="end"/>
    </w:r>
    <w:r>
      <w:t xml:space="preserve"> 2017</w:t>
    </w:r>
    <w:r w:rsidRPr="006B3732">
      <w:rPr>
        <w:rFonts w:cs="Times New Roman"/>
      </w:rPr>
      <w:tab/>
    </w:r>
    <w:r w:rsidRPr="006B3732">
      <w:t xml:space="preserve">[Page </w:t>
    </w:r>
    <w:r>
      <w:fldChar w:fldCharType="begin"/>
    </w:r>
    <w:r>
      <w:instrText xml:space="preserve"> PAGE </w:instrText>
    </w:r>
    <w:r>
      <w:fldChar w:fldCharType="separate"/>
    </w:r>
    <w:r w:rsidR="00E10B13">
      <w:rPr>
        <w:noProof/>
      </w:rPr>
      <w:t>5</w:t>
    </w:r>
    <w:r>
      <w:rPr>
        <w:noProof/>
      </w:rPr>
      <w:fldChar w:fldCharType="end"/>
    </w:r>
    <w:r w:rsidRPr="006B3732">
      <w:t>]</w:t>
    </w:r>
  </w:p>
  <w:p w14:paraId="7069C3AE" w14:textId="77777777" w:rsidR="00450D20" w:rsidRPr="006B3732" w:rsidRDefault="00450D2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2AF3A" w14:textId="77777777" w:rsidR="00450D20" w:rsidRDefault="00450D20" w:rsidP="00F410C4">
    <w:pPr>
      <w:pStyle w:val="a8"/>
      <w:rPr>
        <w:highlight w:val="yellow"/>
      </w:rPr>
    </w:pPr>
  </w:p>
  <w:p w14:paraId="2D2936F0" w14:textId="77777777" w:rsidR="00450D20" w:rsidRDefault="00450D20" w:rsidP="00F410C4">
    <w:pPr>
      <w:pStyle w:val="a8"/>
      <w:rPr>
        <w:highlight w:val="yellow"/>
      </w:rPr>
    </w:pPr>
  </w:p>
  <w:p w14:paraId="212D5A20" w14:textId="77777777" w:rsidR="00450D20" w:rsidRDefault="00450D20" w:rsidP="00F410C4">
    <w:pPr>
      <w:pStyle w:val="a8"/>
      <w:rPr>
        <w:highlight w:val="yellow"/>
      </w:rPr>
    </w:pPr>
  </w:p>
  <w:p w14:paraId="63E7354B" w14:textId="0920A2CC" w:rsidR="00450D20" w:rsidRPr="00FD2373" w:rsidRDefault="00BE7111" w:rsidP="00F410C4">
    <w:pPr>
      <w:pStyle w:val="a8"/>
    </w:pPr>
    <w:r>
      <w:t>Zhe</w:t>
    </w:r>
    <w:r w:rsidR="00450D20">
      <w:t>ng, et al.</w:t>
    </w:r>
    <w:r w:rsidR="00450D20">
      <w:tab/>
      <w:t xml:space="preserve">Expires </w:t>
    </w:r>
    <w:r>
      <w:t>May</w:t>
    </w:r>
    <w:r w:rsidR="00450D20">
      <w:t xml:space="preserve"> </w:t>
    </w:r>
    <w:r>
      <w:t>3 2018</w:t>
    </w:r>
    <w:r w:rsidR="00450D20">
      <w:tab/>
    </w:r>
    <w:r w:rsidR="00450D20" w:rsidRPr="00FD2373">
      <w:t xml:space="preserve">[Page </w:t>
    </w:r>
    <w:r w:rsidR="00450D20">
      <w:fldChar w:fldCharType="begin"/>
    </w:r>
    <w:r w:rsidR="00450D20">
      <w:instrText xml:space="preserve"> PAGE </w:instrText>
    </w:r>
    <w:r w:rsidR="00450D20">
      <w:fldChar w:fldCharType="separate"/>
    </w:r>
    <w:r w:rsidR="00E10B13">
      <w:rPr>
        <w:noProof/>
      </w:rPr>
      <w:t>1</w:t>
    </w:r>
    <w:r w:rsidR="00450D20">
      <w:rPr>
        <w:noProof/>
      </w:rPr>
      <w:fldChar w:fldCharType="end"/>
    </w:r>
    <w:r w:rsidR="00450D20" w:rsidRPr="00FD2373">
      <w:t>]</w:t>
    </w:r>
  </w:p>
  <w:p w14:paraId="37F47CE0" w14:textId="77777777" w:rsidR="00450D20" w:rsidRPr="00FD2373" w:rsidRDefault="00450D20" w:rsidP="00F410C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D9C8ED" w14:textId="77777777" w:rsidR="0009145A" w:rsidRDefault="0009145A">
      <w:r>
        <w:separator/>
      </w:r>
    </w:p>
  </w:footnote>
  <w:footnote w:type="continuationSeparator" w:id="0">
    <w:p w14:paraId="1102B0AE" w14:textId="77777777" w:rsidR="0009145A" w:rsidRDefault="000914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873A5" w14:textId="652E51A0" w:rsidR="00450D20" w:rsidRPr="00DA671C" w:rsidRDefault="00450D20" w:rsidP="00F410C4">
    <w:pPr>
      <w:pStyle w:val="a7"/>
      <w:rPr>
        <w:lang w:val="sv-SE"/>
      </w:rPr>
    </w:pPr>
    <w:r w:rsidRPr="00DA671C">
      <w:rPr>
        <w:lang w:val="sv-SE" w:eastAsia="ko-KR"/>
      </w:rPr>
      <w:t>Internet-Draft</w:t>
    </w:r>
    <w:r w:rsidRPr="00DA671C">
      <w:rPr>
        <w:rFonts w:cs="Times New Roman"/>
        <w:lang w:val="sv-SE" w:eastAsia="ko-KR"/>
      </w:rPr>
      <w:tab/>
    </w:r>
    <w:r w:rsidR="00BE7111">
      <w:rPr>
        <w:rFonts w:cs="Times New Roman"/>
        <w:lang w:val="sv-SE" w:eastAsia="ko-KR"/>
      </w:rPr>
      <w:t>Client Topology YANG Model</w:t>
    </w:r>
    <w:r w:rsidRPr="00DA671C">
      <w:rPr>
        <w:lang w:val="sv-SE" w:eastAsia="ko-KR"/>
      </w:rPr>
      <w:tab/>
    </w:r>
    <w:r>
      <w:fldChar w:fldCharType="begin"/>
    </w:r>
    <w:r>
      <w:instrText xml:space="preserve"> SAVEDATE \@ "MMMM yyyy" \* MERGEFORMAT </w:instrText>
    </w:r>
    <w:r>
      <w:fldChar w:fldCharType="separate"/>
    </w:r>
    <w:r w:rsidR="00E10B13">
      <w:rPr>
        <w:noProof/>
      </w:rPr>
      <w:t>February 2018</w:t>
    </w:r>
    <w:r>
      <w:rPr>
        <w:noProof/>
      </w:rPr>
      <w:fldChar w:fldCharType="end"/>
    </w:r>
  </w:p>
  <w:p w14:paraId="7CF95BAD" w14:textId="77777777" w:rsidR="00450D20" w:rsidRPr="00DA671C" w:rsidRDefault="00450D20" w:rsidP="00AE0541">
    <w:pPr>
      <w:rPr>
        <w:lang w:val="sv-SE"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4F404" w14:textId="38DCD414" w:rsidR="00326DA6" w:rsidRPr="00326DA6" w:rsidRDefault="00326DA6" w:rsidP="00326DA6">
    <w:pPr>
      <w:pStyle w:val="a7"/>
      <w:rPr>
        <w:lang w:val="en-GB"/>
      </w:rPr>
    </w:pPr>
    <w:r w:rsidRPr="00326DA6">
      <w:rPr>
        <w:lang w:val="en-GB"/>
      </w:rPr>
      <w:t>CCAMP Working Group                                           H. Zheng</w:t>
    </w:r>
  </w:p>
  <w:p w14:paraId="11D20011" w14:textId="21430543" w:rsidR="00326DA6" w:rsidRPr="00326DA6" w:rsidRDefault="00326DA6" w:rsidP="00326DA6">
    <w:pPr>
      <w:pStyle w:val="a7"/>
      <w:rPr>
        <w:lang w:val="en-GB"/>
      </w:rPr>
    </w:pPr>
    <w:r w:rsidRPr="00326DA6">
      <w:rPr>
        <w:lang w:val="en-GB"/>
      </w:rPr>
      <w:t>Internet-Draft                                                  A. Guo</w:t>
    </w:r>
  </w:p>
  <w:p w14:paraId="40595202" w14:textId="28FD14DF" w:rsidR="00326DA6" w:rsidRPr="00326DA6" w:rsidRDefault="00326DA6" w:rsidP="00326DA6">
    <w:pPr>
      <w:pStyle w:val="a7"/>
      <w:rPr>
        <w:lang w:val="en-GB"/>
      </w:rPr>
    </w:pPr>
    <w:r w:rsidRPr="00326DA6">
      <w:rPr>
        <w:lang w:val="en-GB"/>
      </w:rPr>
      <w:t>Intended status: Standards Track                               I. Busi</w:t>
    </w:r>
  </w:p>
  <w:p w14:paraId="3DABFBA8" w14:textId="48904745" w:rsidR="00326DA6" w:rsidRPr="00326DA6" w:rsidRDefault="00326DA6" w:rsidP="00326DA6">
    <w:pPr>
      <w:pStyle w:val="a7"/>
      <w:rPr>
        <w:lang w:val="en-GB"/>
      </w:rPr>
    </w:pPr>
    <w:r w:rsidRPr="00326DA6">
      <w:rPr>
        <w:lang w:val="en-GB"/>
      </w:rPr>
      <w:t>Expires: May 3, 2018                               Huawei Technologies</w:t>
    </w:r>
  </w:p>
  <w:p w14:paraId="09E22936" w14:textId="72A339B5" w:rsidR="00326DA6" w:rsidRPr="00326DA6" w:rsidRDefault="00326DA6" w:rsidP="00326DA6">
    <w:pPr>
      <w:pStyle w:val="a7"/>
      <w:rPr>
        <w:lang w:val="en-GB"/>
      </w:rPr>
    </w:pPr>
    <w:r w:rsidRPr="00326DA6">
      <w:rPr>
        <w:lang w:val="en-GB"/>
      </w:rPr>
      <w:t xml:space="preserve">                                                   </w:t>
    </w:r>
    <w:r>
      <w:rPr>
        <w:lang w:val="en-GB"/>
      </w:rPr>
      <w:t xml:space="preserve"> </w:t>
    </w:r>
    <w:r w:rsidRPr="00326DA6">
      <w:rPr>
        <w:lang w:val="en-GB"/>
      </w:rPr>
      <w:t xml:space="preserve">             Y. Xu</w:t>
    </w:r>
  </w:p>
  <w:p w14:paraId="4453B38A" w14:textId="78BAFFD1" w:rsidR="00326DA6" w:rsidRPr="00326DA6" w:rsidRDefault="00326DA6" w:rsidP="00326DA6">
    <w:pPr>
      <w:pStyle w:val="a7"/>
      <w:rPr>
        <w:lang w:val="en-GB"/>
      </w:rPr>
    </w:pPr>
    <w:r w:rsidRPr="00326DA6">
      <w:rPr>
        <w:lang w:val="en-GB"/>
      </w:rPr>
      <w:t xml:space="preserve">                                                                 CAICT</w:t>
    </w:r>
  </w:p>
  <w:p w14:paraId="5A1B9471" w14:textId="25256A80" w:rsidR="00326DA6" w:rsidRPr="00326DA6" w:rsidRDefault="00326DA6" w:rsidP="00326DA6">
    <w:pPr>
      <w:pStyle w:val="a7"/>
      <w:rPr>
        <w:lang w:val="en-GB"/>
      </w:rPr>
    </w:pPr>
    <w:r w:rsidRPr="00326DA6">
      <w:rPr>
        <w:lang w:val="en-GB"/>
      </w:rPr>
      <w:t xml:space="preserve">                                                               Y. Zhao</w:t>
    </w:r>
  </w:p>
  <w:p w14:paraId="6F1A8EAF" w14:textId="13E5BBEE" w:rsidR="00326DA6" w:rsidRPr="00326DA6" w:rsidRDefault="00326DA6" w:rsidP="00326DA6">
    <w:pPr>
      <w:pStyle w:val="a7"/>
      <w:rPr>
        <w:lang w:val="en-GB"/>
      </w:rPr>
    </w:pPr>
    <w:r w:rsidRPr="00326DA6">
      <w:rPr>
        <w:lang w:val="en-GB"/>
      </w:rPr>
      <w:t xml:space="preserve">                                                          China Mobile</w:t>
    </w:r>
  </w:p>
  <w:p w14:paraId="68E0D565" w14:textId="6B91A73E" w:rsidR="00326DA6" w:rsidRPr="00326DA6" w:rsidRDefault="00326DA6" w:rsidP="00326DA6">
    <w:pPr>
      <w:pStyle w:val="a7"/>
      <w:rPr>
        <w:lang w:val="en-GB"/>
      </w:rPr>
    </w:pPr>
    <w:r w:rsidRPr="00326DA6">
      <w:rPr>
        <w:lang w:val="en-GB"/>
      </w:rPr>
      <w:t xml:space="preserve">                                                                X. Liu</w:t>
    </w:r>
  </w:p>
  <w:p w14:paraId="14676D6B" w14:textId="5463DAAA" w:rsidR="00326DA6" w:rsidRPr="00326DA6" w:rsidRDefault="00326DA6" w:rsidP="00326DA6">
    <w:pPr>
      <w:pStyle w:val="a7"/>
      <w:rPr>
        <w:lang w:val="en-GB"/>
      </w:rPr>
    </w:pPr>
    <w:r w:rsidRPr="00326DA6">
      <w:rPr>
        <w:lang w:val="en-GB"/>
      </w:rPr>
      <w:t xml:space="preserve">                                                                 Jabil</w:t>
    </w:r>
  </w:p>
  <w:p w14:paraId="5EDD60A9" w14:textId="4CAB02DC" w:rsidR="00326DA6" w:rsidRPr="00326DA6" w:rsidRDefault="00326DA6" w:rsidP="00326DA6">
    <w:pPr>
      <w:pStyle w:val="a7"/>
      <w:rPr>
        <w:lang w:val="en-GB"/>
      </w:rPr>
    </w:pPr>
    <w:r w:rsidRPr="00326DA6">
      <w:rPr>
        <w:lang w:val="en-GB"/>
      </w:rPr>
      <w:t xml:space="preserve">                                                           G. Fioccola</w:t>
    </w:r>
  </w:p>
  <w:p w14:paraId="6DD21579" w14:textId="3A3456C3" w:rsidR="00326DA6" w:rsidRPr="00326DA6" w:rsidRDefault="00326DA6" w:rsidP="00326DA6">
    <w:pPr>
      <w:pStyle w:val="a7"/>
      <w:rPr>
        <w:lang w:val="en-GB"/>
      </w:rPr>
    </w:pPr>
    <w:r w:rsidRPr="00326DA6">
      <w:rPr>
        <w:lang w:val="en-GB"/>
      </w:rPr>
      <w:t xml:space="preserve">                                                        Telecom Italia</w:t>
    </w:r>
  </w:p>
  <w:p w14:paraId="70C324C4" w14:textId="354FBBD0" w:rsidR="00450D20" w:rsidRPr="0007403E" w:rsidRDefault="00326DA6" w:rsidP="00326DA6">
    <w:pPr>
      <w:pStyle w:val="a7"/>
      <w:rPr>
        <w:lang w:val="de-DE"/>
      </w:rPr>
    </w:pPr>
    <w:r w:rsidRPr="00326DA6">
      <w:rPr>
        <w:lang w:val="en-GB"/>
      </w:rPr>
      <w:t xml:space="preserve">                                                      October 30, 2017</w:t>
    </w:r>
  </w:p>
  <w:p w14:paraId="09666B64" w14:textId="77777777" w:rsidR="00450D20" w:rsidRPr="00F203A5" w:rsidRDefault="00450D20" w:rsidP="004B54F1">
    <w:pPr>
      <w:pStyle w:val="a7"/>
      <w:rPr>
        <w:lang w:val="de-D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50"/>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40"/>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30"/>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20"/>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a0"/>
      <w:lvlText w:val=""/>
      <w:lvlJc w:val="left"/>
      <w:pPr>
        <w:tabs>
          <w:tab w:val="num" w:pos="360"/>
        </w:tabs>
        <w:ind w:left="360" w:hanging="360"/>
      </w:pPr>
      <w:rPr>
        <w:rFonts w:ascii="Symbol" w:hAnsi="Symbol" w:cs="Symbol" w:hint="default"/>
      </w:rPr>
    </w:lvl>
  </w:abstractNum>
  <w:abstractNum w:abstractNumId="10" w15:restartNumberingAfterBreak="0">
    <w:nsid w:val="031871BC"/>
    <w:multiLevelType w:val="hybridMultilevel"/>
    <w:tmpl w:val="36EA0B96"/>
    <w:lvl w:ilvl="0" w:tplc="04090001">
      <w:start w:val="1"/>
      <w:numFmt w:val="bullet"/>
      <w:pStyle w:val="RFCListBullet"/>
      <w:lvlText w:val=""/>
      <w:lvlJc w:val="left"/>
      <w:pPr>
        <w:tabs>
          <w:tab w:val="num" w:pos="1296"/>
        </w:tabs>
        <w:ind w:left="1296" w:hanging="432"/>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1" w15:restartNumberingAfterBreak="0">
    <w:nsid w:val="03836EFB"/>
    <w:multiLevelType w:val="hybridMultilevel"/>
    <w:tmpl w:val="3828D04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08240310"/>
    <w:multiLevelType w:val="hybridMultilevel"/>
    <w:tmpl w:val="6DA49AD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15:restartNumberingAfterBreak="0">
    <w:nsid w:val="0D45404A"/>
    <w:multiLevelType w:val="multilevel"/>
    <w:tmpl w:val="5FDAC7AC"/>
    <w:styleLink w:val="Style1"/>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132F25BB"/>
    <w:multiLevelType w:val="hybridMultilevel"/>
    <w:tmpl w:val="692C50F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158547EC"/>
    <w:multiLevelType w:val="singleLevel"/>
    <w:tmpl w:val="04090015"/>
    <w:lvl w:ilvl="0">
      <w:start w:val="1"/>
      <w:numFmt w:val="upperLetter"/>
      <w:lvlText w:val="%1."/>
      <w:lvlJc w:val="left"/>
      <w:pPr>
        <w:ind w:left="1440" w:hanging="360"/>
      </w:pPr>
    </w:lvl>
  </w:abstractNum>
  <w:abstractNum w:abstractNumId="16" w15:restartNumberingAfterBreak="0">
    <w:nsid w:val="175A084B"/>
    <w:multiLevelType w:val="hybridMultilevel"/>
    <w:tmpl w:val="D0609A5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23EC526E"/>
    <w:multiLevelType w:val="multilevel"/>
    <w:tmpl w:val="AC9A4538"/>
    <w:lvl w:ilvl="0">
      <w:start w:val="1"/>
      <w:numFmt w:val="upperLetter"/>
      <w:pStyle w:val="RFCApp"/>
      <w:suff w:val="nothing"/>
      <w:lvlText w:val="APPENDIX %1: "/>
      <w:lvlJc w:val="left"/>
      <w:pPr>
        <w:ind w:left="0" w:firstLine="0"/>
      </w:pPr>
      <w:rPr>
        <w:rFonts w:hint="default"/>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8" w15:restartNumberingAfterBreak="0">
    <w:nsid w:val="26345C9A"/>
    <w:multiLevelType w:val="hybridMultilevel"/>
    <w:tmpl w:val="7BE801F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9" w15:restartNumberingAfterBreak="0">
    <w:nsid w:val="267933FA"/>
    <w:multiLevelType w:val="hybridMultilevel"/>
    <w:tmpl w:val="86A03B64"/>
    <w:lvl w:ilvl="0" w:tplc="CE426DFA">
      <w:numFmt w:val="bullet"/>
      <w:lvlText w:val="-"/>
      <w:lvlJc w:val="left"/>
      <w:pPr>
        <w:ind w:left="1656" w:hanging="360"/>
      </w:pPr>
      <w:rPr>
        <w:rFonts w:ascii="Courier New" w:eastAsia="Batang" w:hAnsi="Courier New" w:cs="Courier New"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20"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AD6130E"/>
    <w:multiLevelType w:val="hybridMultilevel"/>
    <w:tmpl w:val="A7DAF49C"/>
    <w:lvl w:ilvl="0" w:tplc="8EDC2FF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2" w15:restartNumberingAfterBreak="0">
    <w:nsid w:val="2B8E2D40"/>
    <w:multiLevelType w:val="multilevel"/>
    <w:tmpl w:val="CFE2C9FA"/>
    <w:lvl w:ilvl="0">
      <w:start w:val="1"/>
      <w:numFmt w:val="decimal"/>
      <w:pStyle w:val="1"/>
      <w:suff w:val="nothing"/>
      <w:lvlText w:val="%1. "/>
      <w:lvlJc w:val="left"/>
      <w:pPr>
        <w:ind w:left="972" w:hanging="432"/>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21"/>
      <w:suff w:val="nothing"/>
      <w:lvlText w:val="%1.%2. "/>
      <w:lvlJc w:val="left"/>
      <w:pPr>
        <w:ind w:left="1332" w:hanging="432"/>
      </w:pPr>
      <w:rPr>
        <w:rFonts w:hint="default"/>
      </w:rPr>
    </w:lvl>
    <w:lvl w:ilvl="2">
      <w:start w:val="1"/>
      <w:numFmt w:val="decimal"/>
      <w:pStyle w:val="31"/>
      <w:suff w:val="nothing"/>
      <w:lvlText w:val="%1.%2.%3. "/>
      <w:lvlJc w:val="left"/>
      <w:pPr>
        <w:ind w:left="432" w:hanging="432"/>
      </w:pPr>
      <w:rPr>
        <w:b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41"/>
      <w:suff w:val="nothing"/>
      <w:lvlText w:val="%1.%2.%3.%4. "/>
      <w:lvlJc w:val="left"/>
      <w:pPr>
        <w:ind w:left="-1098" w:hanging="432"/>
      </w:pPr>
      <w:rPr>
        <w:rFonts w:hint="default"/>
      </w:rPr>
    </w:lvl>
    <w:lvl w:ilvl="4">
      <w:start w:val="1"/>
      <w:numFmt w:val="decimal"/>
      <w:pStyle w:val="51"/>
      <w:suff w:val="nothing"/>
      <w:lvlText w:val="%1.%2.%3.%4.%5. "/>
      <w:lvlJc w:val="left"/>
      <w:pPr>
        <w:ind w:left="-1098" w:hanging="432"/>
      </w:pPr>
      <w:rPr>
        <w:rFonts w:hint="default"/>
      </w:rPr>
    </w:lvl>
    <w:lvl w:ilvl="5">
      <w:start w:val="1"/>
      <w:numFmt w:val="decimal"/>
      <w:pStyle w:val="6"/>
      <w:suff w:val="nothing"/>
      <w:lvlText w:val="%1.%2.%3.%4.%5.%6. "/>
      <w:lvlJc w:val="left"/>
      <w:pPr>
        <w:ind w:left="-1098" w:hanging="432"/>
      </w:pPr>
      <w:rPr>
        <w:rFonts w:hint="default"/>
      </w:rPr>
    </w:lvl>
    <w:lvl w:ilvl="6">
      <w:start w:val="1"/>
      <w:numFmt w:val="decimal"/>
      <w:pStyle w:val="7"/>
      <w:suff w:val="nothing"/>
      <w:lvlText w:val="%1.%2.%3.%4.%5.%6.%7. "/>
      <w:lvlJc w:val="left"/>
      <w:pPr>
        <w:ind w:left="-1098" w:hanging="432"/>
      </w:pPr>
      <w:rPr>
        <w:rFonts w:hint="default"/>
      </w:rPr>
    </w:lvl>
    <w:lvl w:ilvl="7">
      <w:start w:val="1"/>
      <w:numFmt w:val="decimal"/>
      <w:pStyle w:val="8"/>
      <w:suff w:val="nothing"/>
      <w:lvlText w:val="%1.%2.%3.%4.%5.%6.%7.%8. "/>
      <w:lvlJc w:val="left"/>
      <w:pPr>
        <w:ind w:left="-1098" w:hanging="432"/>
      </w:pPr>
      <w:rPr>
        <w:rFonts w:hint="default"/>
      </w:rPr>
    </w:lvl>
    <w:lvl w:ilvl="8">
      <w:start w:val="1"/>
      <w:numFmt w:val="decimal"/>
      <w:pStyle w:val="9"/>
      <w:suff w:val="nothing"/>
      <w:lvlText w:val="%1.%2.%3.%4.%5.%6.%7.%8.%9. "/>
      <w:lvlJc w:val="left"/>
      <w:pPr>
        <w:ind w:left="-1098" w:hanging="432"/>
      </w:pPr>
      <w:rPr>
        <w:rFonts w:hint="default"/>
      </w:rPr>
    </w:lvl>
  </w:abstractNum>
  <w:abstractNum w:abstractNumId="23" w15:restartNumberingAfterBreak="0">
    <w:nsid w:val="2CEE5065"/>
    <w:multiLevelType w:val="hybridMultilevel"/>
    <w:tmpl w:val="F690B9EC"/>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4" w15:restartNumberingAfterBreak="0">
    <w:nsid w:val="31414490"/>
    <w:multiLevelType w:val="hybridMultilevel"/>
    <w:tmpl w:val="2BF4AF98"/>
    <w:lvl w:ilvl="0" w:tplc="CE426DFA">
      <w:numFmt w:val="bullet"/>
      <w:lvlText w:val="-"/>
      <w:lvlJc w:val="left"/>
      <w:pPr>
        <w:tabs>
          <w:tab w:val="num" w:pos="720"/>
        </w:tabs>
        <w:ind w:left="720" w:hanging="360"/>
      </w:pPr>
      <w:rPr>
        <w:rFonts w:ascii="Courier New" w:eastAsia="Batang" w:hAnsi="Courier New" w:cs="Courier New" w:hint="default"/>
      </w:rPr>
    </w:lvl>
    <w:lvl w:ilvl="1" w:tplc="D58C0FBC">
      <w:start w:val="1"/>
      <w:numFmt w:val="bullet"/>
      <w:lvlText w:val="•"/>
      <w:lvlJc w:val="left"/>
      <w:pPr>
        <w:tabs>
          <w:tab w:val="num" w:pos="1440"/>
        </w:tabs>
        <w:ind w:left="1440" w:hanging="360"/>
      </w:pPr>
      <w:rPr>
        <w:rFonts w:ascii="Arial" w:hAnsi="Arial" w:hint="default"/>
      </w:rPr>
    </w:lvl>
    <w:lvl w:ilvl="2" w:tplc="199CEB12">
      <w:start w:val="1"/>
      <w:numFmt w:val="bullet"/>
      <w:lvlText w:val="•"/>
      <w:lvlJc w:val="left"/>
      <w:pPr>
        <w:tabs>
          <w:tab w:val="num" w:pos="2160"/>
        </w:tabs>
        <w:ind w:left="2160" w:hanging="360"/>
      </w:pPr>
      <w:rPr>
        <w:rFonts w:ascii="Arial" w:hAnsi="Arial" w:hint="default"/>
      </w:rPr>
    </w:lvl>
    <w:lvl w:ilvl="3" w:tplc="A95CA004" w:tentative="1">
      <w:start w:val="1"/>
      <w:numFmt w:val="bullet"/>
      <w:lvlText w:val="•"/>
      <w:lvlJc w:val="left"/>
      <w:pPr>
        <w:tabs>
          <w:tab w:val="num" w:pos="2880"/>
        </w:tabs>
        <w:ind w:left="2880" w:hanging="360"/>
      </w:pPr>
      <w:rPr>
        <w:rFonts w:ascii="Arial" w:hAnsi="Arial" w:hint="default"/>
      </w:rPr>
    </w:lvl>
    <w:lvl w:ilvl="4" w:tplc="3E383E48" w:tentative="1">
      <w:start w:val="1"/>
      <w:numFmt w:val="bullet"/>
      <w:lvlText w:val="•"/>
      <w:lvlJc w:val="left"/>
      <w:pPr>
        <w:tabs>
          <w:tab w:val="num" w:pos="3600"/>
        </w:tabs>
        <w:ind w:left="3600" w:hanging="360"/>
      </w:pPr>
      <w:rPr>
        <w:rFonts w:ascii="Arial" w:hAnsi="Arial" w:hint="default"/>
      </w:rPr>
    </w:lvl>
    <w:lvl w:ilvl="5" w:tplc="AE22C8B4" w:tentative="1">
      <w:start w:val="1"/>
      <w:numFmt w:val="bullet"/>
      <w:lvlText w:val="•"/>
      <w:lvlJc w:val="left"/>
      <w:pPr>
        <w:tabs>
          <w:tab w:val="num" w:pos="4320"/>
        </w:tabs>
        <w:ind w:left="4320" w:hanging="360"/>
      </w:pPr>
      <w:rPr>
        <w:rFonts w:ascii="Arial" w:hAnsi="Arial" w:hint="default"/>
      </w:rPr>
    </w:lvl>
    <w:lvl w:ilvl="6" w:tplc="22183386" w:tentative="1">
      <w:start w:val="1"/>
      <w:numFmt w:val="bullet"/>
      <w:lvlText w:val="•"/>
      <w:lvlJc w:val="left"/>
      <w:pPr>
        <w:tabs>
          <w:tab w:val="num" w:pos="5040"/>
        </w:tabs>
        <w:ind w:left="5040" w:hanging="360"/>
      </w:pPr>
      <w:rPr>
        <w:rFonts w:ascii="Arial" w:hAnsi="Arial" w:hint="default"/>
      </w:rPr>
    </w:lvl>
    <w:lvl w:ilvl="7" w:tplc="1C0674B4" w:tentative="1">
      <w:start w:val="1"/>
      <w:numFmt w:val="bullet"/>
      <w:lvlText w:val="•"/>
      <w:lvlJc w:val="left"/>
      <w:pPr>
        <w:tabs>
          <w:tab w:val="num" w:pos="5760"/>
        </w:tabs>
        <w:ind w:left="5760" w:hanging="360"/>
      </w:pPr>
      <w:rPr>
        <w:rFonts w:ascii="Arial" w:hAnsi="Arial" w:hint="default"/>
      </w:rPr>
    </w:lvl>
    <w:lvl w:ilvl="8" w:tplc="BB704ED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8805080"/>
    <w:multiLevelType w:val="hybridMultilevel"/>
    <w:tmpl w:val="0A861F4C"/>
    <w:lvl w:ilvl="0" w:tplc="CE426DFA">
      <w:numFmt w:val="bullet"/>
      <w:lvlText w:val="-"/>
      <w:lvlJc w:val="left"/>
      <w:pPr>
        <w:ind w:left="1656" w:hanging="360"/>
      </w:pPr>
      <w:rPr>
        <w:rFonts w:ascii="Courier New" w:eastAsia="Batang" w:hAnsi="Courier New" w:cs="Courier New"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26" w15:restartNumberingAfterBreak="0">
    <w:nsid w:val="45883FD8"/>
    <w:multiLevelType w:val="hybridMultilevel"/>
    <w:tmpl w:val="C5943EE8"/>
    <w:lvl w:ilvl="0" w:tplc="AE0A2C82">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7" w15:restartNumberingAfterBreak="0">
    <w:nsid w:val="4CB20D87"/>
    <w:multiLevelType w:val="hybridMultilevel"/>
    <w:tmpl w:val="A11AFF8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9" w15:restartNumberingAfterBreak="0">
    <w:nsid w:val="504C2A62"/>
    <w:multiLevelType w:val="hybridMultilevel"/>
    <w:tmpl w:val="517EE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0A347D2"/>
    <w:multiLevelType w:val="hybridMultilevel"/>
    <w:tmpl w:val="15A01BA4"/>
    <w:lvl w:ilvl="0" w:tplc="CE426DFA">
      <w:numFmt w:val="bullet"/>
      <w:lvlText w:val="-"/>
      <w:lvlJc w:val="left"/>
      <w:pPr>
        <w:ind w:left="792" w:hanging="360"/>
      </w:pPr>
      <w:rPr>
        <w:rFonts w:ascii="Courier New" w:eastAsia="Batang" w:hAnsi="Courier New" w:cs="Courier New"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1" w15:restartNumberingAfterBreak="0">
    <w:nsid w:val="51667E56"/>
    <w:multiLevelType w:val="multilevel"/>
    <w:tmpl w:val="04090023"/>
    <w:styleLink w:val="a1"/>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2" w15:restartNumberingAfterBreak="0">
    <w:nsid w:val="52827911"/>
    <w:multiLevelType w:val="multilevel"/>
    <w:tmpl w:val="0409001D"/>
    <w:styleLink w:val="1111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4F80647"/>
    <w:multiLevelType w:val="hybridMultilevel"/>
    <w:tmpl w:val="F47A7E86"/>
    <w:lvl w:ilvl="0" w:tplc="D3DAD32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4" w15:restartNumberingAfterBreak="0">
    <w:nsid w:val="575F108F"/>
    <w:multiLevelType w:val="hybridMultilevel"/>
    <w:tmpl w:val="C4BCE4E6"/>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5" w15:restartNumberingAfterBreak="0">
    <w:nsid w:val="58A63227"/>
    <w:multiLevelType w:val="hybridMultilevel"/>
    <w:tmpl w:val="5FDAC7AC"/>
    <w:lvl w:ilvl="0" w:tplc="AE0ED39C">
      <w:start w:val="1"/>
      <w:numFmt w:val="decimal"/>
      <w:lvlText w:val="%1."/>
      <w:lvlJc w:val="left"/>
      <w:pPr>
        <w:tabs>
          <w:tab w:val="num" w:pos="720"/>
        </w:tabs>
        <w:ind w:left="720" w:hanging="360"/>
      </w:pPr>
    </w:lvl>
    <w:lvl w:ilvl="1" w:tplc="99608524">
      <w:start w:val="1"/>
      <w:numFmt w:val="decimal"/>
      <w:lvlText w:val="%2."/>
      <w:lvlJc w:val="left"/>
      <w:pPr>
        <w:tabs>
          <w:tab w:val="num" w:pos="1440"/>
        </w:tabs>
        <w:ind w:left="1440" w:hanging="360"/>
      </w:pPr>
    </w:lvl>
    <w:lvl w:ilvl="2" w:tplc="1ABE484C" w:tentative="1">
      <w:start w:val="1"/>
      <w:numFmt w:val="decimal"/>
      <w:lvlText w:val="%3."/>
      <w:lvlJc w:val="left"/>
      <w:pPr>
        <w:tabs>
          <w:tab w:val="num" w:pos="2160"/>
        </w:tabs>
        <w:ind w:left="2160" w:hanging="360"/>
      </w:pPr>
    </w:lvl>
    <w:lvl w:ilvl="3" w:tplc="FF0ADC80" w:tentative="1">
      <w:start w:val="1"/>
      <w:numFmt w:val="decimal"/>
      <w:lvlText w:val="%4."/>
      <w:lvlJc w:val="left"/>
      <w:pPr>
        <w:tabs>
          <w:tab w:val="num" w:pos="2880"/>
        </w:tabs>
        <w:ind w:left="2880" w:hanging="360"/>
      </w:pPr>
    </w:lvl>
    <w:lvl w:ilvl="4" w:tplc="B70CCDB8" w:tentative="1">
      <w:start w:val="1"/>
      <w:numFmt w:val="decimal"/>
      <w:lvlText w:val="%5."/>
      <w:lvlJc w:val="left"/>
      <w:pPr>
        <w:tabs>
          <w:tab w:val="num" w:pos="3600"/>
        </w:tabs>
        <w:ind w:left="3600" w:hanging="360"/>
      </w:pPr>
    </w:lvl>
    <w:lvl w:ilvl="5" w:tplc="A80EB0A0" w:tentative="1">
      <w:start w:val="1"/>
      <w:numFmt w:val="decimal"/>
      <w:lvlText w:val="%6."/>
      <w:lvlJc w:val="left"/>
      <w:pPr>
        <w:tabs>
          <w:tab w:val="num" w:pos="4320"/>
        </w:tabs>
        <w:ind w:left="4320" w:hanging="360"/>
      </w:pPr>
    </w:lvl>
    <w:lvl w:ilvl="6" w:tplc="90C662DE" w:tentative="1">
      <w:start w:val="1"/>
      <w:numFmt w:val="decimal"/>
      <w:lvlText w:val="%7."/>
      <w:lvlJc w:val="left"/>
      <w:pPr>
        <w:tabs>
          <w:tab w:val="num" w:pos="5040"/>
        </w:tabs>
        <w:ind w:left="5040" w:hanging="360"/>
      </w:pPr>
    </w:lvl>
    <w:lvl w:ilvl="7" w:tplc="70DC1EC6" w:tentative="1">
      <w:start w:val="1"/>
      <w:numFmt w:val="decimal"/>
      <w:lvlText w:val="%8."/>
      <w:lvlJc w:val="left"/>
      <w:pPr>
        <w:tabs>
          <w:tab w:val="num" w:pos="5760"/>
        </w:tabs>
        <w:ind w:left="5760" w:hanging="360"/>
      </w:pPr>
    </w:lvl>
    <w:lvl w:ilvl="8" w:tplc="05224124" w:tentative="1">
      <w:start w:val="1"/>
      <w:numFmt w:val="decimal"/>
      <w:lvlText w:val="%9."/>
      <w:lvlJc w:val="left"/>
      <w:pPr>
        <w:tabs>
          <w:tab w:val="num" w:pos="6480"/>
        </w:tabs>
        <w:ind w:left="6480" w:hanging="360"/>
      </w:pPr>
    </w:lvl>
  </w:abstractNum>
  <w:abstractNum w:abstractNumId="36" w15:restartNumberingAfterBreak="0">
    <w:nsid w:val="5EED7C1B"/>
    <w:multiLevelType w:val="hybridMultilevel"/>
    <w:tmpl w:val="36D879FA"/>
    <w:lvl w:ilvl="0" w:tplc="F9560CF4">
      <w:start w:val="1"/>
      <w:numFmt w:val="lowerLetter"/>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7" w15:restartNumberingAfterBreak="0">
    <w:nsid w:val="62646EB7"/>
    <w:multiLevelType w:val="hybridMultilevel"/>
    <w:tmpl w:val="91C6C676"/>
    <w:lvl w:ilvl="0" w:tplc="915C01DC">
      <w:start w:val="1"/>
      <w:numFmt w:val="bullet"/>
      <w:lvlText w:val="•"/>
      <w:lvlJc w:val="left"/>
      <w:pPr>
        <w:tabs>
          <w:tab w:val="num" w:pos="720"/>
        </w:tabs>
        <w:ind w:left="720" w:hanging="360"/>
      </w:pPr>
      <w:rPr>
        <w:rFonts w:ascii="Arial" w:hAnsi="Arial" w:hint="default"/>
      </w:rPr>
    </w:lvl>
    <w:lvl w:ilvl="1" w:tplc="D58C0FBC">
      <w:start w:val="1"/>
      <w:numFmt w:val="bullet"/>
      <w:lvlText w:val="•"/>
      <w:lvlJc w:val="left"/>
      <w:pPr>
        <w:tabs>
          <w:tab w:val="num" w:pos="1440"/>
        </w:tabs>
        <w:ind w:left="1440" w:hanging="360"/>
      </w:pPr>
      <w:rPr>
        <w:rFonts w:ascii="Arial" w:hAnsi="Arial" w:hint="default"/>
      </w:rPr>
    </w:lvl>
    <w:lvl w:ilvl="2" w:tplc="199CEB12">
      <w:start w:val="1"/>
      <w:numFmt w:val="bullet"/>
      <w:lvlText w:val="•"/>
      <w:lvlJc w:val="left"/>
      <w:pPr>
        <w:tabs>
          <w:tab w:val="num" w:pos="2160"/>
        </w:tabs>
        <w:ind w:left="2160" w:hanging="360"/>
      </w:pPr>
      <w:rPr>
        <w:rFonts w:ascii="Arial" w:hAnsi="Arial" w:hint="default"/>
      </w:rPr>
    </w:lvl>
    <w:lvl w:ilvl="3" w:tplc="A95CA004" w:tentative="1">
      <w:start w:val="1"/>
      <w:numFmt w:val="bullet"/>
      <w:lvlText w:val="•"/>
      <w:lvlJc w:val="left"/>
      <w:pPr>
        <w:tabs>
          <w:tab w:val="num" w:pos="2880"/>
        </w:tabs>
        <w:ind w:left="2880" w:hanging="360"/>
      </w:pPr>
      <w:rPr>
        <w:rFonts w:ascii="Arial" w:hAnsi="Arial" w:hint="default"/>
      </w:rPr>
    </w:lvl>
    <w:lvl w:ilvl="4" w:tplc="3E383E48" w:tentative="1">
      <w:start w:val="1"/>
      <w:numFmt w:val="bullet"/>
      <w:lvlText w:val="•"/>
      <w:lvlJc w:val="left"/>
      <w:pPr>
        <w:tabs>
          <w:tab w:val="num" w:pos="3600"/>
        </w:tabs>
        <w:ind w:left="3600" w:hanging="360"/>
      </w:pPr>
      <w:rPr>
        <w:rFonts w:ascii="Arial" w:hAnsi="Arial" w:hint="default"/>
      </w:rPr>
    </w:lvl>
    <w:lvl w:ilvl="5" w:tplc="AE22C8B4" w:tentative="1">
      <w:start w:val="1"/>
      <w:numFmt w:val="bullet"/>
      <w:lvlText w:val="•"/>
      <w:lvlJc w:val="left"/>
      <w:pPr>
        <w:tabs>
          <w:tab w:val="num" w:pos="4320"/>
        </w:tabs>
        <w:ind w:left="4320" w:hanging="360"/>
      </w:pPr>
      <w:rPr>
        <w:rFonts w:ascii="Arial" w:hAnsi="Arial" w:hint="default"/>
      </w:rPr>
    </w:lvl>
    <w:lvl w:ilvl="6" w:tplc="22183386" w:tentative="1">
      <w:start w:val="1"/>
      <w:numFmt w:val="bullet"/>
      <w:lvlText w:val="•"/>
      <w:lvlJc w:val="left"/>
      <w:pPr>
        <w:tabs>
          <w:tab w:val="num" w:pos="5040"/>
        </w:tabs>
        <w:ind w:left="5040" w:hanging="360"/>
      </w:pPr>
      <w:rPr>
        <w:rFonts w:ascii="Arial" w:hAnsi="Arial" w:hint="default"/>
      </w:rPr>
    </w:lvl>
    <w:lvl w:ilvl="7" w:tplc="1C0674B4" w:tentative="1">
      <w:start w:val="1"/>
      <w:numFmt w:val="bullet"/>
      <w:lvlText w:val="•"/>
      <w:lvlJc w:val="left"/>
      <w:pPr>
        <w:tabs>
          <w:tab w:val="num" w:pos="5760"/>
        </w:tabs>
        <w:ind w:left="5760" w:hanging="360"/>
      </w:pPr>
      <w:rPr>
        <w:rFonts w:ascii="Arial" w:hAnsi="Arial" w:hint="default"/>
      </w:rPr>
    </w:lvl>
    <w:lvl w:ilvl="8" w:tplc="BB704ED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95535F7"/>
    <w:multiLevelType w:val="hybridMultilevel"/>
    <w:tmpl w:val="CADE4C80"/>
    <w:lvl w:ilvl="0" w:tplc="DC3C6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D5B0A4F"/>
    <w:multiLevelType w:val="hybridMultilevel"/>
    <w:tmpl w:val="2C168CD8"/>
    <w:lvl w:ilvl="0" w:tplc="08090001">
      <w:start w:val="1"/>
      <w:numFmt w:val="bullet"/>
      <w:lvlText w:val=""/>
      <w:lvlJc w:val="left"/>
      <w:pPr>
        <w:ind w:left="1152" w:hanging="360"/>
      </w:pPr>
      <w:rPr>
        <w:rFonts w:ascii="Symbol" w:hAnsi="Symbol" w:hint="default"/>
      </w:rPr>
    </w:lvl>
    <w:lvl w:ilvl="1" w:tplc="08090003">
      <w:start w:val="1"/>
      <w:numFmt w:val="bullet"/>
      <w:lvlText w:val="o"/>
      <w:lvlJc w:val="left"/>
      <w:pPr>
        <w:ind w:left="1872" w:hanging="360"/>
      </w:pPr>
      <w:rPr>
        <w:rFonts w:ascii="Courier New" w:hAnsi="Courier New" w:cs="Courier New" w:hint="default"/>
      </w:rPr>
    </w:lvl>
    <w:lvl w:ilvl="2" w:tplc="08090005">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cs="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cs="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40" w15:restartNumberingAfterBreak="0">
    <w:nsid w:val="71842A31"/>
    <w:multiLevelType w:val="hybridMultilevel"/>
    <w:tmpl w:val="C71C2CEA"/>
    <w:lvl w:ilvl="0" w:tplc="CE426DFA">
      <w:numFmt w:val="bullet"/>
      <w:lvlText w:val="-"/>
      <w:lvlJc w:val="left"/>
      <w:pPr>
        <w:ind w:left="1152" w:hanging="360"/>
      </w:pPr>
      <w:rPr>
        <w:rFonts w:ascii="Courier New" w:eastAsia="Batang" w:hAnsi="Courier New" w:cs="Courier New"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1" w15:restartNumberingAfterBreak="0">
    <w:nsid w:val="730B2CEB"/>
    <w:multiLevelType w:val="hybridMultilevel"/>
    <w:tmpl w:val="FACAD9DE"/>
    <w:lvl w:ilvl="0" w:tplc="CE426DFA">
      <w:numFmt w:val="bullet"/>
      <w:lvlText w:val="-"/>
      <w:lvlJc w:val="left"/>
      <w:pPr>
        <w:ind w:left="720" w:hanging="360"/>
      </w:pPr>
      <w:rPr>
        <w:rFonts w:ascii="Courier New" w:eastAsia="Batang"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865C25"/>
    <w:multiLevelType w:val="multilevel"/>
    <w:tmpl w:val="0409001F"/>
    <w:styleLink w:val="111111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3" w15:restartNumberingAfterBreak="0">
    <w:nsid w:val="77FC40D8"/>
    <w:multiLevelType w:val="hybridMultilevel"/>
    <w:tmpl w:val="E47604A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4" w15:restartNumberingAfterBreak="0">
    <w:nsid w:val="785815BC"/>
    <w:multiLevelType w:val="hybridMultilevel"/>
    <w:tmpl w:val="8F90F290"/>
    <w:lvl w:ilvl="0" w:tplc="D59079DA">
      <w:start w:val="1"/>
      <w:numFmt w:val="decimal"/>
      <w:pStyle w:val="a2"/>
      <w:lvlText w:val="Figure %1"/>
      <w:lvlJc w:val="left"/>
      <w:pPr>
        <w:tabs>
          <w:tab w:val="num" w:pos="0"/>
        </w:tabs>
        <w:ind w:left="432" w:firstLine="0"/>
      </w:pPr>
      <w:rPr>
        <w:rFonts w:ascii="Courier New" w:hAnsi="Courier New" w:hint="default"/>
        <w:b w:val="0"/>
        <w:i w:val="0"/>
        <w:iCs w:val="0"/>
        <w:caps w:val="0"/>
        <w:smallCaps w:val="0"/>
        <w:strike w:val="0"/>
        <w:dstrike w:val="0"/>
        <w:noProof w:val="0"/>
        <w:vanish w:val="0"/>
        <w:color w:val="000000"/>
        <w:spacing w:val="0"/>
        <w:kern w:val="0"/>
        <w:position w:val="0"/>
        <w:sz w:val="24"/>
        <w:szCs w:val="24"/>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2"/>
  </w:num>
  <w:num w:numId="12">
    <w:abstractNumId w:val="32"/>
  </w:num>
  <w:num w:numId="13">
    <w:abstractNumId w:val="31"/>
  </w:num>
  <w:num w:numId="14">
    <w:abstractNumId w:val="22"/>
  </w:num>
  <w:num w:numId="15">
    <w:abstractNumId w:val="28"/>
  </w:num>
  <w:num w:numId="16">
    <w:abstractNumId w:val="10"/>
  </w:num>
  <w:num w:numId="17">
    <w:abstractNumId w:val="17"/>
  </w:num>
  <w:num w:numId="18">
    <w:abstractNumId w:val="44"/>
  </w:num>
  <w:num w:numId="19">
    <w:abstractNumId w:val="20"/>
  </w:num>
  <w:num w:numId="20">
    <w:abstractNumId w:val="40"/>
  </w:num>
  <w:num w:numId="21">
    <w:abstractNumId w:val="36"/>
  </w:num>
  <w:num w:numId="22">
    <w:abstractNumId w:val="23"/>
  </w:num>
  <w:num w:numId="23">
    <w:abstractNumId w:val="27"/>
  </w:num>
  <w:num w:numId="24">
    <w:abstractNumId w:val="16"/>
  </w:num>
  <w:num w:numId="25">
    <w:abstractNumId w:val="34"/>
  </w:num>
  <w:num w:numId="26">
    <w:abstractNumId w:val="18"/>
  </w:num>
  <w:num w:numId="27">
    <w:abstractNumId w:val="43"/>
  </w:num>
  <w:num w:numId="28">
    <w:abstractNumId w:val="3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25"/>
  </w:num>
  <w:num w:numId="31">
    <w:abstractNumId w:val="30"/>
  </w:num>
  <w:num w:numId="32">
    <w:abstractNumId w:val="14"/>
  </w:num>
  <w:num w:numId="33">
    <w:abstractNumId w:val="33"/>
  </w:num>
  <w:num w:numId="34">
    <w:abstractNumId w:val="21"/>
  </w:num>
  <w:num w:numId="35">
    <w:abstractNumId w:val="37"/>
  </w:num>
  <w:num w:numId="36">
    <w:abstractNumId w:val="24"/>
  </w:num>
  <w:num w:numId="37">
    <w:abstractNumId w:val="41"/>
  </w:num>
  <w:num w:numId="38">
    <w:abstractNumId w:val="11"/>
  </w:num>
  <w:num w:numId="39">
    <w:abstractNumId w:val="22"/>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5"/>
  </w:num>
  <w:num w:numId="43">
    <w:abstractNumId w:val="39"/>
  </w:num>
  <w:num w:numId="44">
    <w:abstractNumId w:val="38"/>
  </w:num>
  <w:num w:numId="45">
    <w:abstractNumId w:val="12"/>
  </w:num>
  <w:num w:numId="46">
    <w:abstractNumId w:val="26"/>
  </w:num>
  <w:num w:numId="47">
    <w:abstractNumId w:val="15"/>
  </w:num>
  <w:num w:numId="48">
    <w:abstractNumId w:val="1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5"/>
  <w:bordersDoNotSurroundHeader/>
  <w:bordersDoNotSurroundFooter/>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Formatting/>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815"/>
    <w:rsid w:val="00000708"/>
    <w:rsid w:val="00000DA2"/>
    <w:rsid w:val="000013E1"/>
    <w:rsid w:val="000017CE"/>
    <w:rsid w:val="00004235"/>
    <w:rsid w:val="000078CB"/>
    <w:rsid w:val="00007CB3"/>
    <w:rsid w:val="00010A83"/>
    <w:rsid w:val="00010E76"/>
    <w:rsid w:val="00011A34"/>
    <w:rsid w:val="00013C75"/>
    <w:rsid w:val="0001519F"/>
    <w:rsid w:val="00015336"/>
    <w:rsid w:val="000158FC"/>
    <w:rsid w:val="00016401"/>
    <w:rsid w:val="00017188"/>
    <w:rsid w:val="00020C4D"/>
    <w:rsid w:val="000210FA"/>
    <w:rsid w:val="00021839"/>
    <w:rsid w:val="000227E5"/>
    <w:rsid w:val="00023724"/>
    <w:rsid w:val="000252DE"/>
    <w:rsid w:val="00025647"/>
    <w:rsid w:val="000263A7"/>
    <w:rsid w:val="00026CC5"/>
    <w:rsid w:val="00026D6F"/>
    <w:rsid w:val="00030E32"/>
    <w:rsid w:val="0003161C"/>
    <w:rsid w:val="0003162B"/>
    <w:rsid w:val="00033485"/>
    <w:rsid w:val="00033BBD"/>
    <w:rsid w:val="000341EF"/>
    <w:rsid w:val="0003576F"/>
    <w:rsid w:val="0004005B"/>
    <w:rsid w:val="00040840"/>
    <w:rsid w:val="00040DE5"/>
    <w:rsid w:val="00042ACC"/>
    <w:rsid w:val="00042D6F"/>
    <w:rsid w:val="00043B4F"/>
    <w:rsid w:val="00043BF4"/>
    <w:rsid w:val="000440BE"/>
    <w:rsid w:val="000455F0"/>
    <w:rsid w:val="00045A33"/>
    <w:rsid w:val="000461F2"/>
    <w:rsid w:val="00046441"/>
    <w:rsid w:val="00046A05"/>
    <w:rsid w:val="00047647"/>
    <w:rsid w:val="00047D12"/>
    <w:rsid w:val="00052B9E"/>
    <w:rsid w:val="00052D45"/>
    <w:rsid w:val="0005399E"/>
    <w:rsid w:val="00053DD6"/>
    <w:rsid w:val="00054BD7"/>
    <w:rsid w:val="000551AE"/>
    <w:rsid w:val="000554E6"/>
    <w:rsid w:val="0005588D"/>
    <w:rsid w:val="00055923"/>
    <w:rsid w:val="00055CCF"/>
    <w:rsid w:val="000566F5"/>
    <w:rsid w:val="0005797D"/>
    <w:rsid w:val="00057F96"/>
    <w:rsid w:val="00060345"/>
    <w:rsid w:val="00061E0D"/>
    <w:rsid w:val="00061E5D"/>
    <w:rsid w:val="00062FA4"/>
    <w:rsid w:val="00063043"/>
    <w:rsid w:val="00064A9B"/>
    <w:rsid w:val="00064AD9"/>
    <w:rsid w:val="00065EC0"/>
    <w:rsid w:val="00066EA5"/>
    <w:rsid w:val="00067FC1"/>
    <w:rsid w:val="00070F86"/>
    <w:rsid w:val="00071D4E"/>
    <w:rsid w:val="0007204B"/>
    <w:rsid w:val="00072E31"/>
    <w:rsid w:val="00073B3B"/>
    <w:rsid w:val="00075A85"/>
    <w:rsid w:val="00075D20"/>
    <w:rsid w:val="0007656C"/>
    <w:rsid w:val="00082E4E"/>
    <w:rsid w:val="000853BB"/>
    <w:rsid w:val="00085BAF"/>
    <w:rsid w:val="00086AB5"/>
    <w:rsid w:val="00086ED4"/>
    <w:rsid w:val="00087CC3"/>
    <w:rsid w:val="00087E79"/>
    <w:rsid w:val="000901DB"/>
    <w:rsid w:val="00090EE4"/>
    <w:rsid w:val="0009145A"/>
    <w:rsid w:val="00092153"/>
    <w:rsid w:val="000936BD"/>
    <w:rsid w:val="00093D38"/>
    <w:rsid w:val="000944D8"/>
    <w:rsid w:val="00095154"/>
    <w:rsid w:val="00096242"/>
    <w:rsid w:val="000A0E42"/>
    <w:rsid w:val="000A2320"/>
    <w:rsid w:val="000A54DA"/>
    <w:rsid w:val="000A7147"/>
    <w:rsid w:val="000A757F"/>
    <w:rsid w:val="000B1845"/>
    <w:rsid w:val="000B1B64"/>
    <w:rsid w:val="000B2074"/>
    <w:rsid w:val="000B33B4"/>
    <w:rsid w:val="000B3F6C"/>
    <w:rsid w:val="000B45BD"/>
    <w:rsid w:val="000B4E3D"/>
    <w:rsid w:val="000B4EC0"/>
    <w:rsid w:val="000B7986"/>
    <w:rsid w:val="000C0094"/>
    <w:rsid w:val="000C0118"/>
    <w:rsid w:val="000C027B"/>
    <w:rsid w:val="000C0320"/>
    <w:rsid w:val="000C22EA"/>
    <w:rsid w:val="000C3D49"/>
    <w:rsid w:val="000C4693"/>
    <w:rsid w:val="000C48F0"/>
    <w:rsid w:val="000C5C00"/>
    <w:rsid w:val="000C7F1B"/>
    <w:rsid w:val="000D0D26"/>
    <w:rsid w:val="000D1F2E"/>
    <w:rsid w:val="000D7EBA"/>
    <w:rsid w:val="000E06CD"/>
    <w:rsid w:val="000E08CC"/>
    <w:rsid w:val="000E0C9D"/>
    <w:rsid w:val="000E2C73"/>
    <w:rsid w:val="000E2DF8"/>
    <w:rsid w:val="000E453B"/>
    <w:rsid w:val="000E4782"/>
    <w:rsid w:val="000E4848"/>
    <w:rsid w:val="000E50BA"/>
    <w:rsid w:val="000E74ED"/>
    <w:rsid w:val="000F022D"/>
    <w:rsid w:val="000F11BF"/>
    <w:rsid w:val="000F1E54"/>
    <w:rsid w:val="000F24ED"/>
    <w:rsid w:val="000F2706"/>
    <w:rsid w:val="000F2D89"/>
    <w:rsid w:val="000F4246"/>
    <w:rsid w:val="000F51E4"/>
    <w:rsid w:val="000F5E5E"/>
    <w:rsid w:val="000F6746"/>
    <w:rsid w:val="00100161"/>
    <w:rsid w:val="00100BDA"/>
    <w:rsid w:val="001024B5"/>
    <w:rsid w:val="0010341A"/>
    <w:rsid w:val="0010357E"/>
    <w:rsid w:val="00104BB5"/>
    <w:rsid w:val="00105EA5"/>
    <w:rsid w:val="0010654D"/>
    <w:rsid w:val="00106D0C"/>
    <w:rsid w:val="00110652"/>
    <w:rsid w:val="00110B24"/>
    <w:rsid w:val="00112909"/>
    <w:rsid w:val="001129A3"/>
    <w:rsid w:val="00113300"/>
    <w:rsid w:val="001133B7"/>
    <w:rsid w:val="00113878"/>
    <w:rsid w:val="00113B7C"/>
    <w:rsid w:val="00113F07"/>
    <w:rsid w:val="001157EA"/>
    <w:rsid w:val="00115CEE"/>
    <w:rsid w:val="001165FF"/>
    <w:rsid w:val="00116B59"/>
    <w:rsid w:val="0011758D"/>
    <w:rsid w:val="001178D6"/>
    <w:rsid w:val="0011797E"/>
    <w:rsid w:val="00120D8D"/>
    <w:rsid w:val="00121052"/>
    <w:rsid w:val="001213A6"/>
    <w:rsid w:val="00121441"/>
    <w:rsid w:val="00121FA7"/>
    <w:rsid w:val="001224AF"/>
    <w:rsid w:val="00124E94"/>
    <w:rsid w:val="001258AA"/>
    <w:rsid w:val="0012626C"/>
    <w:rsid w:val="001267CE"/>
    <w:rsid w:val="0013009A"/>
    <w:rsid w:val="00130101"/>
    <w:rsid w:val="0013055C"/>
    <w:rsid w:val="00130571"/>
    <w:rsid w:val="00130907"/>
    <w:rsid w:val="00130957"/>
    <w:rsid w:val="001313B6"/>
    <w:rsid w:val="00132044"/>
    <w:rsid w:val="00132858"/>
    <w:rsid w:val="001336A0"/>
    <w:rsid w:val="001338F6"/>
    <w:rsid w:val="00135E73"/>
    <w:rsid w:val="00135F4C"/>
    <w:rsid w:val="001365F5"/>
    <w:rsid w:val="00136E3D"/>
    <w:rsid w:val="00141277"/>
    <w:rsid w:val="00141D86"/>
    <w:rsid w:val="001439C6"/>
    <w:rsid w:val="00143C8B"/>
    <w:rsid w:val="001446EA"/>
    <w:rsid w:val="00144C89"/>
    <w:rsid w:val="00145A89"/>
    <w:rsid w:val="00145D40"/>
    <w:rsid w:val="00145EA7"/>
    <w:rsid w:val="0014624A"/>
    <w:rsid w:val="00146956"/>
    <w:rsid w:val="00146E66"/>
    <w:rsid w:val="00147470"/>
    <w:rsid w:val="00151020"/>
    <w:rsid w:val="001542E2"/>
    <w:rsid w:val="00156586"/>
    <w:rsid w:val="0016069C"/>
    <w:rsid w:val="0016099B"/>
    <w:rsid w:val="001609FF"/>
    <w:rsid w:val="00160A5E"/>
    <w:rsid w:val="00160DC6"/>
    <w:rsid w:val="00161919"/>
    <w:rsid w:val="00162029"/>
    <w:rsid w:val="00164BA6"/>
    <w:rsid w:val="00164CAD"/>
    <w:rsid w:val="00164DBD"/>
    <w:rsid w:val="001652E7"/>
    <w:rsid w:val="00165768"/>
    <w:rsid w:val="00165E9F"/>
    <w:rsid w:val="00166327"/>
    <w:rsid w:val="001667B0"/>
    <w:rsid w:val="00166BBE"/>
    <w:rsid w:val="00171067"/>
    <w:rsid w:val="00171703"/>
    <w:rsid w:val="00171854"/>
    <w:rsid w:val="001719C3"/>
    <w:rsid w:val="00171B21"/>
    <w:rsid w:val="00171DE8"/>
    <w:rsid w:val="00172CB6"/>
    <w:rsid w:val="00172CF8"/>
    <w:rsid w:val="00172D4B"/>
    <w:rsid w:val="00173AA8"/>
    <w:rsid w:val="00174B32"/>
    <w:rsid w:val="00175BCF"/>
    <w:rsid w:val="00180115"/>
    <w:rsid w:val="0018134A"/>
    <w:rsid w:val="001818A0"/>
    <w:rsid w:val="00182B7F"/>
    <w:rsid w:val="001833E4"/>
    <w:rsid w:val="001851E3"/>
    <w:rsid w:val="001900E5"/>
    <w:rsid w:val="001901E2"/>
    <w:rsid w:val="001902CB"/>
    <w:rsid w:val="00191A3F"/>
    <w:rsid w:val="00191EA4"/>
    <w:rsid w:val="0019243E"/>
    <w:rsid w:val="00192973"/>
    <w:rsid w:val="00194571"/>
    <w:rsid w:val="001948DE"/>
    <w:rsid w:val="0019497B"/>
    <w:rsid w:val="00194D25"/>
    <w:rsid w:val="00197B1C"/>
    <w:rsid w:val="001A03E0"/>
    <w:rsid w:val="001A079D"/>
    <w:rsid w:val="001A209B"/>
    <w:rsid w:val="001A2B2B"/>
    <w:rsid w:val="001A335F"/>
    <w:rsid w:val="001A3789"/>
    <w:rsid w:val="001A382E"/>
    <w:rsid w:val="001A40C3"/>
    <w:rsid w:val="001A48EF"/>
    <w:rsid w:val="001A6E2B"/>
    <w:rsid w:val="001A7A9C"/>
    <w:rsid w:val="001B02C2"/>
    <w:rsid w:val="001B14E7"/>
    <w:rsid w:val="001B224F"/>
    <w:rsid w:val="001B3A1B"/>
    <w:rsid w:val="001B4533"/>
    <w:rsid w:val="001B7EB5"/>
    <w:rsid w:val="001C00D2"/>
    <w:rsid w:val="001C02A0"/>
    <w:rsid w:val="001C05EB"/>
    <w:rsid w:val="001C079B"/>
    <w:rsid w:val="001C0E1B"/>
    <w:rsid w:val="001C426D"/>
    <w:rsid w:val="001C5058"/>
    <w:rsid w:val="001C56D0"/>
    <w:rsid w:val="001C698B"/>
    <w:rsid w:val="001C699C"/>
    <w:rsid w:val="001C7794"/>
    <w:rsid w:val="001C7A71"/>
    <w:rsid w:val="001D04F1"/>
    <w:rsid w:val="001D11CE"/>
    <w:rsid w:val="001D2323"/>
    <w:rsid w:val="001D257C"/>
    <w:rsid w:val="001D3A8D"/>
    <w:rsid w:val="001D3D30"/>
    <w:rsid w:val="001D430A"/>
    <w:rsid w:val="001D4EF1"/>
    <w:rsid w:val="001D6AB1"/>
    <w:rsid w:val="001D74FF"/>
    <w:rsid w:val="001E0120"/>
    <w:rsid w:val="001E159B"/>
    <w:rsid w:val="001E2222"/>
    <w:rsid w:val="001E3DE1"/>
    <w:rsid w:val="001E3DE6"/>
    <w:rsid w:val="001E3E79"/>
    <w:rsid w:val="001E489A"/>
    <w:rsid w:val="001E59B4"/>
    <w:rsid w:val="001E7112"/>
    <w:rsid w:val="001F013D"/>
    <w:rsid w:val="001F0413"/>
    <w:rsid w:val="001F09B8"/>
    <w:rsid w:val="001F1101"/>
    <w:rsid w:val="001F247C"/>
    <w:rsid w:val="001F2823"/>
    <w:rsid w:val="001F394B"/>
    <w:rsid w:val="001F50EC"/>
    <w:rsid w:val="001F51A0"/>
    <w:rsid w:val="001F5820"/>
    <w:rsid w:val="001F6550"/>
    <w:rsid w:val="001F6967"/>
    <w:rsid w:val="001F7FB3"/>
    <w:rsid w:val="00202D67"/>
    <w:rsid w:val="00206480"/>
    <w:rsid w:val="00206FC9"/>
    <w:rsid w:val="00211793"/>
    <w:rsid w:val="00212972"/>
    <w:rsid w:val="00213271"/>
    <w:rsid w:val="00213745"/>
    <w:rsid w:val="00214528"/>
    <w:rsid w:val="002151FA"/>
    <w:rsid w:val="00215255"/>
    <w:rsid w:val="002155F5"/>
    <w:rsid w:val="00215E96"/>
    <w:rsid w:val="00217356"/>
    <w:rsid w:val="00221680"/>
    <w:rsid w:val="00221738"/>
    <w:rsid w:val="00223F92"/>
    <w:rsid w:val="00224D9A"/>
    <w:rsid w:val="00224E8C"/>
    <w:rsid w:val="00225353"/>
    <w:rsid w:val="002263B7"/>
    <w:rsid w:val="00226792"/>
    <w:rsid w:val="00226953"/>
    <w:rsid w:val="00227789"/>
    <w:rsid w:val="00227869"/>
    <w:rsid w:val="0023027C"/>
    <w:rsid w:val="002312BA"/>
    <w:rsid w:val="0023183D"/>
    <w:rsid w:val="002344D0"/>
    <w:rsid w:val="00234834"/>
    <w:rsid w:val="0023631C"/>
    <w:rsid w:val="002365E1"/>
    <w:rsid w:val="0023720E"/>
    <w:rsid w:val="00237575"/>
    <w:rsid w:val="00237595"/>
    <w:rsid w:val="00237697"/>
    <w:rsid w:val="00237A75"/>
    <w:rsid w:val="0024037A"/>
    <w:rsid w:val="00240916"/>
    <w:rsid w:val="00242E49"/>
    <w:rsid w:val="00242ED3"/>
    <w:rsid w:val="00244E78"/>
    <w:rsid w:val="0024542A"/>
    <w:rsid w:val="00247C9F"/>
    <w:rsid w:val="00250CC4"/>
    <w:rsid w:val="002511F2"/>
    <w:rsid w:val="00251C7E"/>
    <w:rsid w:val="00254C86"/>
    <w:rsid w:val="00254E03"/>
    <w:rsid w:val="00254FD6"/>
    <w:rsid w:val="00255620"/>
    <w:rsid w:val="00256607"/>
    <w:rsid w:val="00260454"/>
    <w:rsid w:val="002604D4"/>
    <w:rsid w:val="0026235C"/>
    <w:rsid w:val="00263DBE"/>
    <w:rsid w:val="00264E21"/>
    <w:rsid w:val="00265135"/>
    <w:rsid w:val="00265CC4"/>
    <w:rsid w:val="002676C6"/>
    <w:rsid w:val="00270AF6"/>
    <w:rsid w:val="00271736"/>
    <w:rsid w:val="002729BE"/>
    <w:rsid w:val="00272AE3"/>
    <w:rsid w:val="00272E25"/>
    <w:rsid w:val="00273425"/>
    <w:rsid w:val="002736A4"/>
    <w:rsid w:val="00273D8A"/>
    <w:rsid w:val="0027430F"/>
    <w:rsid w:val="002745EC"/>
    <w:rsid w:val="00274AAF"/>
    <w:rsid w:val="002769E7"/>
    <w:rsid w:val="0027759C"/>
    <w:rsid w:val="002809E1"/>
    <w:rsid w:val="00281083"/>
    <w:rsid w:val="00281858"/>
    <w:rsid w:val="00282A5F"/>
    <w:rsid w:val="0028397A"/>
    <w:rsid w:val="0028406E"/>
    <w:rsid w:val="002851EA"/>
    <w:rsid w:val="0028681A"/>
    <w:rsid w:val="00286C18"/>
    <w:rsid w:val="00286C53"/>
    <w:rsid w:val="00291216"/>
    <w:rsid w:val="002917BD"/>
    <w:rsid w:val="002924FB"/>
    <w:rsid w:val="002935B1"/>
    <w:rsid w:val="0029416D"/>
    <w:rsid w:val="00294221"/>
    <w:rsid w:val="002942DC"/>
    <w:rsid w:val="00294D68"/>
    <w:rsid w:val="00294ED4"/>
    <w:rsid w:val="00295B6A"/>
    <w:rsid w:val="00295D7E"/>
    <w:rsid w:val="002971FD"/>
    <w:rsid w:val="002A0C9A"/>
    <w:rsid w:val="002A18C0"/>
    <w:rsid w:val="002A30A7"/>
    <w:rsid w:val="002A3D80"/>
    <w:rsid w:val="002A3FB5"/>
    <w:rsid w:val="002A5D0E"/>
    <w:rsid w:val="002A6840"/>
    <w:rsid w:val="002A6887"/>
    <w:rsid w:val="002A6E35"/>
    <w:rsid w:val="002A707B"/>
    <w:rsid w:val="002A72BC"/>
    <w:rsid w:val="002A7BFE"/>
    <w:rsid w:val="002B0694"/>
    <w:rsid w:val="002B0CF4"/>
    <w:rsid w:val="002B102E"/>
    <w:rsid w:val="002B1977"/>
    <w:rsid w:val="002B2E96"/>
    <w:rsid w:val="002B4A42"/>
    <w:rsid w:val="002B4A91"/>
    <w:rsid w:val="002B63C5"/>
    <w:rsid w:val="002B6872"/>
    <w:rsid w:val="002B7B95"/>
    <w:rsid w:val="002C1F42"/>
    <w:rsid w:val="002C24B9"/>
    <w:rsid w:val="002C2C92"/>
    <w:rsid w:val="002C43F4"/>
    <w:rsid w:val="002C5BAD"/>
    <w:rsid w:val="002C5FD5"/>
    <w:rsid w:val="002C6134"/>
    <w:rsid w:val="002C6624"/>
    <w:rsid w:val="002C6E72"/>
    <w:rsid w:val="002C7A27"/>
    <w:rsid w:val="002C7CE3"/>
    <w:rsid w:val="002D0180"/>
    <w:rsid w:val="002D0435"/>
    <w:rsid w:val="002D18C8"/>
    <w:rsid w:val="002D2D07"/>
    <w:rsid w:val="002D2F11"/>
    <w:rsid w:val="002D3201"/>
    <w:rsid w:val="002D386D"/>
    <w:rsid w:val="002D4563"/>
    <w:rsid w:val="002D66D5"/>
    <w:rsid w:val="002E2A5C"/>
    <w:rsid w:val="002E3190"/>
    <w:rsid w:val="002E41B0"/>
    <w:rsid w:val="002E48E1"/>
    <w:rsid w:val="002E4EE1"/>
    <w:rsid w:val="002E5424"/>
    <w:rsid w:val="002E5DA5"/>
    <w:rsid w:val="002E5F3E"/>
    <w:rsid w:val="002F018A"/>
    <w:rsid w:val="002F1757"/>
    <w:rsid w:val="002F20A7"/>
    <w:rsid w:val="002F3224"/>
    <w:rsid w:val="002F3266"/>
    <w:rsid w:val="002F3F0B"/>
    <w:rsid w:val="002F4935"/>
    <w:rsid w:val="002F5682"/>
    <w:rsid w:val="002F77C3"/>
    <w:rsid w:val="0030065A"/>
    <w:rsid w:val="00300B6A"/>
    <w:rsid w:val="003010B8"/>
    <w:rsid w:val="0030239C"/>
    <w:rsid w:val="00302CDB"/>
    <w:rsid w:val="00302DC7"/>
    <w:rsid w:val="0030406E"/>
    <w:rsid w:val="003051BF"/>
    <w:rsid w:val="00305B15"/>
    <w:rsid w:val="00306164"/>
    <w:rsid w:val="003061F1"/>
    <w:rsid w:val="00307DBB"/>
    <w:rsid w:val="00311C95"/>
    <w:rsid w:val="00311E06"/>
    <w:rsid w:val="00312240"/>
    <w:rsid w:val="00312A0A"/>
    <w:rsid w:val="00314861"/>
    <w:rsid w:val="00314A3F"/>
    <w:rsid w:val="00315D28"/>
    <w:rsid w:val="00316BB2"/>
    <w:rsid w:val="0031708F"/>
    <w:rsid w:val="003178A7"/>
    <w:rsid w:val="00317D3A"/>
    <w:rsid w:val="00317E39"/>
    <w:rsid w:val="003208A9"/>
    <w:rsid w:val="00320C59"/>
    <w:rsid w:val="00322A1D"/>
    <w:rsid w:val="00322D5E"/>
    <w:rsid w:val="00323366"/>
    <w:rsid w:val="00324D54"/>
    <w:rsid w:val="0032506B"/>
    <w:rsid w:val="00325123"/>
    <w:rsid w:val="00326CFA"/>
    <w:rsid w:val="00326DA6"/>
    <w:rsid w:val="003301B9"/>
    <w:rsid w:val="00330A6E"/>
    <w:rsid w:val="0033129E"/>
    <w:rsid w:val="00332CD5"/>
    <w:rsid w:val="00333D88"/>
    <w:rsid w:val="003342E5"/>
    <w:rsid w:val="00334C43"/>
    <w:rsid w:val="00335733"/>
    <w:rsid w:val="003357F9"/>
    <w:rsid w:val="003364CA"/>
    <w:rsid w:val="003365F1"/>
    <w:rsid w:val="00336629"/>
    <w:rsid w:val="00336B03"/>
    <w:rsid w:val="00336B70"/>
    <w:rsid w:val="003404A4"/>
    <w:rsid w:val="00340991"/>
    <w:rsid w:val="00340A23"/>
    <w:rsid w:val="00341FFA"/>
    <w:rsid w:val="003424B6"/>
    <w:rsid w:val="00342A68"/>
    <w:rsid w:val="00342B4A"/>
    <w:rsid w:val="003434D9"/>
    <w:rsid w:val="003438C3"/>
    <w:rsid w:val="00344E63"/>
    <w:rsid w:val="00345132"/>
    <w:rsid w:val="00345474"/>
    <w:rsid w:val="00345788"/>
    <w:rsid w:val="003461F4"/>
    <w:rsid w:val="00347852"/>
    <w:rsid w:val="00347A3C"/>
    <w:rsid w:val="00347F7B"/>
    <w:rsid w:val="00352C72"/>
    <w:rsid w:val="00352C73"/>
    <w:rsid w:val="00352FE7"/>
    <w:rsid w:val="00353800"/>
    <w:rsid w:val="00353868"/>
    <w:rsid w:val="0035424B"/>
    <w:rsid w:val="0035495F"/>
    <w:rsid w:val="00355D87"/>
    <w:rsid w:val="00356C30"/>
    <w:rsid w:val="00356D5A"/>
    <w:rsid w:val="00357EC0"/>
    <w:rsid w:val="0036141C"/>
    <w:rsid w:val="00361962"/>
    <w:rsid w:val="00362558"/>
    <w:rsid w:val="00363A7F"/>
    <w:rsid w:val="0036408C"/>
    <w:rsid w:val="00364162"/>
    <w:rsid w:val="00364EA2"/>
    <w:rsid w:val="00365249"/>
    <w:rsid w:val="0037000E"/>
    <w:rsid w:val="00371865"/>
    <w:rsid w:val="003721B1"/>
    <w:rsid w:val="00372406"/>
    <w:rsid w:val="00374108"/>
    <w:rsid w:val="003749F5"/>
    <w:rsid w:val="0037526A"/>
    <w:rsid w:val="003755C4"/>
    <w:rsid w:val="00375B73"/>
    <w:rsid w:val="00376C0C"/>
    <w:rsid w:val="00377112"/>
    <w:rsid w:val="003804ED"/>
    <w:rsid w:val="00381568"/>
    <w:rsid w:val="00381FA7"/>
    <w:rsid w:val="003820FC"/>
    <w:rsid w:val="00382DB5"/>
    <w:rsid w:val="00384AF3"/>
    <w:rsid w:val="0038761C"/>
    <w:rsid w:val="00390BE1"/>
    <w:rsid w:val="00391D71"/>
    <w:rsid w:val="00392BD8"/>
    <w:rsid w:val="00392C65"/>
    <w:rsid w:val="003937AF"/>
    <w:rsid w:val="0039446D"/>
    <w:rsid w:val="003953C6"/>
    <w:rsid w:val="0039624C"/>
    <w:rsid w:val="00396774"/>
    <w:rsid w:val="00396CDC"/>
    <w:rsid w:val="003A0E49"/>
    <w:rsid w:val="003A0F9C"/>
    <w:rsid w:val="003A1329"/>
    <w:rsid w:val="003A2EE9"/>
    <w:rsid w:val="003A5BEB"/>
    <w:rsid w:val="003A7107"/>
    <w:rsid w:val="003A7D5E"/>
    <w:rsid w:val="003A7DD2"/>
    <w:rsid w:val="003B0464"/>
    <w:rsid w:val="003B0C11"/>
    <w:rsid w:val="003B1227"/>
    <w:rsid w:val="003B156D"/>
    <w:rsid w:val="003B1F32"/>
    <w:rsid w:val="003B2954"/>
    <w:rsid w:val="003B3D19"/>
    <w:rsid w:val="003B3E9D"/>
    <w:rsid w:val="003B40FE"/>
    <w:rsid w:val="003B416E"/>
    <w:rsid w:val="003B5063"/>
    <w:rsid w:val="003B7761"/>
    <w:rsid w:val="003B7A79"/>
    <w:rsid w:val="003C429A"/>
    <w:rsid w:val="003C4DB0"/>
    <w:rsid w:val="003C55E1"/>
    <w:rsid w:val="003C6BF6"/>
    <w:rsid w:val="003C6CDF"/>
    <w:rsid w:val="003C6F9D"/>
    <w:rsid w:val="003C7575"/>
    <w:rsid w:val="003C7845"/>
    <w:rsid w:val="003D14E5"/>
    <w:rsid w:val="003D1C2A"/>
    <w:rsid w:val="003D2B8F"/>
    <w:rsid w:val="003D4879"/>
    <w:rsid w:val="003D4A9E"/>
    <w:rsid w:val="003D532E"/>
    <w:rsid w:val="003D6482"/>
    <w:rsid w:val="003D68B4"/>
    <w:rsid w:val="003D7C00"/>
    <w:rsid w:val="003E096F"/>
    <w:rsid w:val="003E3FCA"/>
    <w:rsid w:val="003E4B6F"/>
    <w:rsid w:val="003E5A72"/>
    <w:rsid w:val="003E5BE9"/>
    <w:rsid w:val="003E7490"/>
    <w:rsid w:val="003E7E3D"/>
    <w:rsid w:val="003F202A"/>
    <w:rsid w:val="003F479B"/>
    <w:rsid w:val="003F4C86"/>
    <w:rsid w:val="003F5DEE"/>
    <w:rsid w:val="003F629C"/>
    <w:rsid w:val="003F6468"/>
    <w:rsid w:val="003F75C6"/>
    <w:rsid w:val="003F7DA5"/>
    <w:rsid w:val="003F7F3A"/>
    <w:rsid w:val="004010FF"/>
    <w:rsid w:val="00402351"/>
    <w:rsid w:val="0040235E"/>
    <w:rsid w:val="00403DBD"/>
    <w:rsid w:val="00405B6B"/>
    <w:rsid w:val="00406917"/>
    <w:rsid w:val="004140F9"/>
    <w:rsid w:val="00414696"/>
    <w:rsid w:val="004151C4"/>
    <w:rsid w:val="00415A85"/>
    <w:rsid w:val="00416205"/>
    <w:rsid w:val="00416D00"/>
    <w:rsid w:val="00416E04"/>
    <w:rsid w:val="00417203"/>
    <w:rsid w:val="004173B0"/>
    <w:rsid w:val="004213A9"/>
    <w:rsid w:val="00421F68"/>
    <w:rsid w:val="00422AAE"/>
    <w:rsid w:val="004230C6"/>
    <w:rsid w:val="00423D5D"/>
    <w:rsid w:val="00423D70"/>
    <w:rsid w:val="0042445E"/>
    <w:rsid w:val="00424E19"/>
    <w:rsid w:val="00424F06"/>
    <w:rsid w:val="00426250"/>
    <w:rsid w:val="0042630B"/>
    <w:rsid w:val="00426A67"/>
    <w:rsid w:val="00426AB8"/>
    <w:rsid w:val="00427B6A"/>
    <w:rsid w:val="004309EA"/>
    <w:rsid w:val="00431A55"/>
    <w:rsid w:val="00432BCB"/>
    <w:rsid w:val="0043307B"/>
    <w:rsid w:val="004339AF"/>
    <w:rsid w:val="00433E96"/>
    <w:rsid w:val="00434400"/>
    <w:rsid w:val="00434A3B"/>
    <w:rsid w:val="004359FC"/>
    <w:rsid w:val="00435E11"/>
    <w:rsid w:val="0043618D"/>
    <w:rsid w:val="0043781A"/>
    <w:rsid w:val="00437D57"/>
    <w:rsid w:val="00440338"/>
    <w:rsid w:val="00441213"/>
    <w:rsid w:val="00441500"/>
    <w:rsid w:val="00441BB6"/>
    <w:rsid w:val="00442928"/>
    <w:rsid w:val="00442C94"/>
    <w:rsid w:val="00444524"/>
    <w:rsid w:val="004445BF"/>
    <w:rsid w:val="00444B78"/>
    <w:rsid w:val="00446D49"/>
    <w:rsid w:val="00447024"/>
    <w:rsid w:val="00450161"/>
    <w:rsid w:val="004509D0"/>
    <w:rsid w:val="00450D20"/>
    <w:rsid w:val="00451005"/>
    <w:rsid w:val="00452E92"/>
    <w:rsid w:val="004538BC"/>
    <w:rsid w:val="004538EF"/>
    <w:rsid w:val="004546DB"/>
    <w:rsid w:val="00454981"/>
    <w:rsid w:val="004553DD"/>
    <w:rsid w:val="00456B0B"/>
    <w:rsid w:val="004629C3"/>
    <w:rsid w:val="00463531"/>
    <w:rsid w:val="00463A9C"/>
    <w:rsid w:val="004645E0"/>
    <w:rsid w:val="004651C2"/>
    <w:rsid w:val="004722F5"/>
    <w:rsid w:val="00472783"/>
    <w:rsid w:val="004734CF"/>
    <w:rsid w:val="00474C16"/>
    <w:rsid w:val="00476016"/>
    <w:rsid w:val="004767A9"/>
    <w:rsid w:val="00476B26"/>
    <w:rsid w:val="00477408"/>
    <w:rsid w:val="00480977"/>
    <w:rsid w:val="0048240F"/>
    <w:rsid w:val="00483598"/>
    <w:rsid w:val="004837F5"/>
    <w:rsid w:val="00484AD5"/>
    <w:rsid w:val="00486543"/>
    <w:rsid w:val="00486C86"/>
    <w:rsid w:val="00486F30"/>
    <w:rsid w:val="00487AF3"/>
    <w:rsid w:val="00487C85"/>
    <w:rsid w:val="00490865"/>
    <w:rsid w:val="00492997"/>
    <w:rsid w:val="00494565"/>
    <w:rsid w:val="004948FC"/>
    <w:rsid w:val="00494987"/>
    <w:rsid w:val="004A0DC2"/>
    <w:rsid w:val="004A2868"/>
    <w:rsid w:val="004A2AED"/>
    <w:rsid w:val="004A6651"/>
    <w:rsid w:val="004B0DF0"/>
    <w:rsid w:val="004B20BC"/>
    <w:rsid w:val="004B3398"/>
    <w:rsid w:val="004B4A07"/>
    <w:rsid w:val="004B4B22"/>
    <w:rsid w:val="004B54F1"/>
    <w:rsid w:val="004B62EC"/>
    <w:rsid w:val="004B72F0"/>
    <w:rsid w:val="004C0CB6"/>
    <w:rsid w:val="004C2287"/>
    <w:rsid w:val="004C2948"/>
    <w:rsid w:val="004C2DCF"/>
    <w:rsid w:val="004C561A"/>
    <w:rsid w:val="004C61B8"/>
    <w:rsid w:val="004C61C5"/>
    <w:rsid w:val="004C7531"/>
    <w:rsid w:val="004D06BC"/>
    <w:rsid w:val="004D1778"/>
    <w:rsid w:val="004D2949"/>
    <w:rsid w:val="004D2A2B"/>
    <w:rsid w:val="004D32A6"/>
    <w:rsid w:val="004D4E0E"/>
    <w:rsid w:val="004D4EBF"/>
    <w:rsid w:val="004D5229"/>
    <w:rsid w:val="004D52EF"/>
    <w:rsid w:val="004D589C"/>
    <w:rsid w:val="004D62C5"/>
    <w:rsid w:val="004D6F6B"/>
    <w:rsid w:val="004E1979"/>
    <w:rsid w:val="004E25F7"/>
    <w:rsid w:val="004E3DFD"/>
    <w:rsid w:val="004E45AD"/>
    <w:rsid w:val="004F02F6"/>
    <w:rsid w:val="004F1046"/>
    <w:rsid w:val="004F1304"/>
    <w:rsid w:val="004F21C8"/>
    <w:rsid w:val="004F26FA"/>
    <w:rsid w:val="004F73D6"/>
    <w:rsid w:val="004F7B61"/>
    <w:rsid w:val="004F7DFE"/>
    <w:rsid w:val="005001B4"/>
    <w:rsid w:val="00500AAF"/>
    <w:rsid w:val="005010FF"/>
    <w:rsid w:val="00501984"/>
    <w:rsid w:val="00501996"/>
    <w:rsid w:val="0050286E"/>
    <w:rsid w:val="0050290B"/>
    <w:rsid w:val="00502F29"/>
    <w:rsid w:val="005041B4"/>
    <w:rsid w:val="0050458F"/>
    <w:rsid w:val="005067DE"/>
    <w:rsid w:val="00507DDA"/>
    <w:rsid w:val="00507FD8"/>
    <w:rsid w:val="00511103"/>
    <w:rsid w:val="00511ECC"/>
    <w:rsid w:val="005125DB"/>
    <w:rsid w:val="00512A16"/>
    <w:rsid w:val="0051407D"/>
    <w:rsid w:val="0051562B"/>
    <w:rsid w:val="00516997"/>
    <w:rsid w:val="005171D2"/>
    <w:rsid w:val="00517380"/>
    <w:rsid w:val="00517A24"/>
    <w:rsid w:val="005200B6"/>
    <w:rsid w:val="00523102"/>
    <w:rsid w:val="005240B4"/>
    <w:rsid w:val="005245A0"/>
    <w:rsid w:val="00524A0D"/>
    <w:rsid w:val="00525EB8"/>
    <w:rsid w:val="0052735F"/>
    <w:rsid w:val="0053045B"/>
    <w:rsid w:val="005305E3"/>
    <w:rsid w:val="00530C28"/>
    <w:rsid w:val="00531543"/>
    <w:rsid w:val="00532637"/>
    <w:rsid w:val="005329C9"/>
    <w:rsid w:val="005329DC"/>
    <w:rsid w:val="00533A67"/>
    <w:rsid w:val="005350EA"/>
    <w:rsid w:val="0053515F"/>
    <w:rsid w:val="00535335"/>
    <w:rsid w:val="00535544"/>
    <w:rsid w:val="00536D61"/>
    <w:rsid w:val="00540742"/>
    <w:rsid w:val="0054088F"/>
    <w:rsid w:val="00541DA2"/>
    <w:rsid w:val="0054278C"/>
    <w:rsid w:val="005430D2"/>
    <w:rsid w:val="005447A4"/>
    <w:rsid w:val="00545665"/>
    <w:rsid w:val="0054771B"/>
    <w:rsid w:val="00551BD4"/>
    <w:rsid w:val="00552B3E"/>
    <w:rsid w:val="005535B6"/>
    <w:rsid w:val="0055413F"/>
    <w:rsid w:val="00554894"/>
    <w:rsid w:val="00554D61"/>
    <w:rsid w:val="00555388"/>
    <w:rsid w:val="00555818"/>
    <w:rsid w:val="005561AC"/>
    <w:rsid w:val="00556963"/>
    <w:rsid w:val="00556D58"/>
    <w:rsid w:val="00557A3A"/>
    <w:rsid w:val="005613B7"/>
    <w:rsid w:val="0056171C"/>
    <w:rsid w:val="00562652"/>
    <w:rsid w:val="00563336"/>
    <w:rsid w:val="0056462F"/>
    <w:rsid w:val="00564AA2"/>
    <w:rsid w:val="00565EA5"/>
    <w:rsid w:val="00566693"/>
    <w:rsid w:val="00566B0F"/>
    <w:rsid w:val="005672E9"/>
    <w:rsid w:val="0057038C"/>
    <w:rsid w:val="00570528"/>
    <w:rsid w:val="005712F5"/>
    <w:rsid w:val="0057136A"/>
    <w:rsid w:val="0057261D"/>
    <w:rsid w:val="00572A0E"/>
    <w:rsid w:val="00572F00"/>
    <w:rsid w:val="0057409A"/>
    <w:rsid w:val="005741CD"/>
    <w:rsid w:val="005749C3"/>
    <w:rsid w:val="00574D36"/>
    <w:rsid w:val="00575501"/>
    <w:rsid w:val="0057592E"/>
    <w:rsid w:val="005771A8"/>
    <w:rsid w:val="005771F1"/>
    <w:rsid w:val="005804D6"/>
    <w:rsid w:val="00581197"/>
    <w:rsid w:val="00581409"/>
    <w:rsid w:val="00581F25"/>
    <w:rsid w:val="00583989"/>
    <w:rsid w:val="00584A66"/>
    <w:rsid w:val="00587483"/>
    <w:rsid w:val="00587C02"/>
    <w:rsid w:val="005904C7"/>
    <w:rsid w:val="00593454"/>
    <w:rsid w:val="0059514C"/>
    <w:rsid w:val="0059564C"/>
    <w:rsid w:val="00595A72"/>
    <w:rsid w:val="00596B46"/>
    <w:rsid w:val="00596DFF"/>
    <w:rsid w:val="00597ACE"/>
    <w:rsid w:val="00597DB1"/>
    <w:rsid w:val="005A02FB"/>
    <w:rsid w:val="005A0F16"/>
    <w:rsid w:val="005A1C6B"/>
    <w:rsid w:val="005A2281"/>
    <w:rsid w:val="005A4D1E"/>
    <w:rsid w:val="005A691C"/>
    <w:rsid w:val="005A789C"/>
    <w:rsid w:val="005B0838"/>
    <w:rsid w:val="005B1118"/>
    <w:rsid w:val="005B1400"/>
    <w:rsid w:val="005B2B1B"/>
    <w:rsid w:val="005B348C"/>
    <w:rsid w:val="005B44FB"/>
    <w:rsid w:val="005B57D1"/>
    <w:rsid w:val="005C012B"/>
    <w:rsid w:val="005C03FF"/>
    <w:rsid w:val="005C1408"/>
    <w:rsid w:val="005C4247"/>
    <w:rsid w:val="005C48F4"/>
    <w:rsid w:val="005C4E7A"/>
    <w:rsid w:val="005C7355"/>
    <w:rsid w:val="005C7643"/>
    <w:rsid w:val="005C7B49"/>
    <w:rsid w:val="005D1656"/>
    <w:rsid w:val="005D48C2"/>
    <w:rsid w:val="005D48EF"/>
    <w:rsid w:val="005D69B2"/>
    <w:rsid w:val="005D6EF1"/>
    <w:rsid w:val="005E0129"/>
    <w:rsid w:val="005E13F3"/>
    <w:rsid w:val="005E16DF"/>
    <w:rsid w:val="005E227E"/>
    <w:rsid w:val="005E3EB7"/>
    <w:rsid w:val="005E5EF9"/>
    <w:rsid w:val="005E6378"/>
    <w:rsid w:val="005E6702"/>
    <w:rsid w:val="005E6E63"/>
    <w:rsid w:val="005E7440"/>
    <w:rsid w:val="005F066B"/>
    <w:rsid w:val="005F1738"/>
    <w:rsid w:val="005F1C5E"/>
    <w:rsid w:val="005F1D39"/>
    <w:rsid w:val="005F2ACC"/>
    <w:rsid w:val="005F41B2"/>
    <w:rsid w:val="005F5001"/>
    <w:rsid w:val="00600227"/>
    <w:rsid w:val="00601A35"/>
    <w:rsid w:val="00602509"/>
    <w:rsid w:val="0060369B"/>
    <w:rsid w:val="00604073"/>
    <w:rsid w:val="006042AE"/>
    <w:rsid w:val="00605243"/>
    <w:rsid w:val="0060578B"/>
    <w:rsid w:val="00605997"/>
    <w:rsid w:val="006063DE"/>
    <w:rsid w:val="00606485"/>
    <w:rsid w:val="00606635"/>
    <w:rsid w:val="00606AD3"/>
    <w:rsid w:val="006073AC"/>
    <w:rsid w:val="006073C9"/>
    <w:rsid w:val="00607902"/>
    <w:rsid w:val="00607FD9"/>
    <w:rsid w:val="00610D83"/>
    <w:rsid w:val="00610E78"/>
    <w:rsid w:val="00611846"/>
    <w:rsid w:val="00612D24"/>
    <w:rsid w:val="00613F0A"/>
    <w:rsid w:val="006143C9"/>
    <w:rsid w:val="006159BD"/>
    <w:rsid w:val="00616919"/>
    <w:rsid w:val="006176A6"/>
    <w:rsid w:val="0062052E"/>
    <w:rsid w:val="00622442"/>
    <w:rsid w:val="00623D48"/>
    <w:rsid w:val="00623FDF"/>
    <w:rsid w:val="006257E0"/>
    <w:rsid w:val="006258B6"/>
    <w:rsid w:val="006259F8"/>
    <w:rsid w:val="00626227"/>
    <w:rsid w:val="00626323"/>
    <w:rsid w:val="00626768"/>
    <w:rsid w:val="00626DE2"/>
    <w:rsid w:val="00627125"/>
    <w:rsid w:val="00627C2A"/>
    <w:rsid w:val="00631821"/>
    <w:rsid w:val="00634A54"/>
    <w:rsid w:val="00634E49"/>
    <w:rsid w:val="00635A8F"/>
    <w:rsid w:val="00635C58"/>
    <w:rsid w:val="00636953"/>
    <w:rsid w:val="00636CDD"/>
    <w:rsid w:val="0063752C"/>
    <w:rsid w:val="00637FA0"/>
    <w:rsid w:val="006409B9"/>
    <w:rsid w:val="00640FA8"/>
    <w:rsid w:val="0064131C"/>
    <w:rsid w:val="00641FFA"/>
    <w:rsid w:val="00642655"/>
    <w:rsid w:val="00642F6F"/>
    <w:rsid w:val="0064543A"/>
    <w:rsid w:val="006456A9"/>
    <w:rsid w:val="00645BC0"/>
    <w:rsid w:val="006469F2"/>
    <w:rsid w:val="006472B9"/>
    <w:rsid w:val="00647AAE"/>
    <w:rsid w:val="00650EF0"/>
    <w:rsid w:val="00651AFD"/>
    <w:rsid w:val="006524CB"/>
    <w:rsid w:val="00653D80"/>
    <w:rsid w:val="00656A2C"/>
    <w:rsid w:val="00657594"/>
    <w:rsid w:val="00657BAD"/>
    <w:rsid w:val="00662559"/>
    <w:rsid w:val="006627E4"/>
    <w:rsid w:val="00664741"/>
    <w:rsid w:val="006649BE"/>
    <w:rsid w:val="00672582"/>
    <w:rsid w:val="006765CA"/>
    <w:rsid w:val="00676D9E"/>
    <w:rsid w:val="00676EB6"/>
    <w:rsid w:val="00681653"/>
    <w:rsid w:val="00681886"/>
    <w:rsid w:val="006822F0"/>
    <w:rsid w:val="00684270"/>
    <w:rsid w:val="00684891"/>
    <w:rsid w:val="00686551"/>
    <w:rsid w:val="0069011E"/>
    <w:rsid w:val="006916B9"/>
    <w:rsid w:val="00692FDD"/>
    <w:rsid w:val="00693E5F"/>
    <w:rsid w:val="006956C5"/>
    <w:rsid w:val="00695894"/>
    <w:rsid w:val="00695A90"/>
    <w:rsid w:val="00696527"/>
    <w:rsid w:val="00696974"/>
    <w:rsid w:val="0069744D"/>
    <w:rsid w:val="006A0019"/>
    <w:rsid w:val="006A1998"/>
    <w:rsid w:val="006A1D37"/>
    <w:rsid w:val="006A2737"/>
    <w:rsid w:val="006A40B3"/>
    <w:rsid w:val="006A5F0F"/>
    <w:rsid w:val="006A6033"/>
    <w:rsid w:val="006A79CB"/>
    <w:rsid w:val="006A7F07"/>
    <w:rsid w:val="006B00C0"/>
    <w:rsid w:val="006B0936"/>
    <w:rsid w:val="006B10C5"/>
    <w:rsid w:val="006B13A3"/>
    <w:rsid w:val="006B2638"/>
    <w:rsid w:val="006B2726"/>
    <w:rsid w:val="006B2B0A"/>
    <w:rsid w:val="006B3732"/>
    <w:rsid w:val="006B38CF"/>
    <w:rsid w:val="006B4B96"/>
    <w:rsid w:val="006B4D16"/>
    <w:rsid w:val="006B5201"/>
    <w:rsid w:val="006B5D0D"/>
    <w:rsid w:val="006B6155"/>
    <w:rsid w:val="006B6757"/>
    <w:rsid w:val="006B6CF7"/>
    <w:rsid w:val="006B7356"/>
    <w:rsid w:val="006C01E2"/>
    <w:rsid w:val="006C208D"/>
    <w:rsid w:val="006C2D4D"/>
    <w:rsid w:val="006C2FB2"/>
    <w:rsid w:val="006C3558"/>
    <w:rsid w:val="006C359D"/>
    <w:rsid w:val="006C43F0"/>
    <w:rsid w:val="006C48F2"/>
    <w:rsid w:val="006C56AE"/>
    <w:rsid w:val="006C6567"/>
    <w:rsid w:val="006C6589"/>
    <w:rsid w:val="006D12BF"/>
    <w:rsid w:val="006D1775"/>
    <w:rsid w:val="006D230C"/>
    <w:rsid w:val="006D2E6F"/>
    <w:rsid w:val="006D38D0"/>
    <w:rsid w:val="006D3C3F"/>
    <w:rsid w:val="006D47AB"/>
    <w:rsid w:val="006D4A2F"/>
    <w:rsid w:val="006D58C6"/>
    <w:rsid w:val="006D5ACF"/>
    <w:rsid w:val="006D5DE5"/>
    <w:rsid w:val="006D6884"/>
    <w:rsid w:val="006D6FDB"/>
    <w:rsid w:val="006E00FE"/>
    <w:rsid w:val="006E1AC3"/>
    <w:rsid w:val="006E1AEF"/>
    <w:rsid w:val="006E2E51"/>
    <w:rsid w:val="006E330E"/>
    <w:rsid w:val="006E3627"/>
    <w:rsid w:val="006E3699"/>
    <w:rsid w:val="006E39C0"/>
    <w:rsid w:val="006E47D5"/>
    <w:rsid w:val="006E5AC3"/>
    <w:rsid w:val="006E63BC"/>
    <w:rsid w:val="006E7069"/>
    <w:rsid w:val="006E71D4"/>
    <w:rsid w:val="006E7839"/>
    <w:rsid w:val="006F0EE0"/>
    <w:rsid w:val="006F2D73"/>
    <w:rsid w:val="006F3E80"/>
    <w:rsid w:val="006F4076"/>
    <w:rsid w:val="006F49DC"/>
    <w:rsid w:val="006F50E7"/>
    <w:rsid w:val="006F57E0"/>
    <w:rsid w:val="006F580B"/>
    <w:rsid w:val="006F58E3"/>
    <w:rsid w:val="006F6AF0"/>
    <w:rsid w:val="006F6D4A"/>
    <w:rsid w:val="006F6F19"/>
    <w:rsid w:val="006F6F4C"/>
    <w:rsid w:val="006F7D37"/>
    <w:rsid w:val="00700889"/>
    <w:rsid w:val="00700A74"/>
    <w:rsid w:val="007030DF"/>
    <w:rsid w:val="0070362E"/>
    <w:rsid w:val="007046C9"/>
    <w:rsid w:val="0070741F"/>
    <w:rsid w:val="00707DC6"/>
    <w:rsid w:val="00710368"/>
    <w:rsid w:val="00710904"/>
    <w:rsid w:val="00711EFE"/>
    <w:rsid w:val="007124AB"/>
    <w:rsid w:val="00712588"/>
    <w:rsid w:val="00712865"/>
    <w:rsid w:val="00713412"/>
    <w:rsid w:val="00713F70"/>
    <w:rsid w:val="007140F4"/>
    <w:rsid w:val="0071694F"/>
    <w:rsid w:val="00720D70"/>
    <w:rsid w:val="007221ED"/>
    <w:rsid w:val="00723D90"/>
    <w:rsid w:val="00725148"/>
    <w:rsid w:val="007257BF"/>
    <w:rsid w:val="007303D4"/>
    <w:rsid w:val="00730BD1"/>
    <w:rsid w:val="00731DD7"/>
    <w:rsid w:val="00732C6E"/>
    <w:rsid w:val="00732E0A"/>
    <w:rsid w:val="00734522"/>
    <w:rsid w:val="00734DCE"/>
    <w:rsid w:val="00736446"/>
    <w:rsid w:val="007413B5"/>
    <w:rsid w:val="00741752"/>
    <w:rsid w:val="00741D09"/>
    <w:rsid w:val="00742E5A"/>
    <w:rsid w:val="0074317F"/>
    <w:rsid w:val="00743ABE"/>
    <w:rsid w:val="00744918"/>
    <w:rsid w:val="0074687E"/>
    <w:rsid w:val="00747021"/>
    <w:rsid w:val="00747F85"/>
    <w:rsid w:val="007503BE"/>
    <w:rsid w:val="00750C66"/>
    <w:rsid w:val="00752346"/>
    <w:rsid w:val="00754D58"/>
    <w:rsid w:val="00755ECD"/>
    <w:rsid w:val="0075610B"/>
    <w:rsid w:val="00756310"/>
    <w:rsid w:val="007564ED"/>
    <w:rsid w:val="0075676B"/>
    <w:rsid w:val="00757691"/>
    <w:rsid w:val="00757C76"/>
    <w:rsid w:val="00760374"/>
    <w:rsid w:val="007608F6"/>
    <w:rsid w:val="0076094E"/>
    <w:rsid w:val="00760CBB"/>
    <w:rsid w:val="00761092"/>
    <w:rsid w:val="00767EBD"/>
    <w:rsid w:val="007703F4"/>
    <w:rsid w:val="007706AA"/>
    <w:rsid w:val="00770BE4"/>
    <w:rsid w:val="00770FE7"/>
    <w:rsid w:val="007715D8"/>
    <w:rsid w:val="00772408"/>
    <w:rsid w:val="00772CF5"/>
    <w:rsid w:val="00772D1B"/>
    <w:rsid w:val="007736F5"/>
    <w:rsid w:val="007763BD"/>
    <w:rsid w:val="00776578"/>
    <w:rsid w:val="0078070B"/>
    <w:rsid w:val="00780B18"/>
    <w:rsid w:val="00780DFD"/>
    <w:rsid w:val="0078127A"/>
    <w:rsid w:val="007814A0"/>
    <w:rsid w:val="00781D5D"/>
    <w:rsid w:val="0078209B"/>
    <w:rsid w:val="007821F8"/>
    <w:rsid w:val="00783A8A"/>
    <w:rsid w:val="00784392"/>
    <w:rsid w:val="0078453C"/>
    <w:rsid w:val="0078497C"/>
    <w:rsid w:val="00790A51"/>
    <w:rsid w:val="00791B60"/>
    <w:rsid w:val="00791CC6"/>
    <w:rsid w:val="00791D42"/>
    <w:rsid w:val="00791ED3"/>
    <w:rsid w:val="0079200D"/>
    <w:rsid w:val="0079263E"/>
    <w:rsid w:val="007946EE"/>
    <w:rsid w:val="007A01B5"/>
    <w:rsid w:val="007A1D70"/>
    <w:rsid w:val="007A1EA1"/>
    <w:rsid w:val="007A2854"/>
    <w:rsid w:val="007A3F29"/>
    <w:rsid w:val="007A4204"/>
    <w:rsid w:val="007A551D"/>
    <w:rsid w:val="007A64CF"/>
    <w:rsid w:val="007B23F1"/>
    <w:rsid w:val="007B29C6"/>
    <w:rsid w:val="007B4F4D"/>
    <w:rsid w:val="007B68DA"/>
    <w:rsid w:val="007B775F"/>
    <w:rsid w:val="007C3040"/>
    <w:rsid w:val="007C44EF"/>
    <w:rsid w:val="007C44F4"/>
    <w:rsid w:val="007C44F7"/>
    <w:rsid w:val="007C46C0"/>
    <w:rsid w:val="007C4E95"/>
    <w:rsid w:val="007C5928"/>
    <w:rsid w:val="007C6126"/>
    <w:rsid w:val="007C68D7"/>
    <w:rsid w:val="007D1FF5"/>
    <w:rsid w:val="007D218A"/>
    <w:rsid w:val="007D3202"/>
    <w:rsid w:val="007D4330"/>
    <w:rsid w:val="007D4B7E"/>
    <w:rsid w:val="007D4DEE"/>
    <w:rsid w:val="007D5104"/>
    <w:rsid w:val="007D525E"/>
    <w:rsid w:val="007D61D1"/>
    <w:rsid w:val="007D6C12"/>
    <w:rsid w:val="007D6D71"/>
    <w:rsid w:val="007E33B0"/>
    <w:rsid w:val="007E424A"/>
    <w:rsid w:val="007E45A9"/>
    <w:rsid w:val="007E552B"/>
    <w:rsid w:val="007E567D"/>
    <w:rsid w:val="007E6B29"/>
    <w:rsid w:val="007E79F2"/>
    <w:rsid w:val="007E7DE3"/>
    <w:rsid w:val="007F0196"/>
    <w:rsid w:val="007F356E"/>
    <w:rsid w:val="007F3AA8"/>
    <w:rsid w:val="007F450C"/>
    <w:rsid w:val="007F6E7C"/>
    <w:rsid w:val="007F7864"/>
    <w:rsid w:val="007F7886"/>
    <w:rsid w:val="007F7AED"/>
    <w:rsid w:val="007F7DB5"/>
    <w:rsid w:val="008002EB"/>
    <w:rsid w:val="00801E45"/>
    <w:rsid w:val="00802208"/>
    <w:rsid w:val="0080296F"/>
    <w:rsid w:val="00803157"/>
    <w:rsid w:val="00803480"/>
    <w:rsid w:val="008041C8"/>
    <w:rsid w:val="00804ACE"/>
    <w:rsid w:val="00804F21"/>
    <w:rsid w:val="0080525B"/>
    <w:rsid w:val="0080525E"/>
    <w:rsid w:val="0080591B"/>
    <w:rsid w:val="008061C6"/>
    <w:rsid w:val="00806AD3"/>
    <w:rsid w:val="008075B0"/>
    <w:rsid w:val="00810248"/>
    <w:rsid w:val="00810558"/>
    <w:rsid w:val="0081114C"/>
    <w:rsid w:val="008119DA"/>
    <w:rsid w:val="008122D3"/>
    <w:rsid w:val="00812F2F"/>
    <w:rsid w:val="0081357B"/>
    <w:rsid w:val="00813AAD"/>
    <w:rsid w:val="00813E90"/>
    <w:rsid w:val="00815D1E"/>
    <w:rsid w:val="00816D1A"/>
    <w:rsid w:val="00816F75"/>
    <w:rsid w:val="00817598"/>
    <w:rsid w:val="0082072B"/>
    <w:rsid w:val="008217D2"/>
    <w:rsid w:val="00821CA9"/>
    <w:rsid w:val="0082240A"/>
    <w:rsid w:val="00822E20"/>
    <w:rsid w:val="0082460B"/>
    <w:rsid w:val="0082753C"/>
    <w:rsid w:val="0082797D"/>
    <w:rsid w:val="00827A7D"/>
    <w:rsid w:val="008301F1"/>
    <w:rsid w:val="0083107B"/>
    <w:rsid w:val="00831BFA"/>
    <w:rsid w:val="0083348F"/>
    <w:rsid w:val="008340BB"/>
    <w:rsid w:val="00834330"/>
    <w:rsid w:val="008357AF"/>
    <w:rsid w:val="00836CE5"/>
    <w:rsid w:val="0083767B"/>
    <w:rsid w:val="00837C0C"/>
    <w:rsid w:val="0084015B"/>
    <w:rsid w:val="008420E6"/>
    <w:rsid w:val="00842832"/>
    <w:rsid w:val="00843628"/>
    <w:rsid w:val="00843D58"/>
    <w:rsid w:val="00844143"/>
    <w:rsid w:val="00845B3B"/>
    <w:rsid w:val="00850297"/>
    <w:rsid w:val="00850AD8"/>
    <w:rsid w:val="008517EC"/>
    <w:rsid w:val="00853CFC"/>
    <w:rsid w:val="008544FD"/>
    <w:rsid w:val="008574DC"/>
    <w:rsid w:val="00857824"/>
    <w:rsid w:val="0086195E"/>
    <w:rsid w:val="00863520"/>
    <w:rsid w:val="00863537"/>
    <w:rsid w:val="00863FA1"/>
    <w:rsid w:val="00866432"/>
    <w:rsid w:val="00866AD8"/>
    <w:rsid w:val="0086703E"/>
    <w:rsid w:val="00867243"/>
    <w:rsid w:val="00867248"/>
    <w:rsid w:val="00870328"/>
    <w:rsid w:val="00870AAD"/>
    <w:rsid w:val="008713E3"/>
    <w:rsid w:val="00872693"/>
    <w:rsid w:val="008734BE"/>
    <w:rsid w:val="008734F9"/>
    <w:rsid w:val="00874364"/>
    <w:rsid w:val="008750C5"/>
    <w:rsid w:val="0087522A"/>
    <w:rsid w:val="0087532B"/>
    <w:rsid w:val="00875E93"/>
    <w:rsid w:val="00880E26"/>
    <w:rsid w:val="00880F05"/>
    <w:rsid w:val="00882671"/>
    <w:rsid w:val="00883DCB"/>
    <w:rsid w:val="0088433B"/>
    <w:rsid w:val="00884A9F"/>
    <w:rsid w:val="00884DCF"/>
    <w:rsid w:val="00885514"/>
    <w:rsid w:val="00885CE9"/>
    <w:rsid w:val="00885E35"/>
    <w:rsid w:val="00886A0A"/>
    <w:rsid w:val="008911E6"/>
    <w:rsid w:val="0089160A"/>
    <w:rsid w:val="00891BA3"/>
    <w:rsid w:val="00892D48"/>
    <w:rsid w:val="008966DE"/>
    <w:rsid w:val="008A0865"/>
    <w:rsid w:val="008A122B"/>
    <w:rsid w:val="008A3A9F"/>
    <w:rsid w:val="008A3CFF"/>
    <w:rsid w:val="008A43C3"/>
    <w:rsid w:val="008A55F8"/>
    <w:rsid w:val="008A597F"/>
    <w:rsid w:val="008A64C7"/>
    <w:rsid w:val="008B0211"/>
    <w:rsid w:val="008B05DB"/>
    <w:rsid w:val="008B05E5"/>
    <w:rsid w:val="008B08A7"/>
    <w:rsid w:val="008B24BD"/>
    <w:rsid w:val="008B5991"/>
    <w:rsid w:val="008B7E8B"/>
    <w:rsid w:val="008C06B2"/>
    <w:rsid w:val="008C083D"/>
    <w:rsid w:val="008C1C1C"/>
    <w:rsid w:val="008C1D2C"/>
    <w:rsid w:val="008C4ED7"/>
    <w:rsid w:val="008C5373"/>
    <w:rsid w:val="008C625D"/>
    <w:rsid w:val="008C667C"/>
    <w:rsid w:val="008C7D1C"/>
    <w:rsid w:val="008D1132"/>
    <w:rsid w:val="008D12B8"/>
    <w:rsid w:val="008D2FBB"/>
    <w:rsid w:val="008D31B3"/>
    <w:rsid w:val="008D3444"/>
    <w:rsid w:val="008D3B86"/>
    <w:rsid w:val="008D4C4E"/>
    <w:rsid w:val="008D50C0"/>
    <w:rsid w:val="008D58E6"/>
    <w:rsid w:val="008D5A9A"/>
    <w:rsid w:val="008D755F"/>
    <w:rsid w:val="008E0CAD"/>
    <w:rsid w:val="008E2C59"/>
    <w:rsid w:val="008E3911"/>
    <w:rsid w:val="008E3D3F"/>
    <w:rsid w:val="008E42BB"/>
    <w:rsid w:val="008E4CDC"/>
    <w:rsid w:val="008E4E7C"/>
    <w:rsid w:val="008E5B2C"/>
    <w:rsid w:val="008E670E"/>
    <w:rsid w:val="008E6FDA"/>
    <w:rsid w:val="008E7679"/>
    <w:rsid w:val="008F1495"/>
    <w:rsid w:val="008F1838"/>
    <w:rsid w:val="008F1D7A"/>
    <w:rsid w:val="008F211F"/>
    <w:rsid w:val="008F3E26"/>
    <w:rsid w:val="008F52B1"/>
    <w:rsid w:val="008F7CEA"/>
    <w:rsid w:val="008F7DAD"/>
    <w:rsid w:val="008F7DDE"/>
    <w:rsid w:val="00900A46"/>
    <w:rsid w:val="009023F1"/>
    <w:rsid w:val="00903E5E"/>
    <w:rsid w:val="0090447B"/>
    <w:rsid w:val="00904E45"/>
    <w:rsid w:val="00906DA9"/>
    <w:rsid w:val="00907286"/>
    <w:rsid w:val="009076D8"/>
    <w:rsid w:val="00910881"/>
    <w:rsid w:val="00910972"/>
    <w:rsid w:val="00912C39"/>
    <w:rsid w:val="00912FA2"/>
    <w:rsid w:val="00913F76"/>
    <w:rsid w:val="009143F1"/>
    <w:rsid w:val="00915D0D"/>
    <w:rsid w:val="00915DC2"/>
    <w:rsid w:val="0091607B"/>
    <w:rsid w:val="009200B1"/>
    <w:rsid w:val="00922C7E"/>
    <w:rsid w:val="00924B0B"/>
    <w:rsid w:val="00925F94"/>
    <w:rsid w:val="00927A40"/>
    <w:rsid w:val="00927D0C"/>
    <w:rsid w:val="00930581"/>
    <w:rsid w:val="00931358"/>
    <w:rsid w:val="0093245B"/>
    <w:rsid w:val="00932A0E"/>
    <w:rsid w:val="0093365D"/>
    <w:rsid w:val="009336F0"/>
    <w:rsid w:val="00933A48"/>
    <w:rsid w:val="00933D6D"/>
    <w:rsid w:val="009347A5"/>
    <w:rsid w:val="00935223"/>
    <w:rsid w:val="00935778"/>
    <w:rsid w:val="00936A66"/>
    <w:rsid w:val="00937E3A"/>
    <w:rsid w:val="00937F7C"/>
    <w:rsid w:val="009402C9"/>
    <w:rsid w:val="009412AA"/>
    <w:rsid w:val="00941553"/>
    <w:rsid w:val="009417C0"/>
    <w:rsid w:val="00942F6B"/>
    <w:rsid w:val="009437C5"/>
    <w:rsid w:val="009439D8"/>
    <w:rsid w:val="009446EE"/>
    <w:rsid w:val="00944A86"/>
    <w:rsid w:val="0094575F"/>
    <w:rsid w:val="00945E70"/>
    <w:rsid w:val="00946196"/>
    <w:rsid w:val="00946627"/>
    <w:rsid w:val="009473D2"/>
    <w:rsid w:val="00947AF8"/>
    <w:rsid w:val="00950099"/>
    <w:rsid w:val="00952234"/>
    <w:rsid w:val="00952CF0"/>
    <w:rsid w:val="00954E56"/>
    <w:rsid w:val="00957898"/>
    <w:rsid w:val="009579E0"/>
    <w:rsid w:val="00957A96"/>
    <w:rsid w:val="00961238"/>
    <w:rsid w:val="009613D7"/>
    <w:rsid w:val="0096295E"/>
    <w:rsid w:val="00962F60"/>
    <w:rsid w:val="0096341C"/>
    <w:rsid w:val="009653E0"/>
    <w:rsid w:val="00965755"/>
    <w:rsid w:val="0096614A"/>
    <w:rsid w:val="009668C8"/>
    <w:rsid w:val="0096738F"/>
    <w:rsid w:val="00967761"/>
    <w:rsid w:val="00967E52"/>
    <w:rsid w:val="009705E7"/>
    <w:rsid w:val="0097195F"/>
    <w:rsid w:val="00971C41"/>
    <w:rsid w:val="00972DA7"/>
    <w:rsid w:val="00973708"/>
    <w:rsid w:val="009754F3"/>
    <w:rsid w:val="009755D8"/>
    <w:rsid w:val="00975C3D"/>
    <w:rsid w:val="009764B0"/>
    <w:rsid w:val="00976AC1"/>
    <w:rsid w:val="00977D83"/>
    <w:rsid w:val="009808D7"/>
    <w:rsid w:val="009819C7"/>
    <w:rsid w:val="00982437"/>
    <w:rsid w:val="00983B53"/>
    <w:rsid w:val="0098550D"/>
    <w:rsid w:val="0098581A"/>
    <w:rsid w:val="00985C9C"/>
    <w:rsid w:val="00986022"/>
    <w:rsid w:val="00986A18"/>
    <w:rsid w:val="00986B6E"/>
    <w:rsid w:val="00990B8F"/>
    <w:rsid w:val="00992AC2"/>
    <w:rsid w:val="00992D34"/>
    <w:rsid w:val="009939CA"/>
    <w:rsid w:val="009942D2"/>
    <w:rsid w:val="00994A42"/>
    <w:rsid w:val="00995A02"/>
    <w:rsid w:val="00995FDF"/>
    <w:rsid w:val="00997A8C"/>
    <w:rsid w:val="009A0B4E"/>
    <w:rsid w:val="009A15FB"/>
    <w:rsid w:val="009A1C9D"/>
    <w:rsid w:val="009A2BF4"/>
    <w:rsid w:val="009A2D33"/>
    <w:rsid w:val="009A3324"/>
    <w:rsid w:val="009A4CC5"/>
    <w:rsid w:val="009A526F"/>
    <w:rsid w:val="009A52AF"/>
    <w:rsid w:val="009A686E"/>
    <w:rsid w:val="009A7B35"/>
    <w:rsid w:val="009B0913"/>
    <w:rsid w:val="009B19A7"/>
    <w:rsid w:val="009B1A19"/>
    <w:rsid w:val="009B27D6"/>
    <w:rsid w:val="009B2ADD"/>
    <w:rsid w:val="009B2B2C"/>
    <w:rsid w:val="009B2F7D"/>
    <w:rsid w:val="009B34D3"/>
    <w:rsid w:val="009B3523"/>
    <w:rsid w:val="009B39FC"/>
    <w:rsid w:val="009B4133"/>
    <w:rsid w:val="009B479A"/>
    <w:rsid w:val="009B5716"/>
    <w:rsid w:val="009B7347"/>
    <w:rsid w:val="009B7DB5"/>
    <w:rsid w:val="009C0EF4"/>
    <w:rsid w:val="009C16A4"/>
    <w:rsid w:val="009C319B"/>
    <w:rsid w:val="009C3CA5"/>
    <w:rsid w:val="009C4E67"/>
    <w:rsid w:val="009C57C4"/>
    <w:rsid w:val="009C5CE3"/>
    <w:rsid w:val="009C5F01"/>
    <w:rsid w:val="009C7497"/>
    <w:rsid w:val="009D0BEA"/>
    <w:rsid w:val="009D0BF8"/>
    <w:rsid w:val="009D475D"/>
    <w:rsid w:val="009D47D8"/>
    <w:rsid w:val="009D50B7"/>
    <w:rsid w:val="009D50BB"/>
    <w:rsid w:val="009D7DBA"/>
    <w:rsid w:val="009E0201"/>
    <w:rsid w:val="009E028F"/>
    <w:rsid w:val="009E076E"/>
    <w:rsid w:val="009E0865"/>
    <w:rsid w:val="009E0BC4"/>
    <w:rsid w:val="009E0E75"/>
    <w:rsid w:val="009E456C"/>
    <w:rsid w:val="009E6BEB"/>
    <w:rsid w:val="009E6E65"/>
    <w:rsid w:val="009E7926"/>
    <w:rsid w:val="009F052B"/>
    <w:rsid w:val="009F077F"/>
    <w:rsid w:val="009F112F"/>
    <w:rsid w:val="009F1A77"/>
    <w:rsid w:val="009F321C"/>
    <w:rsid w:val="009F392D"/>
    <w:rsid w:val="009F39E8"/>
    <w:rsid w:val="009F3C28"/>
    <w:rsid w:val="009F5CD1"/>
    <w:rsid w:val="009F6CC0"/>
    <w:rsid w:val="009F7846"/>
    <w:rsid w:val="00A0048D"/>
    <w:rsid w:val="00A0090F"/>
    <w:rsid w:val="00A00B75"/>
    <w:rsid w:val="00A0195D"/>
    <w:rsid w:val="00A02636"/>
    <w:rsid w:val="00A0333D"/>
    <w:rsid w:val="00A05150"/>
    <w:rsid w:val="00A05E25"/>
    <w:rsid w:val="00A06B77"/>
    <w:rsid w:val="00A06E25"/>
    <w:rsid w:val="00A072E1"/>
    <w:rsid w:val="00A07FEE"/>
    <w:rsid w:val="00A10A41"/>
    <w:rsid w:val="00A12161"/>
    <w:rsid w:val="00A124A6"/>
    <w:rsid w:val="00A12D20"/>
    <w:rsid w:val="00A12D65"/>
    <w:rsid w:val="00A133AB"/>
    <w:rsid w:val="00A15E3F"/>
    <w:rsid w:val="00A16233"/>
    <w:rsid w:val="00A16F50"/>
    <w:rsid w:val="00A207D5"/>
    <w:rsid w:val="00A2123C"/>
    <w:rsid w:val="00A225D6"/>
    <w:rsid w:val="00A22783"/>
    <w:rsid w:val="00A2407F"/>
    <w:rsid w:val="00A25604"/>
    <w:rsid w:val="00A259B7"/>
    <w:rsid w:val="00A25FD8"/>
    <w:rsid w:val="00A265F5"/>
    <w:rsid w:val="00A269FF"/>
    <w:rsid w:val="00A26C34"/>
    <w:rsid w:val="00A26F10"/>
    <w:rsid w:val="00A27A5F"/>
    <w:rsid w:val="00A31641"/>
    <w:rsid w:val="00A3251B"/>
    <w:rsid w:val="00A32798"/>
    <w:rsid w:val="00A32C7A"/>
    <w:rsid w:val="00A34B93"/>
    <w:rsid w:val="00A36C41"/>
    <w:rsid w:val="00A36F7F"/>
    <w:rsid w:val="00A3737D"/>
    <w:rsid w:val="00A37A23"/>
    <w:rsid w:val="00A37BCE"/>
    <w:rsid w:val="00A41241"/>
    <w:rsid w:val="00A41519"/>
    <w:rsid w:val="00A43372"/>
    <w:rsid w:val="00A4376D"/>
    <w:rsid w:val="00A43DE9"/>
    <w:rsid w:val="00A452FC"/>
    <w:rsid w:val="00A454F5"/>
    <w:rsid w:val="00A47C47"/>
    <w:rsid w:val="00A501CD"/>
    <w:rsid w:val="00A50C4F"/>
    <w:rsid w:val="00A51CE6"/>
    <w:rsid w:val="00A549D9"/>
    <w:rsid w:val="00A54B88"/>
    <w:rsid w:val="00A57707"/>
    <w:rsid w:val="00A6009C"/>
    <w:rsid w:val="00A61011"/>
    <w:rsid w:val="00A62F3D"/>
    <w:rsid w:val="00A658AE"/>
    <w:rsid w:val="00A65A11"/>
    <w:rsid w:val="00A65A2D"/>
    <w:rsid w:val="00A661CF"/>
    <w:rsid w:val="00A70812"/>
    <w:rsid w:val="00A7088E"/>
    <w:rsid w:val="00A70EDD"/>
    <w:rsid w:val="00A7238B"/>
    <w:rsid w:val="00A7279A"/>
    <w:rsid w:val="00A72B5B"/>
    <w:rsid w:val="00A72E42"/>
    <w:rsid w:val="00A749A8"/>
    <w:rsid w:val="00A74A63"/>
    <w:rsid w:val="00A74EE8"/>
    <w:rsid w:val="00A75096"/>
    <w:rsid w:val="00A7607E"/>
    <w:rsid w:val="00A7613F"/>
    <w:rsid w:val="00A76318"/>
    <w:rsid w:val="00A775E8"/>
    <w:rsid w:val="00A815B2"/>
    <w:rsid w:val="00A8355A"/>
    <w:rsid w:val="00A83654"/>
    <w:rsid w:val="00A84A94"/>
    <w:rsid w:val="00A8568F"/>
    <w:rsid w:val="00A86438"/>
    <w:rsid w:val="00A8666D"/>
    <w:rsid w:val="00A90F61"/>
    <w:rsid w:val="00A910CF"/>
    <w:rsid w:val="00A91615"/>
    <w:rsid w:val="00A91B6A"/>
    <w:rsid w:val="00A91C7F"/>
    <w:rsid w:val="00A929B0"/>
    <w:rsid w:val="00A95721"/>
    <w:rsid w:val="00A95B29"/>
    <w:rsid w:val="00A97AE8"/>
    <w:rsid w:val="00AA0072"/>
    <w:rsid w:val="00AA05C7"/>
    <w:rsid w:val="00AA1893"/>
    <w:rsid w:val="00AA2654"/>
    <w:rsid w:val="00AA2C56"/>
    <w:rsid w:val="00AA3A60"/>
    <w:rsid w:val="00AA4F57"/>
    <w:rsid w:val="00AA5454"/>
    <w:rsid w:val="00AA54E7"/>
    <w:rsid w:val="00AA638D"/>
    <w:rsid w:val="00AA6E08"/>
    <w:rsid w:val="00AA7183"/>
    <w:rsid w:val="00AA7621"/>
    <w:rsid w:val="00AA782E"/>
    <w:rsid w:val="00AA7A17"/>
    <w:rsid w:val="00AB0C6E"/>
    <w:rsid w:val="00AB1F96"/>
    <w:rsid w:val="00AB2CE2"/>
    <w:rsid w:val="00AB3C5D"/>
    <w:rsid w:val="00AB4201"/>
    <w:rsid w:val="00AB435C"/>
    <w:rsid w:val="00AB52B4"/>
    <w:rsid w:val="00AB53E4"/>
    <w:rsid w:val="00AB7A06"/>
    <w:rsid w:val="00AC1807"/>
    <w:rsid w:val="00AC1EF7"/>
    <w:rsid w:val="00AC2718"/>
    <w:rsid w:val="00AC43D3"/>
    <w:rsid w:val="00AC4410"/>
    <w:rsid w:val="00AC48FF"/>
    <w:rsid w:val="00AC585E"/>
    <w:rsid w:val="00AC73B8"/>
    <w:rsid w:val="00AC7A7C"/>
    <w:rsid w:val="00AD048B"/>
    <w:rsid w:val="00AD3598"/>
    <w:rsid w:val="00AD3F2C"/>
    <w:rsid w:val="00AD4D7D"/>
    <w:rsid w:val="00AD5077"/>
    <w:rsid w:val="00AD589C"/>
    <w:rsid w:val="00AD685E"/>
    <w:rsid w:val="00AD6CA2"/>
    <w:rsid w:val="00AD6E83"/>
    <w:rsid w:val="00AE009F"/>
    <w:rsid w:val="00AE0541"/>
    <w:rsid w:val="00AE1659"/>
    <w:rsid w:val="00AE1E21"/>
    <w:rsid w:val="00AE33E0"/>
    <w:rsid w:val="00AE378D"/>
    <w:rsid w:val="00AE46B5"/>
    <w:rsid w:val="00AE4D5D"/>
    <w:rsid w:val="00AE6E44"/>
    <w:rsid w:val="00AF035F"/>
    <w:rsid w:val="00AF06E7"/>
    <w:rsid w:val="00AF3028"/>
    <w:rsid w:val="00AF3B48"/>
    <w:rsid w:val="00AF454F"/>
    <w:rsid w:val="00AF5956"/>
    <w:rsid w:val="00AF719A"/>
    <w:rsid w:val="00AF7F0D"/>
    <w:rsid w:val="00B008EF"/>
    <w:rsid w:val="00B016B1"/>
    <w:rsid w:val="00B01DFE"/>
    <w:rsid w:val="00B01E06"/>
    <w:rsid w:val="00B022FF"/>
    <w:rsid w:val="00B023E9"/>
    <w:rsid w:val="00B04E4E"/>
    <w:rsid w:val="00B04E55"/>
    <w:rsid w:val="00B05D40"/>
    <w:rsid w:val="00B06B29"/>
    <w:rsid w:val="00B07AD7"/>
    <w:rsid w:val="00B07C9A"/>
    <w:rsid w:val="00B07F6E"/>
    <w:rsid w:val="00B10AC7"/>
    <w:rsid w:val="00B114A1"/>
    <w:rsid w:val="00B11E11"/>
    <w:rsid w:val="00B12E5C"/>
    <w:rsid w:val="00B144BB"/>
    <w:rsid w:val="00B14577"/>
    <w:rsid w:val="00B14804"/>
    <w:rsid w:val="00B155F3"/>
    <w:rsid w:val="00B1619F"/>
    <w:rsid w:val="00B169E4"/>
    <w:rsid w:val="00B1791D"/>
    <w:rsid w:val="00B17EC6"/>
    <w:rsid w:val="00B2193D"/>
    <w:rsid w:val="00B21B97"/>
    <w:rsid w:val="00B21E1C"/>
    <w:rsid w:val="00B2247C"/>
    <w:rsid w:val="00B22771"/>
    <w:rsid w:val="00B24316"/>
    <w:rsid w:val="00B2464C"/>
    <w:rsid w:val="00B2624A"/>
    <w:rsid w:val="00B274DF"/>
    <w:rsid w:val="00B279E8"/>
    <w:rsid w:val="00B3007E"/>
    <w:rsid w:val="00B317B5"/>
    <w:rsid w:val="00B31D9D"/>
    <w:rsid w:val="00B33117"/>
    <w:rsid w:val="00B33A69"/>
    <w:rsid w:val="00B33D71"/>
    <w:rsid w:val="00B34EE1"/>
    <w:rsid w:val="00B35626"/>
    <w:rsid w:val="00B35D6F"/>
    <w:rsid w:val="00B360F4"/>
    <w:rsid w:val="00B36650"/>
    <w:rsid w:val="00B375A7"/>
    <w:rsid w:val="00B400E6"/>
    <w:rsid w:val="00B405D2"/>
    <w:rsid w:val="00B40A72"/>
    <w:rsid w:val="00B40C03"/>
    <w:rsid w:val="00B40E7C"/>
    <w:rsid w:val="00B4152D"/>
    <w:rsid w:val="00B41B32"/>
    <w:rsid w:val="00B420D2"/>
    <w:rsid w:val="00B4257F"/>
    <w:rsid w:val="00B42EDF"/>
    <w:rsid w:val="00B43227"/>
    <w:rsid w:val="00B443C0"/>
    <w:rsid w:val="00B452A3"/>
    <w:rsid w:val="00B45D40"/>
    <w:rsid w:val="00B4633E"/>
    <w:rsid w:val="00B51104"/>
    <w:rsid w:val="00B52FB3"/>
    <w:rsid w:val="00B5537A"/>
    <w:rsid w:val="00B55468"/>
    <w:rsid w:val="00B5635C"/>
    <w:rsid w:val="00B5702F"/>
    <w:rsid w:val="00B57EF2"/>
    <w:rsid w:val="00B60428"/>
    <w:rsid w:val="00B61668"/>
    <w:rsid w:val="00B623B0"/>
    <w:rsid w:val="00B62498"/>
    <w:rsid w:val="00B638ED"/>
    <w:rsid w:val="00B665D7"/>
    <w:rsid w:val="00B6754D"/>
    <w:rsid w:val="00B70158"/>
    <w:rsid w:val="00B71833"/>
    <w:rsid w:val="00B72C50"/>
    <w:rsid w:val="00B72C8C"/>
    <w:rsid w:val="00B72E4A"/>
    <w:rsid w:val="00B75E4D"/>
    <w:rsid w:val="00B76B76"/>
    <w:rsid w:val="00B77E78"/>
    <w:rsid w:val="00B8025E"/>
    <w:rsid w:val="00B80A7A"/>
    <w:rsid w:val="00B82340"/>
    <w:rsid w:val="00B83BB6"/>
    <w:rsid w:val="00B83FF3"/>
    <w:rsid w:val="00B8422B"/>
    <w:rsid w:val="00B847D2"/>
    <w:rsid w:val="00B86830"/>
    <w:rsid w:val="00B86E59"/>
    <w:rsid w:val="00B87FDB"/>
    <w:rsid w:val="00B92C15"/>
    <w:rsid w:val="00B93474"/>
    <w:rsid w:val="00B93C90"/>
    <w:rsid w:val="00B93E02"/>
    <w:rsid w:val="00B93EEA"/>
    <w:rsid w:val="00B95405"/>
    <w:rsid w:val="00B95874"/>
    <w:rsid w:val="00B96732"/>
    <w:rsid w:val="00B97220"/>
    <w:rsid w:val="00B9759D"/>
    <w:rsid w:val="00B97B8A"/>
    <w:rsid w:val="00B97DEB"/>
    <w:rsid w:val="00BA3405"/>
    <w:rsid w:val="00BA347D"/>
    <w:rsid w:val="00BA35F1"/>
    <w:rsid w:val="00BA469F"/>
    <w:rsid w:val="00BA47FE"/>
    <w:rsid w:val="00BA6857"/>
    <w:rsid w:val="00BB0CC7"/>
    <w:rsid w:val="00BB1A1E"/>
    <w:rsid w:val="00BB1B3C"/>
    <w:rsid w:val="00BB2AE2"/>
    <w:rsid w:val="00BB2E88"/>
    <w:rsid w:val="00BB5A89"/>
    <w:rsid w:val="00BB5B87"/>
    <w:rsid w:val="00BB6030"/>
    <w:rsid w:val="00BC00DB"/>
    <w:rsid w:val="00BC042E"/>
    <w:rsid w:val="00BC1F58"/>
    <w:rsid w:val="00BC32C1"/>
    <w:rsid w:val="00BC394F"/>
    <w:rsid w:val="00BC4A0D"/>
    <w:rsid w:val="00BC554F"/>
    <w:rsid w:val="00BC5731"/>
    <w:rsid w:val="00BC6074"/>
    <w:rsid w:val="00BC71E3"/>
    <w:rsid w:val="00BC73C3"/>
    <w:rsid w:val="00BD1679"/>
    <w:rsid w:val="00BD1BA0"/>
    <w:rsid w:val="00BD4FF7"/>
    <w:rsid w:val="00BD6000"/>
    <w:rsid w:val="00BD664B"/>
    <w:rsid w:val="00BD6969"/>
    <w:rsid w:val="00BD6FDE"/>
    <w:rsid w:val="00BD7316"/>
    <w:rsid w:val="00BD743C"/>
    <w:rsid w:val="00BE0941"/>
    <w:rsid w:val="00BE0A9F"/>
    <w:rsid w:val="00BE0D99"/>
    <w:rsid w:val="00BE1B1F"/>
    <w:rsid w:val="00BE1CB5"/>
    <w:rsid w:val="00BE1F88"/>
    <w:rsid w:val="00BE209E"/>
    <w:rsid w:val="00BE611E"/>
    <w:rsid w:val="00BE6286"/>
    <w:rsid w:val="00BE7111"/>
    <w:rsid w:val="00BF0345"/>
    <w:rsid w:val="00BF3B1A"/>
    <w:rsid w:val="00BF4E63"/>
    <w:rsid w:val="00BF6DF1"/>
    <w:rsid w:val="00BF7D53"/>
    <w:rsid w:val="00C0058B"/>
    <w:rsid w:val="00C02B60"/>
    <w:rsid w:val="00C030F0"/>
    <w:rsid w:val="00C031AF"/>
    <w:rsid w:val="00C03269"/>
    <w:rsid w:val="00C05550"/>
    <w:rsid w:val="00C10367"/>
    <w:rsid w:val="00C107EF"/>
    <w:rsid w:val="00C10F8A"/>
    <w:rsid w:val="00C11658"/>
    <w:rsid w:val="00C11A83"/>
    <w:rsid w:val="00C126F8"/>
    <w:rsid w:val="00C150E1"/>
    <w:rsid w:val="00C15D99"/>
    <w:rsid w:val="00C16262"/>
    <w:rsid w:val="00C170D3"/>
    <w:rsid w:val="00C20270"/>
    <w:rsid w:val="00C20A86"/>
    <w:rsid w:val="00C2126F"/>
    <w:rsid w:val="00C25762"/>
    <w:rsid w:val="00C259B9"/>
    <w:rsid w:val="00C25A6A"/>
    <w:rsid w:val="00C2643B"/>
    <w:rsid w:val="00C27097"/>
    <w:rsid w:val="00C30897"/>
    <w:rsid w:val="00C30D4D"/>
    <w:rsid w:val="00C3189F"/>
    <w:rsid w:val="00C33284"/>
    <w:rsid w:val="00C3492B"/>
    <w:rsid w:val="00C350E8"/>
    <w:rsid w:val="00C36163"/>
    <w:rsid w:val="00C36A60"/>
    <w:rsid w:val="00C37171"/>
    <w:rsid w:val="00C37B11"/>
    <w:rsid w:val="00C37E10"/>
    <w:rsid w:val="00C40879"/>
    <w:rsid w:val="00C41189"/>
    <w:rsid w:val="00C423F9"/>
    <w:rsid w:val="00C42BF0"/>
    <w:rsid w:val="00C42C10"/>
    <w:rsid w:val="00C44845"/>
    <w:rsid w:val="00C44964"/>
    <w:rsid w:val="00C45006"/>
    <w:rsid w:val="00C4591D"/>
    <w:rsid w:val="00C46F76"/>
    <w:rsid w:val="00C50BAA"/>
    <w:rsid w:val="00C51DB5"/>
    <w:rsid w:val="00C53914"/>
    <w:rsid w:val="00C6022B"/>
    <w:rsid w:val="00C60438"/>
    <w:rsid w:val="00C60C0E"/>
    <w:rsid w:val="00C614DC"/>
    <w:rsid w:val="00C62483"/>
    <w:rsid w:val="00C63A15"/>
    <w:rsid w:val="00C64B57"/>
    <w:rsid w:val="00C64EDD"/>
    <w:rsid w:val="00C6514F"/>
    <w:rsid w:val="00C65842"/>
    <w:rsid w:val="00C673B9"/>
    <w:rsid w:val="00C679AD"/>
    <w:rsid w:val="00C67AAE"/>
    <w:rsid w:val="00C70E86"/>
    <w:rsid w:val="00C71A13"/>
    <w:rsid w:val="00C71E67"/>
    <w:rsid w:val="00C73778"/>
    <w:rsid w:val="00C73DD2"/>
    <w:rsid w:val="00C744E6"/>
    <w:rsid w:val="00C74912"/>
    <w:rsid w:val="00C75494"/>
    <w:rsid w:val="00C771A2"/>
    <w:rsid w:val="00C77731"/>
    <w:rsid w:val="00C77C3A"/>
    <w:rsid w:val="00C80262"/>
    <w:rsid w:val="00C814C6"/>
    <w:rsid w:val="00C82E8B"/>
    <w:rsid w:val="00C844DF"/>
    <w:rsid w:val="00C84643"/>
    <w:rsid w:val="00C849D0"/>
    <w:rsid w:val="00C85448"/>
    <w:rsid w:val="00C85DC6"/>
    <w:rsid w:val="00C868FB"/>
    <w:rsid w:val="00C8728B"/>
    <w:rsid w:val="00C87A2B"/>
    <w:rsid w:val="00C90156"/>
    <w:rsid w:val="00C91824"/>
    <w:rsid w:val="00C924E4"/>
    <w:rsid w:val="00C93045"/>
    <w:rsid w:val="00C93CAC"/>
    <w:rsid w:val="00C93CE6"/>
    <w:rsid w:val="00C949B1"/>
    <w:rsid w:val="00C94C27"/>
    <w:rsid w:val="00C95313"/>
    <w:rsid w:val="00C95C21"/>
    <w:rsid w:val="00C95D63"/>
    <w:rsid w:val="00C963D9"/>
    <w:rsid w:val="00C964F6"/>
    <w:rsid w:val="00C96623"/>
    <w:rsid w:val="00C97AF9"/>
    <w:rsid w:val="00CA0E16"/>
    <w:rsid w:val="00CA2943"/>
    <w:rsid w:val="00CA2986"/>
    <w:rsid w:val="00CA2D35"/>
    <w:rsid w:val="00CA315E"/>
    <w:rsid w:val="00CA352D"/>
    <w:rsid w:val="00CA3D62"/>
    <w:rsid w:val="00CA4223"/>
    <w:rsid w:val="00CA4557"/>
    <w:rsid w:val="00CA4E33"/>
    <w:rsid w:val="00CA5EB0"/>
    <w:rsid w:val="00CA65A6"/>
    <w:rsid w:val="00CA6987"/>
    <w:rsid w:val="00CA7EE8"/>
    <w:rsid w:val="00CB0B07"/>
    <w:rsid w:val="00CB10C3"/>
    <w:rsid w:val="00CB118C"/>
    <w:rsid w:val="00CB405A"/>
    <w:rsid w:val="00CB437C"/>
    <w:rsid w:val="00CB4493"/>
    <w:rsid w:val="00CB63B2"/>
    <w:rsid w:val="00CC0F2B"/>
    <w:rsid w:val="00CC1051"/>
    <w:rsid w:val="00CC12E0"/>
    <w:rsid w:val="00CC19B9"/>
    <w:rsid w:val="00CC1DD8"/>
    <w:rsid w:val="00CC2DE5"/>
    <w:rsid w:val="00CC30CC"/>
    <w:rsid w:val="00CC3910"/>
    <w:rsid w:val="00CC4069"/>
    <w:rsid w:val="00CC4955"/>
    <w:rsid w:val="00CC532A"/>
    <w:rsid w:val="00CC57B4"/>
    <w:rsid w:val="00CC77CC"/>
    <w:rsid w:val="00CD00AE"/>
    <w:rsid w:val="00CD10C8"/>
    <w:rsid w:val="00CD300C"/>
    <w:rsid w:val="00CD399E"/>
    <w:rsid w:val="00CD489F"/>
    <w:rsid w:val="00CD4D04"/>
    <w:rsid w:val="00CD566F"/>
    <w:rsid w:val="00CD57FA"/>
    <w:rsid w:val="00CE150A"/>
    <w:rsid w:val="00CE28E2"/>
    <w:rsid w:val="00CE2FBB"/>
    <w:rsid w:val="00CE5350"/>
    <w:rsid w:val="00CE5F73"/>
    <w:rsid w:val="00CF083D"/>
    <w:rsid w:val="00CF0887"/>
    <w:rsid w:val="00CF0B71"/>
    <w:rsid w:val="00CF0EE7"/>
    <w:rsid w:val="00CF1DED"/>
    <w:rsid w:val="00CF219A"/>
    <w:rsid w:val="00CF3498"/>
    <w:rsid w:val="00CF3625"/>
    <w:rsid w:val="00CF4818"/>
    <w:rsid w:val="00CF4836"/>
    <w:rsid w:val="00CF51B9"/>
    <w:rsid w:val="00CF60A5"/>
    <w:rsid w:val="00CF64C8"/>
    <w:rsid w:val="00CF70C2"/>
    <w:rsid w:val="00CF7C74"/>
    <w:rsid w:val="00D0018C"/>
    <w:rsid w:val="00D009A7"/>
    <w:rsid w:val="00D00FB9"/>
    <w:rsid w:val="00D01D7D"/>
    <w:rsid w:val="00D02367"/>
    <w:rsid w:val="00D02969"/>
    <w:rsid w:val="00D062B7"/>
    <w:rsid w:val="00D070A5"/>
    <w:rsid w:val="00D07C1A"/>
    <w:rsid w:val="00D07CD1"/>
    <w:rsid w:val="00D07F3C"/>
    <w:rsid w:val="00D107D9"/>
    <w:rsid w:val="00D11769"/>
    <w:rsid w:val="00D127FF"/>
    <w:rsid w:val="00D12852"/>
    <w:rsid w:val="00D1288C"/>
    <w:rsid w:val="00D12922"/>
    <w:rsid w:val="00D141DF"/>
    <w:rsid w:val="00D15777"/>
    <w:rsid w:val="00D16F4D"/>
    <w:rsid w:val="00D17976"/>
    <w:rsid w:val="00D20042"/>
    <w:rsid w:val="00D20F93"/>
    <w:rsid w:val="00D21105"/>
    <w:rsid w:val="00D2158F"/>
    <w:rsid w:val="00D215F2"/>
    <w:rsid w:val="00D22276"/>
    <w:rsid w:val="00D22420"/>
    <w:rsid w:val="00D22ABE"/>
    <w:rsid w:val="00D25E62"/>
    <w:rsid w:val="00D26534"/>
    <w:rsid w:val="00D27F76"/>
    <w:rsid w:val="00D30F0D"/>
    <w:rsid w:val="00D31762"/>
    <w:rsid w:val="00D32902"/>
    <w:rsid w:val="00D3299F"/>
    <w:rsid w:val="00D33CA2"/>
    <w:rsid w:val="00D340A2"/>
    <w:rsid w:val="00D34239"/>
    <w:rsid w:val="00D346E4"/>
    <w:rsid w:val="00D34740"/>
    <w:rsid w:val="00D34EC2"/>
    <w:rsid w:val="00D35577"/>
    <w:rsid w:val="00D364E4"/>
    <w:rsid w:val="00D368E6"/>
    <w:rsid w:val="00D36A91"/>
    <w:rsid w:val="00D37D2D"/>
    <w:rsid w:val="00D400A0"/>
    <w:rsid w:val="00D41291"/>
    <w:rsid w:val="00D41F63"/>
    <w:rsid w:val="00D4250B"/>
    <w:rsid w:val="00D429ED"/>
    <w:rsid w:val="00D4322A"/>
    <w:rsid w:val="00D438E4"/>
    <w:rsid w:val="00D45366"/>
    <w:rsid w:val="00D4689B"/>
    <w:rsid w:val="00D4742C"/>
    <w:rsid w:val="00D47F24"/>
    <w:rsid w:val="00D525C5"/>
    <w:rsid w:val="00D536EA"/>
    <w:rsid w:val="00D555C9"/>
    <w:rsid w:val="00D56615"/>
    <w:rsid w:val="00D571E0"/>
    <w:rsid w:val="00D57212"/>
    <w:rsid w:val="00D574B3"/>
    <w:rsid w:val="00D57D1F"/>
    <w:rsid w:val="00D60B40"/>
    <w:rsid w:val="00D60B72"/>
    <w:rsid w:val="00D6202C"/>
    <w:rsid w:val="00D6467A"/>
    <w:rsid w:val="00D65E2F"/>
    <w:rsid w:val="00D6747E"/>
    <w:rsid w:val="00D71237"/>
    <w:rsid w:val="00D72940"/>
    <w:rsid w:val="00D72EA4"/>
    <w:rsid w:val="00D72FD8"/>
    <w:rsid w:val="00D73D58"/>
    <w:rsid w:val="00D73D6B"/>
    <w:rsid w:val="00D73EE8"/>
    <w:rsid w:val="00D74679"/>
    <w:rsid w:val="00D7531D"/>
    <w:rsid w:val="00D76CDF"/>
    <w:rsid w:val="00D77374"/>
    <w:rsid w:val="00D80121"/>
    <w:rsid w:val="00D802AD"/>
    <w:rsid w:val="00D80C37"/>
    <w:rsid w:val="00D8262E"/>
    <w:rsid w:val="00D842C0"/>
    <w:rsid w:val="00D84811"/>
    <w:rsid w:val="00D84860"/>
    <w:rsid w:val="00D8498A"/>
    <w:rsid w:val="00D84B50"/>
    <w:rsid w:val="00D875A0"/>
    <w:rsid w:val="00D87B74"/>
    <w:rsid w:val="00D91131"/>
    <w:rsid w:val="00D939E0"/>
    <w:rsid w:val="00D93A6D"/>
    <w:rsid w:val="00D952D2"/>
    <w:rsid w:val="00D95D38"/>
    <w:rsid w:val="00D95DFD"/>
    <w:rsid w:val="00D96147"/>
    <w:rsid w:val="00D96499"/>
    <w:rsid w:val="00D9745D"/>
    <w:rsid w:val="00D97B3F"/>
    <w:rsid w:val="00DA0AEF"/>
    <w:rsid w:val="00DA1B42"/>
    <w:rsid w:val="00DA3007"/>
    <w:rsid w:val="00DA5F1C"/>
    <w:rsid w:val="00DA671C"/>
    <w:rsid w:val="00DA6769"/>
    <w:rsid w:val="00DA72CC"/>
    <w:rsid w:val="00DA7A94"/>
    <w:rsid w:val="00DB0170"/>
    <w:rsid w:val="00DB1636"/>
    <w:rsid w:val="00DB353D"/>
    <w:rsid w:val="00DB35E1"/>
    <w:rsid w:val="00DB4791"/>
    <w:rsid w:val="00DB5C94"/>
    <w:rsid w:val="00DB604B"/>
    <w:rsid w:val="00DB6399"/>
    <w:rsid w:val="00DB64DD"/>
    <w:rsid w:val="00DC09AA"/>
    <w:rsid w:val="00DC0C5B"/>
    <w:rsid w:val="00DC15E4"/>
    <w:rsid w:val="00DC17C0"/>
    <w:rsid w:val="00DC34AA"/>
    <w:rsid w:val="00DC520D"/>
    <w:rsid w:val="00DC5824"/>
    <w:rsid w:val="00DD0842"/>
    <w:rsid w:val="00DD253E"/>
    <w:rsid w:val="00DD2941"/>
    <w:rsid w:val="00DD33E2"/>
    <w:rsid w:val="00DD3C3F"/>
    <w:rsid w:val="00DD4803"/>
    <w:rsid w:val="00DD5381"/>
    <w:rsid w:val="00DD5545"/>
    <w:rsid w:val="00DD55A0"/>
    <w:rsid w:val="00DD67CB"/>
    <w:rsid w:val="00DD69E2"/>
    <w:rsid w:val="00DD6A0E"/>
    <w:rsid w:val="00DD717A"/>
    <w:rsid w:val="00DD76FB"/>
    <w:rsid w:val="00DE0268"/>
    <w:rsid w:val="00DE0485"/>
    <w:rsid w:val="00DE09BE"/>
    <w:rsid w:val="00DE12AA"/>
    <w:rsid w:val="00DE350C"/>
    <w:rsid w:val="00DE3920"/>
    <w:rsid w:val="00DE46B6"/>
    <w:rsid w:val="00DE6BD0"/>
    <w:rsid w:val="00DE707A"/>
    <w:rsid w:val="00DF2F80"/>
    <w:rsid w:val="00DF3301"/>
    <w:rsid w:val="00DF34CA"/>
    <w:rsid w:val="00DF41E3"/>
    <w:rsid w:val="00DF45D0"/>
    <w:rsid w:val="00DF4A3C"/>
    <w:rsid w:val="00DF58BE"/>
    <w:rsid w:val="00DF6D0C"/>
    <w:rsid w:val="00DF7343"/>
    <w:rsid w:val="00DF7911"/>
    <w:rsid w:val="00E0003F"/>
    <w:rsid w:val="00E0086C"/>
    <w:rsid w:val="00E02016"/>
    <w:rsid w:val="00E021E3"/>
    <w:rsid w:val="00E03B27"/>
    <w:rsid w:val="00E03BB6"/>
    <w:rsid w:val="00E0430E"/>
    <w:rsid w:val="00E0505F"/>
    <w:rsid w:val="00E05D4B"/>
    <w:rsid w:val="00E062D3"/>
    <w:rsid w:val="00E0703F"/>
    <w:rsid w:val="00E073AD"/>
    <w:rsid w:val="00E10B13"/>
    <w:rsid w:val="00E113A7"/>
    <w:rsid w:val="00E11625"/>
    <w:rsid w:val="00E1336F"/>
    <w:rsid w:val="00E134C8"/>
    <w:rsid w:val="00E1420C"/>
    <w:rsid w:val="00E16D46"/>
    <w:rsid w:val="00E208CF"/>
    <w:rsid w:val="00E2152C"/>
    <w:rsid w:val="00E22773"/>
    <w:rsid w:val="00E22776"/>
    <w:rsid w:val="00E22E42"/>
    <w:rsid w:val="00E2339B"/>
    <w:rsid w:val="00E24415"/>
    <w:rsid w:val="00E24FCE"/>
    <w:rsid w:val="00E254CE"/>
    <w:rsid w:val="00E2596A"/>
    <w:rsid w:val="00E25F78"/>
    <w:rsid w:val="00E27589"/>
    <w:rsid w:val="00E31F2D"/>
    <w:rsid w:val="00E324A2"/>
    <w:rsid w:val="00E326DD"/>
    <w:rsid w:val="00E347B6"/>
    <w:rsid w:val="00E349E5"/>
    <w:rsid w:val="00E34C1A"/>
    <w:rsid w:val="00E35746"/>
    <w:rsid w:val="00E358BC"/>
    <w:rsid w:val="00E35FCB"/>
    <w:rsid w:val="00E370CE"/>
    <w:rsid w:val="00E371A7"/>
    <w:rsid w:val="00E372D2"/>
    <w:rsid w:val="00E41321"/>
    <w:rsid w:val="00E41BF0"/>
    <w:rsid w:val="00E42CB0"/>
    <w:rsid w:val="00E43406"/>
    <w:rsid w:val="00E4464B"/>
    <w:rsid w:val="00E44BAD"/>
    <w:rsid w:val="00E44FDA"/>
    <w:rsid w:val="00E474AD"/>
    <w:rsid w:val="00E474BB"/>
    <w:rsid w:val="00E5076A"/>
    <w:rsid w:val="00E517F9"/>
    <w:rsid w:val="00E51CD5"/>
    <w:rsid w:val="00E52FB2"/>
    <w:rsid w:val="00E554D9"/>
    <w:rsid w:val="00E55A25"/>
    <w:rsid w:val="00E5718E"/>
    <w:rsid w:val="00E603AE"/>
    <w:rsid w:val="00E60ABF"/>
    <w:rsid w:val="00E65283"/>
    <w:rsid w:val="00E65F9A"/>
    <w:rsid w:val="00E67218"/>
    <w:rsid w:val="00E70A34"/>
    <w:rsid w:val="00E70FD8"/>
    <w:rsid w:val="00E72243"/>
    <w:rsid w:val="00E736E5"/>
    <w:rsid w:val="00E74332"/>
    <w:rsid w:val="00E7613B"/>
    <w:rsid w:val="00E76AE3"/>
    <w:rsid w:val="00E76BB6"/>
    <w:rsid w:val="00E809E5"/>
    <w:rsid w:val="00E81578"/>
    <w:rsid w:val="00E81CC9"/>
    <w:rsid w:val="00E82526"/>
    <w:rsid w:val="00E827A5"/>
    <w:rsid w:val="00E8322E"/>
    <w:rsid w:val="00E834D3"/>
    <w:rsid w:val="00E83FF5"/>
    <w:rsid w:val="00E84240"/>
    <w:rsid w:val="00E843A6"/>
    <w:rsid w:val="00E8484D"/>
    <w:rsid w:val="00E863F1"/>
    <w:rsid w:val="00E87DEC"/>
    <w:rsid w:val="00E90D41"/>
    <w:rsid w:val="00E915FE"/>
    <w:rsid w:val="00E91C9E"/>
    <w:rsid w:val="00E940A8"/>
    <w:rsid w:val="00E965AE"/>
    <w:rsid w:val="00E967DB"/>
    <w:rsid w:val="00E967DF"/>
    <w:rsid w:val="00E96A9C"/>
    <w:rsid w:val="00E97BD6"/>
    <w:rsid w:val="00EA0E63"/>
    <w:rsid w:val="00EA28C3"/>
    <w:rsid w:val="00EA2CEF"/>
    <w:rsid w:val="00EA4C90"/>
    <w:rsid w:val="00EA6C6B"/>
    <w:rsid w:val="00EA790C"/>
    <w:rsid w:val="00EA7A99"/>
    <w:rsid w:val="00EB1C03"/>
    <w:rsid w:val="00EB2695"/>
    <w:rsid w:val="00EB2AF9"/>
    <w:rsid w:val="00EB308C"/>
    <w:rsid w:val="00EB3917"/>
    <w:rsid w:val="00EB3DEA"/>
    <w:rsid w:val="00EB41EC"/>
    <w:rsid w:val="00EB5625"/>
    <w:rsid w:val="00EB5869"/>
    <w:rsid w:val="00EB5ECE"/>
    <w:rsid w:val="00EB612E"/>
    <w:rsid w:val="00EB7FCA"/>
    <w:rsid w:val="00EC0669"/>
    <w:rsid w:val="00EC0A31"/>
    <w:rsid w:val="00EC0A6D"/>
    <w:rsid w:val="00EC0D21"/>
    <w:rsid w:val="00EC0E17"/>
    <w:rsid w:val="00EC1109"/>
    <w:rsid w:val="00EC3C57"/>
    <w:rsid w:val="00EC477F"/>
    <w:rsid w:val="00EC4D11"/>
    <w:rsid w:val="00EC5349"/>
    <w:rsid w:val="00EC538E"/>
    <w:rsid w:val="00EC5588"/>
    <w:rsid w:val="00EC570E"/>
    <w:rsid w:val="00EC6D36"/>
    <w:rsid w:val="00EC755C"/>
    <w:rsid w:val="00ED2023"/>
    <w:rsid w:val="00ED2931"/>
    <w:rsid w:val="00ED2D12"/>
    <w:rsid w:val="00ED3200"/>
    <w:rsid w:val="00ED5DC0"/>
    <w:rsid w:val="00ED662C"/>
    <w:rsid w:val="00ED6B0B"/>
    <w:rsid w:val="00EE2C82"/>
    <w:rsid w:val="00EE2DBF"/>
    <w:rsid w:val="00EE3E41"/>
    <w:rsid w:val="00EE5835"/>
    <w:rsid w:val="00EE5F97"/>
    <w:rsid w:val="00EE5FE8"/>
    <w:rsid w:val="00EE6D6D"/>
    <w:rsid w:val="00EE6F04"/>
    <w:rsid w:val="00EF0C4A"/>
    <w:rsid w:val="00EF0D60"/>
    <w:rsid w:val="00EF0FC9"/>
    <w:rsid w:val="00EF127A"/>
    <w:rsid w:val="00EF1788"/>
    <w:rsid w:val="00EF3E59"/>
    <w:rsid w:val="00EF5EEB"/>
    <w:rsid w:val="00EF6685"/>
    <w:rsid w:val="00EF7DAD"/>
    <w:rsid w:val="00F003D3"/>
    <w:rsid w:val="00F00774"/>
    <w:rsid w:val="00F00E18"/>
    <w:rsid w:val="00F01C07"/>
    <w:rsid w:val="00F01CA2"/>
    <w:rsid w:val="00F03014"/>
    <w:rsid w:val="00F0376C"/>
    <w:rsid w:val="00F03DA7"/>
    <w:rsid w:val="00F03E5B"/>
    <w:rsid w:val="00F03F12"/>
    <w:rsid w:val="00F04FF8"/>
    <w:rsid w:val="00F07A8E"/>
    <w:rsid w:val="00F121DB"/>
    <w:rsid w:val="00F12C38"/>
    <w:rsid w:val="00F12D13"/>
    <w:rsid w:val="00F134D1"/>
    <w:rsid w:val="00F1423F"/>
    <w:rsid w:val="00F14F23"/>
    <w:rsid w:val="00F15366"/>
    <w:rsid w:val="00F15393"/>
    <w:rsid w:val="00F15A53"/>
    <w:rsid w:val="00F1607D"/>
    <w:rsid w:val="00F17380"/>
    <w:rsid w:val="00F203A5"/>
    <w:rsid w:val="00F20DE5"/>
    <w:rsid w:val="00F20E40"/>
    <w:rsid w:val="00F222DA"/>
    <w:rsid w:val="00F22914"/>
    <w:rsid w:val="00F22A55"/>
    <w:rsid w:val="00F234CA"/>
    <w:rsid w:val="00F2410E"/>
    <w:rsid w:val="00F24C9F"/>
    <w:rsid w:val="00F25292"/>
    <w:rsid w:val="00F25490"/>
    <w:rsid w:val="00F26815"/>
    <w:rsid w:val="00F26C82"/>
    <w:rsid w:val="00F270E2"/>
    <w:rsid w:val="00F27527"/>
    <w:rsid w:val="00F279FE"/>
    <w:rsid w:val="00F31379"/>
    <w:rsid w:val="00F31639"/>
    <w:rsid w:val="00F317DA"/>
    <w:rsid w:val="00F31AE8"/>
    <w:rsid w:val="00F31D39"/>
    <w:rsid w:val="00F32C3A"/>
    <w:rsid w:val="00F343A4"/>
    <w:rsid w:val="00F351ED"/>
    <w:rsid w:val="00F35C07"/>
    <w:rsid w:val="00F35EE7"/>
    <w:rsid w:val="00F374B7"/>
    <w:rsid w:val="00F37EB8"/>
    <w:rsid w:val="00F4039E"/>
    <w:rsid w:val="00F4070D"/>
    <w:rsid w:val="00F410C4"/>
    <w:rsid w:val="00F410FC"/>
    <w:rsid w:val="00F41F6E"/>
    <w:rsid w:val="00F42D97"/>
    <w:rsid w:val="00F441E3"/>
    <w:rsid w:val="00F4714F"/>
    <w:rsid w:val="00F5015A"/>
    <w:rsid w:val="00F524B6"/>
    <w:rsid w:val="00F52DFA"/>
    <w:rsid w:val="00F5475F"/>
    <w:rsid w:val="00F54AD2"/>
    <w:rsid w:val="00F56B61"/>
    <w:rsid w:val="00F60DF1"/>
    <w:rsid w:val="00F61D68"/>
    <w:rsid w:val="00F64611"/>
    <w:rsid w:val="00F64F5C"/>
    <w:rsid w:val="00F700E4"/>
    <w:rsid w:val="00F71229"/>
    <w:rsid w:val="00F717E0"/>
    <w:rsid w:val="00F71E2F"/>
    <w:rsid w:val="00F72193"/>
    <w:rsid w:val="00F730A7"/>
    <w:rsid w:val="00F74B03"/>
    <w:rsid w:val="00F7571C"/>
    <w:rsid w:val="00F76202"/>
    <w:rsid w:val="00F76BB4"/>
    <w:rsid w:val="00F8082A"/>
    <w:rsid w:val="00F808C5"/>
    <w:rsid w:val="00F8116F"/>
    <w:rsid w:val="00F81455"/>
    <w:rsid w:val="00F837F0"/>
    <w:rsid w:val="00F84A89"/>
    <w:rsid w:val="00F852A8"/>
    <w:rsid w:val="00F866CD"/>
    <w:rsid w:val="00F86B57"/>
    <w:rsid w:val="00F86C72"/>
    <w:rsid w:val="00F87FE4"/>
    <w:rsid w:val="00F91EC9"/>
    <w:rsid w:val="00F939B1"/>
    <w:rsid w:val="00F952C3"/>
    <w:rsid w:val="00F974CB"/>
    <w:rsid w:val="00FA1139"/>
    <w:rsid w:val="00FA1331"/>
    <w:rsid w:val="00FA2E20"/>
    <w:rsid w:val="00FA2EB7"/>
    <w:rsid w:val="00FA2EF5"/>
    <w:rsid w:val="00FA33A1"/>
    <w:rsid w:val="00FA5909"/>
    <w:rsid w:val="00FA5F07"/>
    <w:rsid w:val="00FA63C8"/>
    <w:rsid w:val="00FA6A5F"/>
    <w:rsid w:val="00FB072A"/>
    <w:rsid w:val="00FB09E7"/>
    <w:rsid w:val="00FB0CA1"/>
    <w:rsid w:val="00FB2618"/>
    <w:rsid w:val="00FB3B95"/>
    <w:rsid w:val="00FB48BB"/>
    <w:rsid w:val="00FB7356"/>
    <w:rsid w:val="00FB7488"/>
    <w:rsid w:val="00FC03FB"/>
    <w:rsid w:val="00FC0A3F"/>
    <w:rsid w:val="00FC0CDF"/>
    <w:rsid w:val="00FC1076"/>
    <w:rsid w:val="00FC1D1B"/>
    <w:rsid w:val="00FC2185"/>
    <w:rsid w:val="00FC232F"/>
    <w:rsid w:val="00FC362C"/>
    <w:rsid w:val="00FC400F"/>
    <w:rsid w:val="00FC448B"/>
    <w:rsid w:val="00FC4CFF"/>
    <w:rsid w:val="00FC5A90"/>
    <w:rsid w:val="00FC61EE"/>
    <w:rsid w:val="00FD2373"/>
    <w:rsid w:val="00FD2BF2"/>
    <w:rsid w:val="00FD2E0E"/>
    <w:rsid w:val="00FD2EAC"/>
    <w:rsid w:val="00FD3490"/>
    <w:rsid w:val="00FD5CA2"/>
    <w:rsid w:val="00FD6E79"/>
    <w:rsid w:val="00FD6F31"/>
    <w:rsid w:val="00FD70DB"/>
    <w:rsid w:val="00FE0815"/>
    <w:rsid w:val="00FE0931"/>
    <w:rsid w:val="00FE2F1E"/>
    <w:rsid w:val="00FE46B5"/>
    <w:rsid w:val="00FE4E0C"/>
    <w:rsid w:val="00FE50ED"/>
    <w:rsid w:val="00FE6C84"/>
    <w:rsid w:val="00FF1324"/>
    <w:rsid w:val="00FF3407"/>
    <w:rsid w:val="00FF3D0C"/>
    <w:rsid w:val="00FF4624"/>
    <w:rsid w:val="00FF4827"/>
    <w:rsid w:val="00FF49E1"/>
    <w:rsid w:val="00FF7141"/>
    <w:rsid w:val="00FF7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7E24D5"/>
  <w15:docId w15:val="{2FA5142F-B177-4A61-9DC1-1E4D05D9D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locked="1" w:semiHidden="1" w:uiPriority="99" w:unhideWhenUsed="1"/>
    <w:lsdException w:name="index 2" w:locked="1" w:semiHidden="1" w:uiPriority="99" w:unhideWhenUsed="1"/>
    <w:lsdException w:name="index 3" w:locked="1" w:semiHidden="1" w:uiPriority="99" w:unhideWhenUsed="1"/>
    <w:lsdException w:name="index 4" w:locked="1" w:semiHidden="1" w:uiPriority="99" w:unhideWhenUsed="1"/>
    <w:lsdException w:name="index 5" w:locked="1" w:semiHidden="1" w:uiPriority="99" w:unhideWhenUsed="1"/>
    <w:lsdException w:name="index 6" w:locked="1" w:semiHidden="1" w:uiPriority="99" w:unhideWhenUsed="1"/>
    <w:lsdException w:name="index 7" w:locked="1" w:semiHidden="1" w:uiPriority="99" w:unhideWhenUsed="1"/>
    <w:lsdException w:name="index 8" w:locked="1" w:semiHidden="1" w:uiPriority="99" w:unhideWhenUsed="1"/>
    <w:lsdException w:name="index 9" w:locked="1" w:semiHidden="1" w:uiPriority="99" w:unhideWhenUsed="1"/>
    <w:lsdException w:name="toc 1" w:uiPriority="39" w:unhideWhenUsed="1"/>
    <w:lsdException w:name="toc 2" w:uiPriority="39" w:unhideWhenUsed="1"/>
    <w:lsdException w:name="toc 3" w:uiPriority="39" w:unhideWhenUsed="1"/>
    <w:lsdException w:name="toc 4" w:uiPriority="39" w:unhideWhenUsed="1"/>
    <w:lsdException w:name="toc 5" w:unhideWhenUsed="1"/>
    <w:lsdException w:name="toc 6" w:unhideWhenUsed="1"/>
    <w:lsdException w:name="toc 7" w:unhideWhenUsed="1"/>
    <w:lsdException w:name="toc 8" w:unhideWhenUsed="1"/>
    <w:lsdException w:name="toc 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iPriority="99" w:unhideWhenUsed="1"/>
    <w:lsdException w:name="caption"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iPriority="99" w:unhideWhenUsed="1"/>
    <w:lsdException w:name="table of authorities" w:locked="1" w:semiHidden="1" w:uiPriority="99" w:unhideWhenUsed="1"/>
    <w:lsdException w:name="macro" w:locked="1" w:semiHidden="1" w:uiPriority="99" w:unhideWhenUsed="1"/>
    <w:lsdException w:name="toa heading" w:locked="1" w:semiHidden="1" w:uiPriority="99"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qFormat="1"/>
    <w:lsdException w:name="Emphasis" w:uiPriority="20" w:qFormat="1"/>
    <w:lsdException w:name="Document Map" w:locked="1" w:semiHidden="1" w:uiPriority="99" w:unhideWhenUsed="1"/>
    <w:lsdException w:name="Plain Text" w:locked="1" w:semiHidden="1" w:uiPriority="99" w:unhideWhenUsed="1"/>
    <w:lsdException w:name="E-mail Signature" w:locked="1" w:semiHidden="1" w:unhideWhenUsed="1"/>
    <w:lsdException w:name="HTML Top of Form" w:locked="1" w:semiHidden="1" w:uiPriority="99" w:unhideWhenUsed="1"/>
    <w:lsdException w:name="HTML Bottom of Form" w:locked="1" w:semiHidden="1" w:uiPriority="99"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iPriority="99" w:unhideWhenUsed="1"/>
    <w:lsdException w:name="annotation subject" w:locked="1" w:semiHidden="1" w:uiPriority="99"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99" w:unhideWhenUsed="1"/>
    <w:lsdException w:name="Table Grid"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rPr>
  </w:style>
  <w:style w:type="paragraph" w:styleId="1">
    <w:name w:val="heading 1"/>
    <w:basedOn w:val="a3"/>
    <w:next w:val="a3"/>
    <w:link w:val="1Char"/>
    <w:qFormat/>
    <w:rsid w:val="009437C5"/>
    <w:pPr>
      <w:keepNext/>
      <w:numPr>
        <w:numId w:val="14"/>
      </w:numPr>
      <w:ind w:left="432"/>
      <w:outlineLvl w:val="0"/>
    </w:pPr>
  </w:style>
  <w:style w:type="paragraph" w:styleId="21">
    <w:name w:val="heading 2"/>
    <w:basedOn w:val="a3"/>
    <w:next w:val="a3"/>
    <w:link w:val="2Char"/>
    <w:qFormat/>
    <w:rsid w:val="009437C5"/>
    <w:pPr>
      <w:keepNext/>
      <w:numPr>
        <w:ilvl w:val="1"/>
        <w:numId w:val="14"/>
      </w:numPr>
      <w:ind w:left="5112"/>
      <w:outlineLvl w:val="1"/>
    </w:pPr>
    <w:rPr>
      <w:rFonts w:cs="Arial"/>
      <w:bCs/>
      <w:iCs/>
      <w:szCs w:val="28"/>
    </w:rPr>
  </w:style>
  <w:style w:type="paragraph" w:styleId="31">
    <w:name w:val="heading 3"/>
    <w:basedOn w:val="a3"/>
    <w:next w:val="a3"/>
    <w:link w:val="3Char"/>
    <w:qFormat/>
    <w:rsid w:val="009437C5"/>
    <w:pPr>
      <w:keepNext/>
      <w:numPr>
        <w:ilvl w:val="2"/>
        <w:numId w:val="14"/>
      </w:numPr>
      <w:ind w:left="1602"/>
      <w:outlineLvl w:val="2"/>
    </w:pPr>
    <w:rPr>
      <w:rFonts w:cs="Arial"/>
      <w:bCs/>
      <w:szCs w:val="26"/>
    </w:rPr>
  </w:style>
  <w:style w:type="paragraph" w:styleId="41">
    <w:name w:val="heading 4"/>
    <w:basedOn w:val="a3"/>
    <w:next w:val="a3"/>
    <w:link w:val="4Char"/>
    <w:qFormat/>
    <w:rsid w:val="009437C5"/>
    <w:pPr>
      <w:keepNext/>
      <w:numPr>
        <w:ilvl w:val="3"/>
        <w:numId w:val="14"/>
      </w:numPr>
      <w:outlineLvl w:val="3"/>
    </w:pPr>
    <w:rPr>
      <w:bCs/>
      <w:szCs w:val="28"/>
    </w:rPr>
  </w:style>
  <w:style w:type="paragraph" w:styleId="51">
    <w:name w:val="heading 5"/>
    <w:basedOn w:val="a3"/>
    <w:next w:val="a3"/>
    <w:link w:val="5Char"/>
    <w:qFormat/>
    <w:rsid w:val="009437C5"/>
    <w:pPr>
      <w:keepNext/>
      <w:numPr>
        <w:ilvl w:val="4"/>
        <w:numId w:val="14"/>
      </w:numPr>
      <w:outlineLvl w:val="4"/>
    </w:pPr>
    <w:rPr>
      <w:bCs/>
      <w:iCs/>
      <w:szCs w:val="26"/>
    </w:rPr>
  </w:style>
  <w:style w:type="paragraph" w:styleId="6">
    <w:name w:val="heading 6"/>
    <w:basedOn w:val="a3"/>
    <w:next w:val="a3"/>
    <w:link w:val="6Char"/>
    <w:qFormat/>
    <w:rsid w:val="009437C5"/>
    <w:pPr>
      <w:keepNext/>
      <w:numPr>
        <w:ilvl w:val="5"/>
        <w:numId w:val="14"/>
      </w:numPr>
      <w:outlineLvl w:val="5"/>
    </w:pPr>
    <w:rPr>
      <w:bCs/>
      <w:szCs w:val="22"/>
    </w:rPr>
  </w:style>
  <w:style w:type="paragraph" w:styleId="7">
    <w:name w:val="heading 7"/>
    <w:basedOn w:val="a3"/>
    <w:next w:val="a3"/>
    <w:link w:val="7Char"/>
    <w:qFormat/>
    <w:rsid w:val="009437C5"/>
    <w:pPr>
      <w:keepNext/>
      <w:numPr>
        <w:ilvl w:val="6"/>
        <w:numId w:val="14"/>
      </w:numPr>
      <w:outlineLvl w:val="6"/>
    </w:pPr>
  </w:style>
  <w:style w:type="paragraph" w:styleId="8">
    <w:name w:val="heading 8"/>
    <w:basedOn w:val="a3"/>
    <w:next w:val="a3"/>
    <w:link w:val="8Char"/>
    <w:qFormat/>
    <w:rsid w:val="009437C5"/>
    <w:pPr>
      <w:keepNext/>
      <w:numPr>
        <w:ilvl w:val="7"/>
        <w:numId w:val="14"/>
      </w:numPr>
      <w:outlineLvl w:val="7"/>
    </w:pPr>
    <w:rPr>
      <w:iCs/>
    </w:rPr>
  </w:style>
  <w:style w:type="paragraph" w:styleId="9">
    <w:name w:val="heading 9"/>
    <w:basedOn w:val="a3"/>
    <w:next w:val="a3"/>
    <w:link w:val="9Char"/>
    <w:qFormat/>
    <w:rsid w:val="009437C5"/>
    <w:pPr>
      <w:keepNext/>
      <w:numPr>
        <w:ilvl w:val="8"/>
        <w:numId w:val="14"/>
      </w:numPr>
      <w:outlineLvl w:val="8"/>
    </w:pPr>
    <w:rPr>
      <w:rFonts w:cs="Arial"/>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link w:val="1"/>
    <w:locked/>
    <w:rsid w:val="000A0E42"/>
    <w:rPr>
      <w:rFonts w:ascii="Courier New" w:eastAsia="Batang" w:hAnsi="Courier New" w:cs="Courier New"/>
      <w:sz w:val="24"/>
      <w:szCs w:val="24"/>
    </w:rPr>
  </w:style>
  <w:style w:type="character" w:customStyle="1" w:styleId="2Char">
    <w:name w:val="标题 2 Char"/>
    <w:link w:val="21"/>
    <w:locked/>
    <w:rsid w:val="006C6589"/>
    <w:rPr>
      <w:rFonts w:ascii="Courier New" w:eastAsia="Batang" w:hAnsi="Courier New" w:cs="Arial"/>
      <w:bCs/>
      <w:iCs/>
      <w:sz w:val="24"/>
      <w:szCs w:val="28"/>
    </w:rPr>
  </w:style>
  <w:style w:type="character" w:customStyle="1" w:styleId="3Char">
    <w:name w:val="标题 3 Char"/>
    <w:link w:val="31"/>
    <w:locked/>
    <w:rsid w:val="00664741"/>
    <w:rPr>
      <w:rFonts w:ascii="Courier New" w:eastAsia="Batang" w:hAnsi="Courier New" w:cs="Arial"/>
      <w:bCs/>
      <w:sz w:val="24"/>
      <w:szCs w:val="26"/>
    </w:rPr>
  </w:style>
  <w:style w:type="character" w:customStyle="1" w:styleId="4Char">
    <w:name w:val="标题 4 Char"/>
    <w:link w:val="41"/>
    <w:locked/>
    <w:rsid w:val="00664741"/>
    <w:rPr>
      <w:rFonts w:ascii="Courier New" w:eastAsia="Batang" w:hAnsi="Courier New" w:cs="Courier New"/>
      <w:bCs/>
      <w:sz w:val="24"/>
      <w:szCs w:val="28"/>
    </w:rPr>
  </w:style>
  <w:style w:type="character" w:customStyle="1" w:styleId="5Char">
    <w:name w:val="标题 5 Char"/>
    <w:link w:val="51"/>
    <w:locked/>
    <w:rsid w:val="00664741"/>
    <w:rPr>
      <w:rFonts w:ascii="Courier New" w:eastAsia="Batang" w:hAnsi="Courier New" w:cs="Courier New"/>
      <w:bCs/>
      <w:iCs/>
      <w:sz w:val="24"/>
      <w:szCs w:val="26"/>
    </w:rPr>
  </w:style>
  <w:style w:type="character" w:customStyle="1" w:styleId="6Char">
    <w:name w:val="标题 6 Char"/>
    <w:link w:val="6"/>
    <w:locked/>
    <w:rsid w:val="00664741"/>
    <w:rPr>
      <w:rFonts w:ascii="Courier New" w:eastAsia="Batang" w:hAnsi="Courier New" w:cs="Courier New"/>
      <w:bCs/>
      <w:sz w:val="24"/>
      <w:szCs w:val="22"/>
    </w:rPr>
  </w:style>
  <w:style w:type="character" w:customStyle="1" w:styleId="7Char">
    <w:name w:val="标题 7 Char"/>
    <w:link w:val="7"/>
    <w:locked/>
    <w:rsid w:val="00664741"/>
    <w:rPr>
      <w:rFonts w:ascii="Courier New" w:eastAsia="Batang" w:hAnsi="Courier New" w:cs="Courier New"/>
      <w:sz w:val="24"/>
      <w:szCs w:val="24"/>
    </w:rPr>
  </w:style>
  <w:style w:type="character" w:customStyle="1" w:styleId="8Char">
    <w:name w:val="标题 8 Char"/>
    <w:link w:val="8"/>
    <w:locked/>
    <w:rsid w:val="00664741"/>
    <w:rPr>
      <w:rFonts w:ascii="Courier New" w:eastAsia="Batang" w:hAnsi="Courier New" w:cs="Courier New"/>
      <w:iCs/>
      <w:sz w:val="24"/>
      <w:szCs w:val="24"/>
    </w:rPr>
  </w:style>
  <w:style w:type="character" w:customStyle="1" w:styleId="9Char">
    <w:name w:val="标题 9 Char"/>
    <w:link w:val="9"/>
    <w:locked/>
    <w:rsid w:val="00664741"/>
    <w:rPr>
      <w:rFonts w:ascii="Courier New" w:eastAsia="Batang" w:hAnsi="Courier New" w:cs="Arial"/>
      <w:sz w:val="24"/>
      <w:szCs w:val="22"/>
    </w:rPr>
  </w:style>
  <w:style w:type="paragraph" w:styleId="a7">
    <w:name w:val="header"/>
    <w:basedOn w:val="a3"/>
    <w:link w:val="Char"/>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character" w:customStyle="1" w:styleId="Char">
    <w:name w:val="页眉 Char"/>
    <w:link w:val="a7"/>
    <w:locked/>
    <w:rsid w:val="00664741"/>
    <w:rPr>
      <w:rFonts w:ascii="Courier New" w:eastAsia="Batang" w:hAnsi="Courier New" w:cs="Courier New"/>
      <w:sz w:val="24"/>
      <w:szCs w:val="24"/>
      <w:lang w:eastAsia="en-US"/>
    </w:rPr>
  </w:style>
  <w:style w:type="paragraph" w:styleId="a8">
    <w:name w:val="footer"/>
    <w:basedOn w:val="a7"/>
    <w:link w:val="Char0"/>
    <w:rsid w:val="009437C5"/>
    <w:rPr>
      <w:lang w:eastAsia="ko-KR"/>
    </w:rPr>
  </w:style>
  <w:style w:type="character" w:customStyle="1" w:styleId="Char0">
    <w:name w:val="页脚 Char"/>
    <w:link w:val="a8"/>
    <w:locked/>
    <w:rsid w:val="00664741"/>
    <w:rPr>
      <w:rFonts w:ascii="Courier New" w:eastAsia="Batang" w:hAnsi="Courier New" w:cs="Courier New"/>
      <w:sz w:val="24"/>
      <w:szCs w:val="24"/>
      <w:lang w:eastAsia="ko-KR"/>
    </w:rPr>
  </w:style>
  <w:style w:type="paragraph" w:styleId="10">
    <w:name w:val="toc 1"/>
    <w:basedOn w:val="a3"/>
    <w:next w:val="a3"/>
    <w:autoRedefine/>
    <w:uiPriority w:val="39"/>
    <w:rsid w:val="00364EA2"/>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22">
    <w:name w:val="toc 2"/>
    <w:basedOn w:val="a3"/>
    <w:next w:val="a3"/>
    <w:autoRedefine/>
    <w:uiPriority w:val="39"/>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32">
    <w:name w:val="toc 3"/>
    <w:basedOn w:val="a3"/>
    <w:next w:val="a3"/>
    <w:autoRedefine/>
    <w:uiPriority w:val="39"/>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paragraph" w:styleId="42">
    <w:name w:val="toc 4"/>
    <w:basedOn w:val="a3"/>
    <w:next w:val="a3"/>
    <w:autoRedefine/>
    <w:uiPriority w:val="39"/>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52">
    <w:name w:val="toc 5"/>
    <w:basedOn w:val="a3"/>
    <w:next w:val="a3"/>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60">
    <w:name w:val="toc 6"/>
    <w:basedOn w:val="a3"/>
    <w:next w:val="a3"/>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70">
    <w:name w:val="toc 7"/>
    <w:basedOn w:val="a3"/>
    <w:next w:val="a3"/>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80">
    <w:name w:val="toc 8"/>
    <w:basedOn w:val="a3"/>
    <w:next w:val="a3"/>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90">
    <w:name w:val="toc 9"/>
    <w:basedOn w:val="a3"/>
    <w:next w:val="a3"/>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a9">
    <w:name w:val="Block Text"/>
    <w:basedOn w:val="a3"/>
    <w:semiHidden/>
    <w:rsid w:val="009437C5"/>
    <w:pPr>
      <w:spacing w:after="120"/>
      <w:ind w:left="1440" w:right="1440"/>
    </w:pPr>
  </w:style>
  <w:style w:type="paragraph" w:styleId="aa">
    <w:name w:val="Body Text"/>
    <w:basedOn w:val="a3"/>
    <w:link w:val="Char1"/>
    <w:semiHidden/>
    <w:rsid w:val="009437C5"/>
    <w:pPr>
      <w:spacing w:after="120"/>
    </w:pPr>
  </w:style>
  <w:style w:type="character" w:customStyle="1" w:styleId="Char1">
    <w:name w:val="正文文本 Char"/>
    <w:link w:val="aa"/>
    <w:semiHidden/>
    <w:locked/>
    <w:rsid w:val="00664741"/>
    <w:rPr>
      <w:rFonts w:ascii="Courier New" w:eastAsia="Batang" w:hAnsi="Courier New" w:cs="Courier New"/>
      <w:sz w:val="24"/>
      <w:szCs w:val="24"/>
      <w:lang w:eastAsia="en-US"/>
    </w:rPr>
  </w:style>
  <w:style w:type="paragraph" w:customStyle="1" w:styleId="RFCH1-noTOCnonum">
    <w:name w:val="RFC H1 - no TOC no num"/>
    <w:basedOn w:val="RFCH1-nonum"/>
    <w:next w:val="a3"/>
    <w:rsid w:val="009437C5"/>
    <w:pPr>
      <w:outlineLvl w:val="9"/>
    </w:pPr>
  </w:style>
  <w:style w:type="paragraph" w:styleId="ab">
    <w:name w:val="footnote text"/>
    <w:basedOn w:val="a3"/>
    <w:link w:val="Char2"/>
    <w:semiHidden/>
    <w:rsid w:val="009437C5"/>
    <w:rPr>
      <w:sz w:val="20"/>
      <w:szCs w:val="20"/>
    </w:rPr>
  </w:style>
  <w:style w:type="character" w:customStyle="1" w:styleId="Char2">
    <w:name w:val="脚注文本 Char"/>
    <w:link w:val="ab"/>
    <w:semiHidden/>
    <w:locked/>
    <w:rsid w:val="00664741"/>
    <w:rPr>
      <w:rFonts w:ascii="Courier New" w:eastAsia="Batang" w:hAnsi="Courier New" w:cs="Courier New"/>
      <w:lang w:eastAsia="en-US"/>
    </w:rPr>
  </w:style>
  <w:style w:type="character" w:styleId="ac">
    <w:name w:val="endnote reference"/>
    <w:semiHidden/>
    <w:rsid w:val="009437C5"/>
    <w:rPr>
      <w:vertAlign w:val="baseline"/>
    </w:rPr>
  </w:style>
  <w:style w:type="paragraph" w:styleId="a2">
    <w:name w:val="caption"/>
    <w:basedOn w:val="a3"/>
    <w:next w:val="a3"/>
    <w:qFormat/>
    <w:rsid w:val="009437C5"/>
    <w:pPr>
      <w:numPr>
        <w:numId w:val="18"/>
      </w:numPr>
      <w:jc w:val="center"/>
    </w:pPr>
    <w:rPr>
      <w:bCs/>
      <w:szCs w:val="20"/>
    </w:rPr>
  </w:style>
  <w:style w:type="character" w:styleId="ad">
    <w:name w:val="footnote reference"/>
    <w:semiHidden/>
    <w:rsid w:val="009437C5"/>
    <w:rPr>
      <w:vertAlign w:val="superscript"/>
    </w:rPr>
  </w:style>
  <w:style w:type="paragraph" w:customStyle="1" w:styleId="RFCReferencesBookmark">
    <w:name w:val="RFC References Bookmark"/>
    <w:basedOn w:val="RFCReferences"/>
    <w:rsid w:val="009437C5"/>
    <w:pPr>
      <w:numPr>
        <w:numId w:val="0"/>
      </w:numPr>
      <w:ind w:left="1872" w:hanging="1440"/>
    </w:pPr>
  </w:style>
  <w:style w:type="paragraph" w:customStyle="1" w:styleId="RFCReferences">
    <w:name w:val="RFC References"/>
    <w:basedOn w:val="a3"/>
    <w:rsid w:val="009437C5"/>
    <w:pPr>
      <w:keepLines/>
      <w:numPr>
        <w:numId w:val="15"/>
      </w:numPr>
      <w:tabs>
        <w:tab w:val="clear" w:pos="432"/>
        <w:tab w:val="clear" w:pos="864"/>
      </w:tabs>
    </w:pPr>
  </w:style>
  <w:style w:type="paragraph" w:customStyle="1" w:styleId="RFCH1-nonum">
    <w:name w:val="RFC H1 - no num"/>
    <w:basedOn w:val="a3"/>
    <w:next w:val="a3"/>
    <w:semiHidden/>
    <w:rsid w:val="009437C5"/>
    <w:pPr>
      <w:keepNext/>
      <w:ind w:left="0"/>
      <w:outlineLvl w:val="0"/>
    </w:pPr>
    <w:rPr>
      <w:rFonts w:eastAsia="Times New Roman"/>
      <w:bCs/>
    </w:rPr>
  </w:style>
  <w:style w:type="paragraph" w:customStyle="1" w:styleId="RFCTitle">
    <w:name w:val="RFC Title"/>
    <w:basedOn w:val="a3"/>
    <w:rsid w:val="009437C5"/>
    <w:pPr>
      <w:spacing w:after="480"/>
      <w:jc w:val="center"/>
    </w:pPr>
    <w:rPr>
      <w:rFonts w:eastAsia="Times New Roman"/>
    </w:rPr>
  </w:style>
  <w:style w:type="paragraph" w:customStyle="1" w:styleId="RFCInstructions">
    <w:name w:val="RFC Instructions"/>
    <w:basedOn w:val="a3"/>
    <w:next w:val="a3"/>
    <w:semiHidden/>
    <w:rsid w:val="009437C5"/>
    <w:rPr>
      <w:b/>
    </w:rPr>
  </w:style>
  <w:style w:type="paragraph" w:customStyle="1" w:styleId="RFCListNumbered">
    <w:name w:val="RFC List Numbered"/>
    <w:basedOn w:val="a3"/>
    <w:link w:val="RFCListNumberedChar"/>
    <w:rsid w:val="009437C5"/>
    <w:pPr>
      <w:keepLines/>
      <w:numPr>
        <w:numId w:val="19"/>
      </w:numPr>
    </w:pPr>
  </w:style>
  <w:style w:type="paragraph" w:customStyle="1" w:styleId="RFCApp">
    <w:name w:val="RFC App"/>
    <w:basedOn w:val="RFCH1-nonum"/>
    <w:next w:val="a3"/>
    <w:rsid w:val="009437C5"/>
    <w:pPr>
      <w:pageBreakBefore/>
      <w:numPr>
        <w:numId w:val="17"/>
      </w:numPr>
    </w:pPr>
  </w:style>
  <w:style w:type="paragraph" w:customStyle="1" w:styleId="RFCAppH1">
    <w:name w:val="RFC App H1"/>
    <w:basedOn w:val="RFCH1-nonum"/>
    <w:next w:val="a3"/>
    <w:rsid w:val="009437C5"/>
    <w:pPr>
      <w:numPr>
        <w:ilvl w:val="1"/>
        <w:numId w:val="17"/>
      </w:numPr>
      <w:outlineLvl w:val="1"/>
    </w:pPr>
  </w:style>
  <w:style w:type="paragraph" w:customStyle="1" w:styleId="RFCAppH2">
    <w:name w:val="RFC App H2"/>
    <w:basedOn w:val="RFCH1-nonum"/>
    <w:next w:val="a3"/>
    <w:rsid w:val="009437C5"/>
    <w:pPr>
      <w:numPr>
        <w:ilvl w:val="2"/>
        <w:numId w:val="17"/>
      </w:numPr>
      <w:outlineLvl w:val="2"/>
    </w:pPr>
  </w:style>
  <w:style w:type="paragraph" w:styleId="23">
    <w:name w:val="Body Text 2"/>
    <w:basedOn w:val="a3"/>
    <w:link w:val="2Char0"/>
    <w:semiHidden/>
    <w:rsid w:val="009437C5"/>
    <w:pPr>
      <w:spacing w:after="120" w:line="480" w:lineRule="auto"/>
    </w:pPr>
  </w:style>
  <w:style w:type="character" w:customStyle="1" w:styleId="2Char0">
    <w:name w:val="正文文本 2 Char"/>
    <w:link w:val="23"/>
    <w:semiHidden/>
    <w:locked/>
    <w:rsid w:val="00664741"/>
    <w:rPr>
      <w:rFonts w:ascii="Courier New" w:eastAsia="Batang" w:hAnsi="Courier New" w:cs="Courier New"/>
      <w:sz w:val="24"/>
      <w:szCs w:val="24"/>
      <w:lang w:eastAsia="en-US"/>
    </w:rPr>
  </w:style>
  <w:style w:type="paragraph" w:styleId="33">
    <w:name w:val="Body Text 3"/>
    <w:basedOn w:val="a3"/>
    <w:link w:val="3Char0"/>
    <w:semiHidden/>
    <w:rsid w:val="009437C5"/>
    <w:pPr>
      <w:spacing w:after="120"/>
    </w:pPr>
    <w:rPr>
      <w:sz w:val="16"/>
      <w:szCs w:val="16"/>
    </w:rPr>
  </w:style>
  <w:style w:type="character" w:customStyle="1" w:styleId="3Char0">
    <w:name w:val="正文文本 3 Char"/>
    <w:link w:val="33"/>
    <w:semiHidden/>
    <w:locked/>
    <w:rsid w:val="00664741"/>
    <w:rPr>
      <w:rFonts w:ascii="Courier New" w:eastAsia="Batang" w:hAnsi="Courier New" w:cs="Courier New"/>
      <w:sz w:val="16"/>
      <w:szCs w:val="16"/>
      <w:lang w:eastAsia="en-US"/>
    </w:rPr>
  </w:style>
  <w:style w:type="paragraph" w:styleId="ae">
    <w:name w:val="Body Text First Indent"/>
    <w:basedOn w:val="aa"/>
    <w:link w:val="Char3"/>
    <w:semiHidden/>
    <w:rsid w:val="009437C5"/>
    <w:pPr>
      <w:ind w:firstLine="210"/>
    </w:pPr>
  </w:style>
  <w:style w:type="character" w:customStyle="1" w:styleId="Char3">
    <w:name w:val="正文首行缩进 Char"/>
    <w:basedOn w:val="Char1"/>
    <w:link w:val="ae"/>
    <w:semiHidden/>
    <w:locked/>
    <w:rsid w:val="00664741"/>
    <w:rPr>
      <w:rFonts w:ascii="Courier New" w:eastAsia="Batang" w:hAnsi="Courier New" w:cs="Courier New"/>
      <w:sz w:val="24"/>
      <w:szCs w:val="24"/>
      <w:lang w:eastAsia="en-US"/>
    </w:rPr>
  </w:style>
  <w:style w:type="paragraph" w:styleId="af">
    <w:name w:val="Body Text Indent"/>
    <w:basedOn w:val="a3"/>
    <w:link w:val="Char4"/>
    <w:semiHidden/>
    <w:rsid w:val="009437C5"/>
    <w:pPr>
      <w:spacing w:after="120"/>
      <w:ind w:left="360"/>
    </w:pPr>
  </w:style>
  <w:style w:type="character" w:customStyle="1" w:styleId="Char4">
    <w:name w:val="正文文本缩进 Char"/>
    <w:link w:val="af"/>
    <w:semiHidden/>
    <w:locked/>
    <w:rsid w:val="00664741"/>
    <w:rPr>
      <w:rFonts w:ascii="Courier New" w:eastAsia="Batang" w:hAnsi="Courier New" w:cs="Courier New"/>
      <w:sz w:val="24"/>
      <w:szCs w:val="24"/>
      <w:lang w:eastAsia="en-US"/>
    </w:rPr>
  </w:style>
  <w:style w:type="paragraph" w:styleId="24">
    <w:name w:val="Body Text First Indent 2"/>
    <w:basedOn w:val="af"/>
    <w:link w:val="2Char1"/>
    <w:semiHidden/>
    <w:rsid w:val="009437C5"/>
    <w:pPr>
      <w:ind w:firstLine="210"/>
    </w:pPr>
  </w:style>
  <w:style w:type="character" w:customStyle="1" w:styleId="2Char1">
    <w:name w:val="正文首行缩进 2 Char"/>
    <w:basedOn w:val="Char4"/>
    <w:link w:val="24"/>
    <w:semiHidden/>
    <w:locked/>
    <w:rsid w:val="00664741"/>
    <w:rPr>
      <w:rFonts w:ascii="Courier New" w:eastAsia="Batang" w:hAnsi="Courier New" w:cs="Courier New"/>
      <w:sz w:val="24"/>
      <w:szCs w:val="24"/>
      <w:lang w:eastAsia="en-US"/>
    </w:rPr>
  </w:style>
  <w:style w:type="paragraph" w:styleId="25">
    <w:name w:val="Body Text Indent 2"/>
    <w:basedOn w:val="a3"/>
    <w:link w:val="2Char2"/>
    <w:semiHidden/>
    <w:rsid w:val="009437C5"/>
    <w:pPr>
      <w:spacing w:after="120" w:line="480" w:lineRule="auto"/>
      <w:ind w:left="360"/>
    </w:pPr>
  </w:style>
  <w:style w:type="character" w:customStyle="1" w:styleId="2Char2">
    <w:name w:val="正文文本缩进 2 Char"/>
    <w:link w:val="25"/>
    <w:semiHidden/>
    <w:locked/>
    <w:rsid w:val="00664741"/>
    <w:rPr>
      <w:rFonts w:ascii="Courier New" w:eastAsia="Batang" w:hAnsi="Courier New" w:cs="Courier New"/>
      <w:sz w:val="24"/>
      <w:szCs w:val="24"/>
      <w:lang w:eastAsia="en-US"/>
    </w:rPr>
  </w:style>
  <w:style w:type="paragraph" w:styleId="34">
    <w:name w:val="Body Text Indent 3"/>
    <w:basedOn w:val="a3"/>
    <w:link w:val="3Char1"/>
    <w:semiHidden/>
    <w:rsid w:val="009437C5"/>
    <w:pPr>
      <w:spacing w:after="120"/>
      <w:ind w:left="360"/>
    </w:pPr>
    <w:rPr>
      <w:sz w:val="16"/>
      <w:szCs w:val="16"/>
    </w:rPr>
  </w:style>
  <w:style w:type="character" w:customStyle="1" w:styleId="3Char1">
    <w:name w:val="正文文本缩进 3 Char"/>
    <w:link w:val="34"/>
    <w:semiHidden/>
    <w:locked/>
    <w:rsid w:val="00664741"/>
    <w:rPr>
      <w:rFonts w:ascii="Courier New" w:eastAsia="Batang" w:hAnsi="Courier New" w:cs="Courier New"/>
      <w:sz w:val="16"/>
      <w:szCs w:val="16"/>
      <w:lang w:eastAsia="en-US"/>
    </w:rPr>
  </w:style>
  <w:style w:type="paragraph" w:styleId="af0">
    <w:name w:val="Closing"/>
    <w:basedOn w:val="a3"/>
    <w:link w:val="Char5"/>
    <w:semiHidden/>
    <w:rsid w:val="009437C5"/>
    <w:pPr>
      <w:ind w:left="4320"/>
    </w:pPr>
  </w:style>
  <w:style w:type="character" w:customStyle="1" w:styleId="Char5">
    <w:name w:val="结束语 Char"/>
    <w:link w:val="af0"/>
    <w:semiHidden/>
    <w:locked/>
    <w:rsid w:val="00664741"/>
    <w:rPr>
      <w:rFonts w:ascii="Courier New" w:eastAsia="Batang" w:hAnsi="Courier New" w:cs="Courier New"/>
      <w:sz w:val="24"/>
      <w:szCs w:val="24"/>
      <w:lang w:eastAsia="en-US"/>
    </w:rPr>
  </w:style>
  <w:style w:type="paragraph" w:styleId="af1">
    <w:name w:val="Date"/>
    <w:basedOn w:val="a3"/>
    <w:next w:val="a3"/>
    <w:link w:val="Char6"/>
    <w:semiHidden/>
    <w:rsid w:val="009437C5"/>
  </w:style>
  <w:style w:type="character" w:customStyle="1" w:styleId="Char6">
    <w:name w:val="日期 Char"/>
    <w:link w:val="af1"/>
    <w:semiHidden/>
    <w:locked/>
    <w:rsid w:val="00664741"/>
    <w:rPr>
      <w:rFonts w:ascii="Courier New" w:eastAsia="Batang" w:hAnsi="Courier New" w:cs="Courier New"/>
      <w:sz w:val="24"/>
      <w:szCs w:val="24"/>
      <w:lang w:eastAsia="en-US"/>
    </w:rPr>
  </w:style>
  <w:style w:type="paragraph" w:styleId="af2">
    <w:name w:val="E-mail Signature"/>
    <w:basedOn w:val="a3"/>
    <w:link w:val="Char7"/>
    <w:semiHidden/>
    <w:rsid w:val="009437C5"/>
  </w:style>
  <w:style w:type="character" w:customStyle="1" w:styleId="Char7">
    <w:name w:val="电子邮件签名 Char"/>
    <w:link w:val="af2"/>
    <w:semiHidden/>
    <w:locked/>
    <w:rsid w:val="00664741"/>
    <w:rPr>
      <w:rFonts w:ascii="Courier New" w:eastAsia="Batang" w:hAnsi="Courier New" w:cs="Courier New"/>
      <w:sz w:val="24"/>
      <w:szCs w:val="24"/>
      <w:lang w:eastAsia="en-US"/>
    </w:rPr>
  </w:style>
  <w:style w:type="character" w:styleId="af3">
    <w:name w:val="Emphasis"/>
    <w:uiPriority w:val="20"/>
    <w:qFormat/>
    <w:rsid w:val="009437C5"/>
    <w:rPr>
      <w:i/>
      <w:iCs/>
    </w:rPr>
  </w:style>
  <w:style w:type="paragraph" w:styleId="af4">
    <w:name w:val="envelope address"/>
    <w:basedOn w:val="a3"/>
    <w:semiHidden/>
    <w:rsid w:val="009437C5"/>
    <w:pPr>
      <w:framePr w:w="7920" w:h="1980" w:hRule="exact" w:hSpace="180" w:wrap="auto" w:hAnchor="page" w:xAlign="center" w:yAlign="bottom"/>
      <w:ind w:left="2880"/>
    </w:pPr>
    <w:rPr>
      <w:rFonts w:ascii="Arial" w:hAnsi="Arial" w:cs="Arial"/>
    </w:rPr>
  </w:style>
  <w:style w:type="paragraph" w:styleId="af5">
    <w:name w:val="envelope return"/>
    <w:basedOn w:val="a3"/>
    <w:semiHidden/>
    <w:rsid w:val="009437C5"/>
    <w:rPr>
      <w:rFonts w:ascii="Arial" w:hAnsi="Arial" w:cs="Arial"/>
      <w:sz w:val="20"/>
      <w:szCs w:val="20"/>
    </w:rPr>
  </w:style>
  <w:style w:type="character" w:styleId="af6">
    <w:name w:val="FollowedHyperlink"/>
    <w:semiHidden/>
    <w:rsid w:val="009437C5"/>
    <w:rPr>
      <w:color w:val="800080"/>
      <w:u w:val="single"/>
    </w:rPr>
  </w:style>
  <w:style w:type="character" w:styleId="HTML">
    <w:name w:val="HTML Acronym"/>
    <w:semiHidden/>
    <w:rsid w:val="009437C5"/>
  </w:style>
  <w:style w:type="paragraph" w:styleId="HTML0">
    <w:name w:val="HTML Address"/>
    <w:basedOn w:val="a3"/>
    <w:link w:val="HTMLChar"/>
    <w:semiHidden/>
    <w:rsid w:val="009437C5"/>
    <w:rPr>
      <w:i/>
      <w:iCs/>
    </w:rPr>
  </w:style>
  <w:style w:type="character" w:customStyle="1" w:styleId="HTMLChar">
    <w:name w:val="HTML 地址 Char"/>
    <w:link w:val="HTML0"/>
    <w:semiHidden/>
    <w:locked/>
    <w:rsid w:val="00664741"/>
    <w:rPr>
      <w:rFonts w:ascii="Courier New" w:eastAsia="Batang" w:hAnsi="Courier New" w:cs="Courier New"/>
      <w:i/>
      <w:iCs/>
      <w:sz w:val="24"/>
      <w:szCs w:val="24"/>
      <w:lang w:eastAsia="en-US"/>
    </w:rPr>
  </w:style>
  <w:style w:type="character" w:styleId="HTML1">
    <w:name w:val="HTML Cite"/>
    <w:semiHidden/>
    <w:rsid w:val="009437C5"/>
    <w:rPr>
      <w:i/>
      <w:iCs/>
    </w:rPr>
  </w:style>
  <w:style w:type="character" w:styleId="HTML2">
    <w:name w:val="HTML Code"/>
    <w:semiHidden/>
    <w:rsid w:val="009437C5"/>
    <w:rPr>
      <w:rFonts w:ascii="Courier New" w:hAnsi="Courier New" w:cs="Courier New"/>
      <w:sz w:val="20"/>
      <w:szCs w:val="20"/>
    </w:rPr>
  </w:style>
  <w:style w:type="character" w:styleId="HTML3">
    <w:name w:val="HTML Definition"/>
    <w:semiHidden/>
    <w:rsid w:val="009437C5"/>
    <w:rPr>
      <w:i/>
      <w:iCs/>
    </w:rPr>
  </w:style>
  <w:style w:type="character" w:styleId="HTML4">
    <w:name w:val="HTML Keyboard"/>
    <w:semiHidden/>
    <w:rsid w:val="009437C5"/>
    <w:rPr>
      <w:rFonts w:ascii="Courier New" w:hAnsi="Courier New" w:cs="Courier New"/>
      <w:sz w:val="20"/>
      <w:szCs w:val="20"/>
    </w:rPr>
  </w:style>
  <w:style w:type="paragraph" w:styleId="HTML5">
    <w:name w:val="HTML Preformatted"/>
    <w:basedOn w:val="a3"/>
    <w:link w:val="HTMLChar0"/>
    <w:uiPriority w:val="99"/>
    <w:semiHidden/>
    <w:rsid w:val="009437C5"/>
    <w:rPr>
      <w:sz w:val="20"/>
      <w:szCs w:val="20"/>
    </w:rPr>
  </w:style>
  <w:style w:type="character" w:customStyle="1" w:styleId="HTMLChar0">
    <w:name w:val="HTML 预设格式 Char"/>
    <w:link w:val="HTML5"/>
    <w:uiPriority w:val="99"/>
    <w:semiHidden/>
    <w:locked/>
    <w:rsid w:val="00A76318"/>
    <w:rPr>
      <w:rFonts w:ascii="Courier New" w:eastAsia="Batang" w:hAnsi="Courier New" w:cs="Courier New"/>
      <w:lang w:eastAsia="en-US"/>
    </w:rPr>
  </w:style>
  <w:style w:type="character" w:styleId="HTML6">
    <w:name w:val="HTML Sample"/>
    <w:semiHidden/>
    <w:rsid w:val="009437C5"/>
    <w:rPr>
      <w:rFonts w:ascii="Courier New" w:hAnsi="Courier New" w:cs="Courier New"/>
    </w:rPr>
  </w:style>
  <w:style w:type="character" w:styleId="HTML7">
    <w:name w:val="HTML Typewriter"/>
    <w:semiHidden/>
    <w:rsid w:val="009437C5"/>
    <w:rPr>
      <w:rFonts w:ascii="Courier New" w:hAnsi="Courier New" w:cs="Courier New"/>
      <w:sz w:val="20"/>
      <w:szCs w:val="20"/>
    </w:rPr>
  </w:style>
  <w:style w:type="character" w:styleId="HTML8">
    <w:name w:val="HTML Variable"/>
    <w:semiHidden/>
    <w:rsid w:val="009437C5"/>
    <w:rPr>
      <w:i/>
      <w:iCs/>
    </w:rPr>
  </w:style>
  <w:style w:type="character" w:styleId="af7">
    <w:name w:val="Hyperlink"/>
    <w:uiPriority w:val="99"/>
    <w:rsid w:val="009437C5"/>
    <w:rPr>
      <w:color w:val="0000FF"/>
      <w:u w:val="single"/>
    </w:rPr>
  </w:style>
  <w:style w:type="character" w:styleId="af8">
    <w:name w:val="line number"/>
    <w:semiHidden/>
    <w:rsid w:val="009437C5"/>
  </w:style>
  <w:style w:type="paragraph" w:styleId="af9">
    <w:name w:val="List"/>
    <w:basedOn w:val="a3"/>
    <w:semiHidden/>
    <w:rsid w:val="009437C5"/>
    <w:pPr>
      <w:ind w:left="360" w:hanging="360"/>
    </w:pPr>
  </w:style>
  <w:style w:type="paragraph" w:styleId="26">
    <w:name w:val="List 2"/>
    <w:basedOn w:val="a3"/>
    <w:semiHidden/>
    <w:rsid w:val="009437C5"/>
    <w:pPr>
      <w:ind w:left="720" w:hanging="360"/>
    </w:pPr>
  </w:style>
  <w:style w:type="paragraph" w:styleId="35">
    <w:name w:val="List 3"/>
    <w:basedOn w:val="a3"/>
    <w:semiHidden/>
    <w:rsid w:val="009437C5"/>
    <w:pPr>
      <w:ind w:left="1080" w:hanging="360"/>
    </w:pPr>
  </w:style>
  <w:style w:type="paragraph" w:styleId="43">
    <w:name w:val="List 4"/>
    <w:basedOn w:val="a3"/>
    <w:semiHidden/>
    <w:rsid w:val="009437C5"/>
    <w:pPr>
      <w:ind w:left="1440" w:hanging="360"/>
    </w:pPr>
  </w:style>
  <w:style w:type="paragraph" w:styleId="53">
    <w:name w:val="List 5"/>
    <w:basedOn w:val="a3"/>
    <w:semiHidden/>
    <w:rsid w:val="009437C5"/>
    <w:pPr>
      <w:ind w:left="1800" w:hanging="360"/>
    </w:pPr>
  </w:style>
  <w:style w:type="paragraph" w:styleId="a0">
    <w:name w:val="List Bullet"/>
    <w:basedOn w:val="a3"/>
    <w:autoRedefine/>
    <w:semiHidden/>
    <w:rsid w:val="009437C5"/>
    <w:pPr>
      <w:numPr>
        <w:numId w:val="1"/>
      </w:numPr>
    </w:pPr>
  </w:style>
  <w:style w:type="paragraph" w:styleId="20">
    <w:name w:val="List Bullet 2"/>
    <w:basedOn w:val="a3"/>
    <w:autoRedefine/>
    <w:semiHidden/>
    <w:rsid w:val="009437C5"/>
    <w:pPr>
      <w:numPr>
        <w:numId w:val="2"/>
      </w:numPr>
    </w:pPr>
  </w:style>
  <w:style w:type="paragraph" w:styleId="30">
    <w:name w:val="List Bullet 3"/>
    <w:basedOn w:val="a3"/>
    <w:autoRedefine/>
    <w:semiHidden/>
    <w:rsid w:val="009437C5"/>
    <w:pPr>
      <w:numPr>
        <w:numId w:val="3"/>
      </w:numPr>
    </w:pPr>
  </w:style>
  <w:style w:type="paragraph" w:styleId="40">
    <w:name w:val="List Bullet 4"/>
    <w:basedOn w:val="a3"/>
    <w:autoRedefine/>
    <w:semiHidden/>
    <w:rsid w:val="009437C5"/>
    <w:pPr>
      <w:numPr>
        <w:numId w:val="4"/>
      </w:numPr>
    </w:pPr>
  </w:style>
  <w:style w:type="paragraph" w:styleId="50">
    <w:name w:val="List Bullet 5"/>
    <w:basedOn w:val="a3"/>
    <w:autoRedefine/>
    <w:semiHidden/>
    <w:rsid w:val="009437C5"/>
    <w:pPr>
      <w:numPr>
        <w:numId w:val="5"/>
      </w:numPr>
    </w:pPr>
  </w:style>
  <w:style w:type="paragraph" w:styleId="afa">
    <w:name w:val="List Continue"/>
    <w:basedOn w:val="a3"/>
    <w:semiHidden/>
    <w:rsid w:val="009437C5"/>
    <w:pPr>
      <w:spacing w:after="120"/>
      <w:ind w:left="360"/>
    </w:pPr>
  </w:style>
  <w:style w:type="paragraph" w:styleId="27">
    <w:name w:val="List Continue 2"/>
    <w:basedOn w:val="a3"/>
    <w:semiHidden/>
    <w:rsid w:val="009437C5"/>
    <w:pPr>
      <w:spacing w:after="120"/>
      <w:ind w:left="720"/>
    </w:pPr>
  </w:style>
  <w:style w:type="paragraph" w:styleId="36">
    <w:name w:val="List Continue 3"/>
    <w:basedOn w:val="a3"/>
    <w:semiHidden/>
    <w:rsid w:val="009437C5"/>
    <w:pPr>
      <w:spacing w:after="120"/>
      <w:ind w:left="1080"/>
    </w:pPr>
  </w:style>
  <w:style w:type="paragraph" w:styleId="44">
    <w:name w:val="List Continue 4"/>
    <w:basedOn w:val="a3"/>
    <w:semiHidden/>
    <w:rsid w:val="009437C5"/>
    <w:pPr>
      <w:spacing w:after="120"/>
      <w:ind w:left="1440"/>
    </w:pPr>
  </w:style>
  <w:style w:type="paragraph" w:styleId="54">
    <w:name w:val="List Continue 5"/>
    <w:basedOn w:val="a3"/>
    <w:semiHidden/>
    <w:rsid w:val="009437C5"/>
    <w:pPr>
      <w:spacing w:after="120"/>
      <w:ind w:left="1800"/>
    </w:pPr>
  </w:style>
  <w:style w:type="paragraph" w:styleId="a">
    <w:name w:val="List Number"/>
    <w:basedOn w:val="a3"/>
    <w:semiHidden/>
    <w:rsid w:val="009437C5"/>
    <w:pPr>
      <w:numPr>
        <w:numId w:val="6"/>
      </w:numPr>
    </w:pPr>
  </w:style>
  <w:style w:type="paragraph" w:styleId="2">
    <w:name w:val="List Number 2"/>
    <w:basedOn w:val="a3"/>
    <w:semiHidden/>
    <w:rsid w:val="009437C5"/>
    <w:pPr>
      <w:numPr>
        <w:numId w:val="7"/>
      </w:numPr>
    </w:pPr>
  </w:style>
  <w:style w:type="paragraph" w:styleId="3">
    <w:name w:val="List Number 3"/>
    <w:basedOn w:val="a3"/>
    <w:semiHidden/>
    <w:rsid w:val="009437C5"/>
    <w:pPr>
      <w:numPr>
        <w:numId w:val="8"/>
      </w:numPr>
    </w:pPr>
  </w:style>
  <w:style w:type="paragraph" w:styleId="4">
    <w:name w:val="List Number 4"/>
    <w:basedOn w:val="a3"/>
    <w:semiHidden/>
    <w:rsid w:val="009437C5"/>
    <w:pPr>
      <w:numPr>
        <w:numId w:val="9"/>
      </w:numPr>
    </w:pPr>
  </w:style>
  <w:style w:type="paragraph" w:styleId="5">
    <w:name w:val="List Number 5"/>
    <w:basedOn w:val="a3"/>
    <w:semiHidden/>
    <w:rsid w:val="009437C5"/>
    <w:pPr>
      <w:numPr>
        <w:numId w:val="10"/>
      </w:numPr>
    </w:pPr>
  </w:style>
  <w:style w:type="paragraph" w:styleId="afb">
    <w:name w:val="Message Header"/>
    <w:basedOn w:val="a3"/>
    <w:link w:val="Char8"/>
    <w:semiHidden/>
    <w:rsid w:val="009437C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Char8">
    <w:name w:val="信息标题 Char"/>
    <w:link w:val="afb"/>
    <w:semiHidden/>
    <w:locked/>
    <w:rsid w:val="00664741"/>
    <w:rPr>
      <w:rFonts w:ascii="Arial" w:eastAsia="Batang" w:hAnsi="Arial" w:cs="Arial"/>
      <w:sz w:val="24"/>
      <w:szCs w:val="24"/>
      <w:shd w:val="pct20" w:color="auto" w:fill="auto"/>
      <w:lang w:eastAsia="en-US"/>
    </w:rPr>
  </w:style>
  <w:style w:type="paragraph" w:styleId="afc">
    <w:name w:val="Normal (Web)"/>
    <w:basedOn w:val="a3"/>
    <w:uiPriority w:val="99"/>
    <w:semiHidden/>
    <w:rsid w:val="009437C5"/>
    <w:rPr>
      <w:rFonts w:ascii="Times New Roman" w:hAnsi="Times New Roman" w:cs="Times New Roman"/>
    </w:rPr>
  </w:style>
  <w:style w:type="paragraph" w:styleId="afd">
    <w:name w:val="Normal Indent"/>
    <w:basedOn w:val="a3"/>
    <w:semiHidden/>
    <w:rsid w:val="009437C5"/>
    <w:pPr>
      <w:ind w:left="720"/>
    </w:pPr>
  </w:style>
  <w:style w:type="paragraph" w:styleId="afe">
    <w:name w:val="Note Heading"/>
    <w:basedOn w:val="a3"/>
    <w:next w:val="a3"/>
    <w:link w:val="Char9"/>
    <w:semiHidden/>
    <w:rsid w:val="009437C5"/>
  </w:style>
  <w:style w:type="character" w:customStyle="1" w:styleId="Char9">
    <w:name w:val="注释标题 Char"/>
    <w:link w:val="afe"/>
    <w:semiHidden/>
    <w:locked/>
    <w:rsid w:val="00664741"/>
    <w:rPr>
      <w:rFonts w:ascii="Courier New" w:eastAsia="Batang" w:hAnsi="Courier New" w:cs="Courier New"/>
      <w:sz w:val="24"/>
      <w:szCs w:val="24"/>
      <w:lang w:eastAsia="en-US"/>
    </w:rPr>
  </w:style>
  <w:style w:type="character" w:styleId="aff">
    <w:name w:val="page number"/>
    <w:semiHidden/>
    <w:rsid w:val="009437C5"/>
  </w:style>
  <w:style w:type="paragraph" w:styleId="aff0">
    <w:name w:val="Salutation"/>
    <w:basedOn w:val="a3"/>
    <w:next w:val="a3"/>
    <w:link w:val="Chara"/>
    <w:semiHidden/>
    <w:rsid w:val="009437C5"/>
  </w:style>
  <w:style w:type="character" w:customStyle="1" w:styleId="Chara">
    <w:name w:val="称呼 Char"/>
    <w:link w:val="aff0"/>
    <w:semiHidden/>
    <w:locked/>
    <w:rsid w:val="00664741"/>
    <w:rPr>
      <w:rFonts w:ascii="Courier New" w:eastAsia="Batang" w:hAnsi="Courier New" w:cs="Courier New"/>
      <w:sz w:val="24"/>
      <w:szCs w:val="24"/>
      <w:lang w:eastAsia="en-US"/>
    </w:rPr>
  </w:style>
  <w:style w:type="paragraph" w:styleId="aff1">
    <w:name w:val="Signature"/>
    <w:basedOn w:val="a3"/>
    <w:link w:val="Charb"/>
    <w:semiHidden/>
    <w:rsid w:val="009437C5"/>
    <w:pPr>
      <w:ind w:left="4320"/>
    </w:pPr>
  </w:style>
  <w:style w:type="character" w:customStyle="1" w:styleId="Charb">
    <w:name w:val="签名 Char"/>
    <w:link w:val="aff1"/>
    <w:semiHidden/>
    <w:locked/>
    <w:rsid w:val="00664741"/>
    <w:rPr>
      <w:rFonts w:ascii="Courier New" w:eastAsia="Batang" w:hAnsi="Courier New" w:cs="Courier New"/>
      <w:sz w:val="24"/>
      <w:szCs w:val="24"/>
      <w:lang w:eastAsia="en-US"/>
    </w:rPr>
  </w:style>
  <w:style w:type="character" w:styleId="aff2">
    <w:name w:val="Strong"/>
    <w:qFormat/>
    <w:rsid w:val="009437C5"/>
    <w:rPr>
      <w:b/>
      <w:bCs/>
    </w:rPr>
  </w:style>
  <w:style w:type="paragraph" w:styleId="aff3">
    <w:name w:val="Subtitle"/>
    <w:basedOn w:val="a3"/>
    <w:link w:val="Charc"/>
    <w:qFormat/>
    <w:rsid w:val="009437C5"/>
    <w:pPr>
      <w:spacing w:after="60"/>
      <w:jc w:val="center"/>
      <w:outlineLvl w:val="1"/>
    </w:pPr>
    <w:rPr>
      <w:rFonts w:ascii="Arial" w:hAnsi="Arial" w:cs="Arial"/>
    </w:rPr>
  </w:style>
  <w:style w:type="character" w:customStyle="1" w:styleId="Charc">
    <w:name w:val="副标题 Char"/>
    <w:link w:val="aff3"/>
    <w:locked/>
    <w:rsid w:val="00664741"/>
    <w:rPr>
      <w:rFonts w:ascii="Arial" w:eastAsia="Batang" w:hAnsi="Arial" w:cs="Arial"/>
      <w:sz w:val="24"/>
      <w:szCs w:val="24"/>
      <w:lang w:eastAsia="en-US"/>
    </w:rPr>
  </w:style>
  <w:style w:type="table" w:styleId="11">
    <w:name w:val="Table 3D effects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9">
    <w:name w:val="Table Colorful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olumns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4">
    <w:name w:val="Table Contemporary"/>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5">
    <w:name w:val="Table Elegant"/>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6">
    <w:name w:val="Table Grid"/>
    <w:basedOn w:val="a5"/>
    <w:uiPriority w:val="59"/>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Grid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c">
    <w:name w:val="Table Grid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b">
    <w:name w:val="Table Grid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6">
    <w:name w:val="Table List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List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7">
    <w:name w:val="Table Professional"/>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7">
    <w:name w:val="Table Simple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e">
    <w:name w:val="Table Simple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8">
    <w:name w:val="Table Subtle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Subtle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8">
    <w:name w:val="Table Theme"/>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9">
    <w:name w:val="Table Web 1"/>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0">
    <w:name w:val="Table Web 2"/>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e">
    <w:name w:val="Table Web 3"/>
    <w:basedOn w:val="a5"/>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9">
    <w:name w:val="Title"/>
    <w:basedOn w:val="a3"/>
    <w:link w:val="Chard"/>
    <w:qFormat/>
    <w:rsid w:val="009437C5"/>
    <w:pPr>
      <w:spacing w:before="240" w:after="60"/>
      <w:jc w:val="center"/>
      <w:outlineLvl w:val="0"/>
    </w:pPr>
    <w:rPr>
      <w:rFonts w:ascii="Arial" w:hAnsi="Arial" w:cs="Arial"/>
      <w:b/>
      <w:bCs/>
      <w:kern w:val="28"/>
      <w:sz w:val="32"/>
      <w:szCs w:val="32"/>
    </w:rPr>
  </w:style>
  <w:style w:type="character" w:customStyle="1" w:styleId="Chard">
    <w:name w:val="标题 Char"/>
    <w:link w:val="aff9"/>
    <w:locked/>
    <w:rsid w:val="00664741"/>
    <w:rPr>
      <w:rFonts w:ascii="Arial" w:eastAsia="Batang" w:hAnsi="Arial" w:cs="Arial"/>
      <w:b/>
      <w:bCs/>
      <w:kern w:val="28"/>
      <w:sz w:val="32"/>
      <w:szCs w:val="32"/>
      <w:lang w:eastAsia="en-US"/>
    </w:rPr>
  </w:style>
  <w:style w:type="paragraph" w:customStyle="1" w:styleId="RFCFigure">
    <w:name w:val="RFC Figure"/>
    <w:basedOn w:val="a3"/>
    <w:rsid w:val="009437C5"/>
    <w:pPr>
      <w:keepNext/>
      <w:keepLines/>
      <w:spacing w:after="0"/>
    </w:pPr>
  </w:style>
  <w:style w:type="paragraph" w:customStyle="1" w:styleId="RFCListBullet">
    <w:name w:val="RFC List Bullet"/>
    <w:basedOn w:val="a3"/>
    <w:rsid w:val="009437C5"/>
    <w:pPr>
      <w:keepLines/>
      <w:numPr>
        <w:numId w:val="16"/>
      </w:numPr>
    </w:pPr>
  </w:style>
  <w:style w:type="paragraph" w:customStyle="1" w:styleId="RFCAppH3">
    <w:name w:val="RFC App H3"/>
    <w:basedOn w:val="RFCH1-nonum"/>
    <w:next w:val="a3"/>
    <w:rsid w:val="009437C5"/>
    <w:pPr>
      <w:numPr>
        <w:ilvl w:val="3"/>
        <w:numId w:val="17"/>
      </w:numPr>
      <w:outlineLvl w:val="3"/>
    </w:pPr>
  </w:style>
  <w:style w:type="paragraph" w:customStyle="1" w:styleId="RFCAppH4">
    <w:name w:val="RFC App H4"/>
    <w:basedOn w:val="RFCH1-nonum"/>
    <w:next w:val="a3"/>
    <w:rsid w:val="009437C5"/>
    <w:pPr>
      <w:numPr>
        <w:ilvl w:val="4"/>
        <w:numId w:val="17"/>
      </w:numPr>
      <w:outlineLvl w:val="4"/>
    </w:pPr>
  </w:style>
  <w:style w:type="paragraph" w:customStyle="1" w:styleId="RFCAppH5">
    <w:name w:val="RFC App H5"/>
    <w:basedOn w:val="RFCH1-nonum"/>
    <w:next w:val="a3"/>
    <w:rsid w:val="009437C5"/>
    <w:pPr>
      <w:numPr>
        <w:ilvl w:val="5"/>
        <w:numId w:val="17"/>
      </w:numPr>
      <w:outlineLvl w:val="5"/>
    </w:pPr>
  </w:style>
  <w:style w:type="paragraph" w:customStyle="1" w:styleId="RFCBoilerplate">
    <w:name w:val="RFC Boilerplate"/>
    <w:basedOn w:val="a3"/>
    <w:next w:val="a3"/>
    <w:semiHidden/>
    <w:rsid w:val="009437C5"/>
  </w:style>
  <w:style w:type="paragraph" w:styleId="affa">
    <w:name w:val="Plain Text"/>
    <w:basedOn w:val="a3"/>
    <w:link w:val="Chare"/>
    <w:uiPriority w:val="99"/>
    <w:rsid w:val="00E8322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宋体" w:eastAsia="宋体"/>
      <w:sz w:val="21"/>
      <w:szCs w:val="21"/>
      <w:lang w:eastAsia="zh-CN"/>
    </w:rPr>
  </w:style>
  <w:style w:type="character" w:customStyle="1" w:styleId="Chare">
    <w:name w:val="纯文本 Char"/>
    <w:link w:val="affa"/>
    <w:uiPriority w:val="99"/>
    <w:locked/>
    <w:rsid w:val="00664741"/>
    <w:rPr>
      <w:rFonts w:ascii="Courier New" w:eastAsia="Batang" w:hAnsi="Courier New" w:cs="Courier New"/>
      <w:sz w:val="20"/>
      <w:szCs w:val="20"/>
    </w:rPr>
  </w:style>
  <w:style w:type="paragraph" w:styleId="affb">
    <w:name w:val="Balloon Text"/>
    <w:basedOn w:val="a3"/>
    <w:link w:val="Charf"/>
    <w:uiPriority w:val="99"/>
    <w:semiHidden/>
    <w:rsid w:val="00EC1109"/>
    <w:rPr>
      <w:rFonts w:ascii="Tahoma" w:hAnsi="Tahoma" w:cs="Tahoma"/>
      <w:sz w:val="16"/>
      <w:szCs w:val="16"/>
    </w:rPr>
  </w:style>
  <w:style w:type="character" w:customStyle="1" w:styleId="Charf">
    <w:name w:val="批注框文本 Char"/>
    <w:link w:val="affb"/>
    <w:uiPriority w:val="99"/>
    <w:semiHidden/>
    <w:locked/>
    <w:rsid w:val="00664741"/>
    <w:rPr>
      <w:rFonts w:eastAsia="Batang" w:cs="Times New Roman"/>
      <w:sz w:val="2"/>
    </w:rPr>
  </w:style>
  <w:style w:type="character" w:styleId="affc">
    <w:name w:val="annotation reference"/>
    <w:rsid w:val="0074687E"/>
    <w:rPr>
      <w:rFonts w:cs="Times New Roman"/>
      <w:sz w:val="16"/>
    </w:rPr>
  </w:style>
  <w:style w:type="paragraph" w:styleId="affd">
    <w:name w:val="annotation text"/>
    <w:basedOn w:val="a3"/>
    <w:link w:val="Charf0"/>
    <w:rsid w:val="0074687E"/>
    <w:rPr>
      <w:sz w:val="20"/>
      <w:szCs w:val="20"/>
    </w:rPr>
  </w:style>
  <w:style w:type="character" w:customStyle="1" w:styleId="Charf0">
    <w:name w:val="批注文字 Char"/>
    <w:link w:val="affd"/>
    <w:locked/>
    <w:rsid w:val="00664741"/>
    <w:rPr>
      <w:rFonts w:ascii="Courier New" w:eastAsia="Batang" w:hAnsi="Courier New" w:cs="Courier New"/>
      <w:sz w:val="20"/>
      <w:szCs w:val="20"/>
    </w:rPr>
  </w:style>
  <w:style w:type="paragraph" w:styleId="affe">
    <w:name w:val="annotation subject"/>
    <w:basedOn w:val="affd"/>
    <w:next w:val="affd"/>
    <w:link w:val="Charf1"/>
    <w:uiPriority w:val="99"/>
    <w:semiHidden/>
    <w:rsid w:val="0074687E"/>
    <w:rPr>
      <w:b/>
      <w:bCs/>
    </w:rPr>
  </w:style>
  <w:style w:type="character" w:customStyle="1" w:styleId="Charf1">
    <w:name w:val="批注主题 Char"/>
    <w:link w:val="affe"/>
    <w:uiPriority w:val="99"/>
    <w:semiHidden/>
    <w:locked/>
    <w:rsid w:val="00664741"/>
    <w:rPr>
      <w:rFonts w:ascii="Courier New" w:eastAsia="Batang" w:hAnsi="Courier New" w:cs="Courier New"/>
      <w:b/>
      <w:bCs/>
      <w:sz w:val="20"/>
      <w:szCs w:val="20"/>
    </w:rPr>
  </w:style>
  <w:style w:type="paragraph" w:styleId="afff">
    <w:name w:val="Document Map"/>
    <w:basedOn w:val="a3"/>
    <w:link w:val="Charf2"/>
    <w:uiPriority w:val="99"/>
    <w:semiHidden/>
    <w:rsid w:val="00227789"/>
    <w:pPr>
      <w:shd w:val="clear" w:color="auto" w:fill="000080"/>
    </w:pPr>
    <w:rPr>
      <w:rFonts w:ascii="Tahoma" w:hAnsi="Tahoma" w:cs="Tahoma"/>
      <w:sz w:val="20"/>
      <w:szCs w:val="20"/>
    </w:rPr>
  </w:style>
  <w:style w:type="character" w:customStyle="1" w:styleId="Charf2">
    <w:name w:val="文档结构图 Char"/>
    <w:link w:val="afff"/>
    <w:uiPriority w:val="99"/>
    <w:semiHidden/>
    <w:locked/>
    <w:rsid w:val="00664741"/>
    <w:rPr>
      <w:rFonts w:eastAsia="Batang" w:cs="Times New Roman"/>
      <w:sz w:val="2"/>
    </w:rPr>
  </w:style>
  <w:style w:type="character" w:customStyle="1" w:styleId="RFCListNumberedChar">
    <w:name w:val="RFC List Numbered Char"/>
    <w:link w:val="RFCListNumbered"/>
    <w:locked/>
    <w:rsid w:val="009B34D3"/>
    <w:rPr>
      <w:rFonts w:ascii="Courier New" w:eastAsia="Batang" w:hAnsi="Courier New" w:cs="Courier New"/>
      <w:sz w:val="24"/>
      <w:szCs w:val="24"/>
    </w:rPr>
  </w:style>
  <w:style w:type="paragraph" w:customStyle="1" w:styleId="b">
    <w:name w:val="b"/>
    <w:basedOn w:val="31"/>
    <w:uiPriority w:val="99"/>
    <w:rsid w:val="00EB5869"/>
  </w:style>
  <w:style w:type="character" w:customStyle="1" w:styleId="mh">
    <w:name w:val="m_h"/>
    <w:uiPriority w:val="99"/>
    <w:rsid w:val="009A4CC5"/>
    <w:rPr>
      <w:rFonts w:cs="Times New Roman"/>
    </w:rPr>
  </w:style>
  <w:style w:type="character" w:customStyle="1" w:styleId="mftr">
    <w:name w:val="m_ftr"/>
    <w:uiPriority w:val="99"/>
    <w:rsid w:val="00C95D63"/>
    <w:rPr>
      <w:rFonts w:cs="Times New Roman"/>
    </w:rPr>
  </w:style>
  <w:style w:type="character" w:customStyle="1" w:styleId="mhdr">
    <w:name w:val="m_hdr"/>
    <w:uiPriority w:val="99"/>
    <w:rsid w:val="00C95D63"/>
    <w:rPr>
      <w:rFonts w:cs="Times New Roman"/>
    </w:rPr>
  </w:style>
  <w:style w:type="paragraph" w:customStyle="1" w:styleId="bullet">
    <w:name w:val="bullet"/>
    <w:basedOn w:val="a3"/>
    <w:uiPriority w:val="99"/>
    <w:rsid w:val="00637FA0"/>
    <w:rPr>
      <w:rFonts w:eastAsia="MS Mincho"/>
      <w:lang w:eastAsia="ja-JP"/>
    </w:rPr>
  </w:style>
  <w:style w:type="character" w:customStyle="1" w:styleId="EmailStyle1961">
    <w:name w:val="EmailStyle1961"/>
    <w:uiPriority w:val="99"/>
    <w:semiHidden/>
    <w:rsid w:val="0037526A"/>
    <w:rPr>
      <w:rFonts w:ascii="Arial" w:hAnsi="Arial"/>
      <w:color w:val="000080"/>
      <w:sz w:val="20"/>
    </w:rPr>
  </w:style>
  <w:style w:type="paragraph" w:customStyle="1" w:styleId="ListParagraph1">
    <w:name w:val="List Paragraph1"/>
    <w:basedOn w:val="a3"/>
    <w:uiPriority w:val="99"/>
    <w:qFormat/>
    <w:rsid w:val="00B93E02"/>
    <w:pPr>
      <w:ind w:left="720"/>
      <w:contextualSpacing/>
    </w:pPr>
  </w:style>
  <w:style w:type="numbering" w:styleId="a1">
    <w:name w:val="Outline List 3"/>
    <w:basedOn w:val="a6"/>
    <w:semiHidden/>
    <w:locked/>
    <w:rsid w:val="009437C5"/>
    <w:pPr>
      <w:numPr>
        <w:numId w:val="13"/>
      </w:numPr>
    </w:pPr>
  </w:style>
  <w:style w:type="numbering" w:styleId="111111">
    <w:name w:val="Outline List 1"/>
    <w:basedOn w:val="a6"/>
    <w:semiHidden/>
    <w:locked/>
    <w:rsid w:val="009437C5"/>
    <w:pPr>
      <w:numPr>
        <w:numId w:val="12"/>
      </w:numPr>
    </w:pPr>
  </w:style>
  <w:style w:type="numbering" w:styleId="1111110">
    <w:name w:val="Outline List 2"/>
    <w:basedOn w:val="a6"/>
    <w:semiHidden/>
    <w:locked/>
    <w:rsid w:val="009437C5"/>
    <w:pPr>
      <w:numPr>
        <w:numId w:val="11"/>
      </w:numPr>
    </w:pPr>
  </w:style>
  <w:style w:type="character" w:styleId="afff0">
    <w:name w:val="Subtle Emphasis"/>
    <w:uiPriority w:val="19"/>
    <w:qFormat/>
    <w:rsid w:val="000A0E42"/>
    <w:rPr>
      <w:i/>
      <w:iCs/>
      <w:color w:val="808080"/>
    </w:rPr>
  </w:style>
  <w:style w:type="paragraph" w:styleId="afff1">
    <w:name w:val="List Paragraph"/>
    <w:basedOn w:val="a3"/>
    <w:uiPriority w:val="34"/>
    <w:qFormat/>
    <w:rsid w:val="00053DD6"/>
    <w:pPr>
      <w:ind w:left="720"/>
      <w:contextualSpacing/>
    </w:pPr>
  </w:style>
  <w:style w:type="paragraph" w:customStyle="1" w:styleId="OFC-Title">
    <w:name w:val="OFC-Title"/>
    <w:basedOn w:val="a3"/>
    <w:rsid w:val="006916B9"/>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Times New Roman" w:eastAsia="宋体" w:hAnsi="Times New Roman" w:cs="Times New Roman"/>
      <w:sz w:val="36"/>
      <w:szCs w:val="36"/>
    </w:rPr>
  </w:style>
  <w:style w:type="paragraph" w:customStyle="1" w:styleId="Normal2">
    <w:name w:val="Normal2"/>
    <w:basedOn w:val="a3"/>
    <w:link w:val="Normal2Char"/>
    <w:rsid w:val="00C3089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firstLine="288"/>
      <w:jc w:val="both"/>
    </w:pPr>
    <w:rPr>
      <w:rFonts w:ascii="Times New Roman" w:eastAsia="宋体" w:hAnsi="Times New Roman" w:cs="Times New Roman"/>
      <w:sz w:val="20"/>
    </w:rPr>
  </w:style>
  <w:style w:type="character" w:customStyle="1" w:styleId="Normal2Char">
    <w:name w:val="Normal2 Char"/>
    <w:basedOn w:val="a4"/>
    <w:link w:val="Normal2"/>
    <w:rsid w:val="00C30897"/>
    <w:rPr>
      <w:szCs w:val="24"/>
    </w:rPr>
  </w:style>
  <w:style w:type="paragraph" w:customStyle="1" w:styleId="OFC-Reference">
    <w:name w:val="OFC-Reference"/>
    <w:basedOn w:val="a3"/>
    <w:rsid w:val="00C3089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Times New Roman" w:eastAsia="宋体" w:hAnsi="Times New Roman" w:cs="Times New Roman"/>
      <w:sz w:val="16"/>
    </w:rPr>
  </w:style>
  <w:style w:type="paragraph" w:customStyle="1" w:styleId="FigureCaption">
    <w:name w:val="FigureCaption"/>
    <w:basedOn w:val="a3"/>
    <w:rsid w:val="00C3089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Times New Roman" w:eastAsia="宋体" w:hAnsi="Times New Roman" w:cs="Times New Roman"/>
      <w:sz w:val="16"/>
    </w:rPr>
  </w:style>
  <w:style w:type="character" w:customStyle="1" w:styleId="st">
    <w:name w:val="st"/>
    <w:basedOn w:val="a4"/>
    <w:rsid w:val="005F2ACC"/>
  </w:style>
  <w:style w:type="paragraph" w:styleId="afff2">
    <w:name w:val="Revision"/>
    <w:hidden/>
    <w:uiPriority w:val="99"/>
    <w:semiHidden/>
    <w:rsid w:val="00174B32"/>
    <w:rPr>
      <w:rFonts w:ascii="Courier New" w:eastAsia="Batang" w:hAnsi="Courier New" w:cs="Courier New"/>
      <w:sz w:val="24"/>
      <w:szCs w:val="24"/>
    </w:rPr>
  </w:style>
  <w:style w:type="paragraph" w:styleId="afff3">
    <w:name w:val="No Spacing"/>
    <w:uiPriority w:val="1"/>
    <w:qFormat/>
    <w:rsid w:val="00364162"/>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ind w:left="432"/>
    </w:pPr>
    <w:rPr>
      <w:rFonts w:ascii="Courier New" w:eastAsia="Batang" w:hAnsi="Courier New" w:cs="Courier New"/>
      <w:sz w:val="24"/>
      <w:szCs w:val="24"/>
    </w:rPr>
  </w:style>
  <w:style w:type="character" w:customStyle="1" w:styleId="h11">
    <w:name w:val="h11"/>
    <w:basedOn w:val="a4"/>
    <w:rsid w:val="00F52DFA"/>
    <w:rPr>
      <w:rFonts w:ascii="Courier New" w:hAnsi="Courier New" w:cs="Courier New" w:hint="default"/>
      <w:b/>
      <w:bCs/>
      <w:vanish w:val="0"/>
      <w:webHidden w:val="0"/>
      <w:sz w:val="24"/>
      <w:szCs w:val="24"/>
      <w:specVanish w:val="0"/>
    </w:rPr>
  </w:style>
  <w:style w:type="numbering" w:customStyle="1" w:styleId="Style1">
    <w:name w:val="Style1"/>
    <w:uiPriority w:val="99"/>
    <w:rsid w:val="003364CA"/>
    <w:pPr>
      <w:numPr>
        <w:numId w:val="4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17">
      <w:bodyDiv w:val="1"/>
      <w:marLeft w:val="0"/>
      <w:marRight w:val="0"/>
      <w:marTop w:val="0"/>
      <w:marBottom w:val="0"/>
      <w:divBdr>
        <w:top w:val="none" w:sz="0" w:space="0" w:color="auto"/>
        <w:left w:val="none" w:sz="0" w:space="0" w:color="auto"/>
        <w:bottom w:val="none" w:sz="0" w:space="0" w:color="auto"/>
        <w:right w:val="none" w:sz="0" w:space="0" w:color="auto"/>
      </w:divBdr>
    </w:div>
    <w:div w:id="13266678">
      <w:bodyDiv w:val="1"/>
      <w:marLeft w:val="0"/>
      <w:marRight w:val="0"/>
      <w:marTop w:val="0"/>
      <w:marBottom w:val="0"/>
      <w:divBdr>
        <w:top w:val="none" w:sz="0" w:space="0" w:color="auto"/>
        <w:left w:val="none" w:sz="0" w:space="0" w:color="auto"/>
        <w:bottom w:val="none" w:sz="0" w:space="0" w:color="auto"/>
        <w:right w:val="none" w:sz="0" w:space="0" w:color="auto"/>
      </w:divBdr>
      <w:divsChild>
        <w:div w:id="955713640">
          <w:marLeft w:val="0"/>
          <w:marRight w:val="0"/>
          <w:marTop w:val="0"/>
          <w:marBottom w:val="0"/>
          <w:divBdr>
            <w:top w:val="none" w:sz="0" w:space="0" w:color="auto"/>
            <w:left w:val="none" w:sz="0" w:space="0" w:color="auto"/>
            <w:bottom w:val="none" w:sz="0" w:space="0" w:color="auto"/>
            <w:right w:val="none" w:sz="0" w:space="0" w:color="auto"/>
          </w:divBdr>
        </w:div>
      </w:divsChild>
    </w:div>
    <w:div w:id="33044680">
      <w:bodyDiv w:val="1"/>
      <w:marLeft w:val="0"/>
      <w:marRight w:val="0"/>
      <w:marTop w:val="0"/>
      <w:marBottom w:val="0"/>
      <w:divBdr>
        <w:top w:val="none" w:sz="0" w:space="0" w:color="auto"/>
        <w:left w:val="none" w:sz="0" w:space="0" w:color="auto"/>
        <w:bottom w:val="none" w:sz="0" w:space="0" w:color="auto"/>
        <w:right w:val="none" w:sz="0" w:space="0" w:color="auto"/>
      </w:divBdr>
      <w:divsChild>
        <w:div w:id="38215399">
          <w:marLeft w:val="0"/>
          <w:marRight w:val="0"/>
          <w:marTop w:val="0"/>
          <w:marBottom w:val="0"/>
          <w:divBdr>
            <w:top w:val="none" w:sz="0" w:space="0" w:color="auto"/>
            <w:left w:val="none" w:sz="0" w:space="0" w:color="auto"/>
            <w:bottom w:val="none" w:sz="0" w:space="0" w:color="auto"/>
            <w:right w:val="none" w:sz="0" w:space="0" w:color="auto"/>
          </w:divBdr>
        </w:div>
      </w:divsChild>
    </w:div>
    <w:div w:id="52192880">
      <w:bodyDiv w:val="1"/>
      <w:marLeft w:val="0"/>
      <w:marRight w:val="0"/>
      <w:marTop w:val="0"/>
      <w:marBottom w:val="0"/>
      <w:divBdr>
        <w:top w:val="none" w:sz="0" w:space="0" w:color="auto"/>
        <w:left w:val="none" w:sz="0" w:space="0" w:color="auto"/>
        <w:bottom w:val="none" w:sz="0" w:space="0" w:color="auto"/>
        <w:right w:val="none" w:sz="0" w:space="0" w:color="auto"/>
      </w:divBdr>
      <w:divsChild>
        <w:div w:id="1221095145">
          <w:marLeft w:val="0"/>
          <w:marRight w:val="0"/>
          <w:marTop w:val="0"/>
          <w:marBottom w:val="0"/>
          <w:divBdr>
            <w:top w:val="none" w:sz="0" w:space="0" w:color="auto"/>
            <w:left w:val="none" w:sz="0" w:space="0" w:color="auto"/>
            <w:bottom w:val="none" w:sz="0" w:space="0" w:color="auto"/>
            <w:right w:val="none" w:sz="0" w:space="0" w:color="auto"/>
          </w:divBdr>
        </w:div>
      </w:divsChild>
    </w:div>
    <w:div w:id="53435749">
      <w:bodyDiv w:val="1"/>
      <w:marLeft w:val="0"/>
      <w:marRight w:val="0"/>
      <w:marTop w:val="0"/>
      <w:marBottom w:val="0"/>
      <w:divBdr>
        <w:top w:val="none" w:sz="0" w:space="0" w:color="auto"/>
        <w:left w:val="none" w:sz="0" w:space="0" w:color="auto"/>
        <w:bottom w:val="none" w:sz="0" w:space="0" w:color="auto"/>
        <w:right w:val="none" w:sz="0" w:space="0" w:color="auto"/>
      </w:divBdr>
    </w:div>
    <w:div w:id="96760295">
      <w:bodyDiv w:val="1"/>
      <w:marLeft w:val="0"/>
      <w:marRight w:val="0"/>
      <w:marTop w:val="0"/>
      <w:marBottom w:val="0"/>
      <w:divBdr>
        <w:top w:val="none" w:sz="0" w:space="0" w:color="auto"/>
        <w:left w:val="none" w:sz="0" w:space="0" w:color="auto"/>
        <w:bottom w:val="none" w:sz="0" w:space="0" w:color="auto"/>
        <w:right w:val="none" w:sz="0" w:space="0" w:color="auto"/>
      </w:divBdr>
      <w:divsChild>
        <w:div w:id="245458120">
          <w:marLeft w:val="0"/>
          <w:marRight w:val="0"/>
          <w:marTop w:val="0"/>
          <w:marBottom w:val="0"/>
          <w:divBdr>
            <w:top w:val="none" w:sz="0" w:space="0" w:color="auto"/>
            <w:left w:val="none" w:sz="0" w:space="0" w:color="auto"/>
            <w:bottom w:val="none" w:sz="0" w:space="0" w:color="auto"/>
            <w:right w:val="none" w:sz="0" w:space="0" w:color="auto"/>
          </w:divBdr>
        </w:div>
      </w:divsChild>
    </w:div>
    <w:div w:id="98335415">
      <w:bodyDiv w:val="1"/>
      <w:marLeft w:val="0"/>
      <w:marRight w:val="0"/>
      <w:marTop w:val="0"/>
      <w:marBottom w:val="0"/>
      <w:divBdr>
        <w:top w:val="none" w:sz="0" w:space="0" w:color="auto"/>
        <w:left w:val="none" w:sz="0" w:space="0" w:color="auto"/>
        <w:bottom w:val="none" w:sz="0" w:space="0" w:color="auto"/>
        <w:right w:val="none" w:sz="0" w:space="0" w:color="auto"/>
      </w:divBdr>
    </w:div>
    <w:div w:id="153306960">
      <w:bodyDiv w:val="1"/>
      <w:marLeft w:val="0"/>
      <w:marRight w:val="0"/>
      <w:marTop w:val="0"/>
      <w:marBottom w:val="0"/>
      <w:divBdr>
        <w:top w:val="none" w:sz="0" w:space="0" w:color="auto"/>
        <w:left w:val="none" w:sz="0" w:space="0" w:color="auto"/>
        <w:bottom w:val="none" w:sz="0" w:space="0" w:color="auto"/>
        <w:right w:val="none" w:sz="0" w:space="0" w:color="auto"/>
      </w:divBdr>
    </w:div>
    <w:div w:id="190191243">
      <w:marLeft w:val="0"/>
      <w:marRight w:val="0"/>
      <w:marTop w:val="0"/>
      <w:marBottom w:val="0"/>
      <w:divBdr>
        <w:top w:val="none" w:sz="0" w:space="0" w:color="auto"/>
        <w:left w:val="none" w:sz="0" w:space="0" w:color="auto"/>
        <w:bottom w:val="none" w:sz="0" w:space="0" w:color="auto"/>
        <w:right w:val="none" w:sz="0" w:space="0" w:color="auto"/>
      </w:divBdr>
    </w:div>
    <w:div w:id="190191244">
      <w:marLeft w:val="0"/>
      <w:marRight w:val="0"/>
      <w:marTop w:val="0"/>
      <w:marBottom w:val="0"/>
      <w:divBdr>
        <w:top w:val="none" w:sz="0" w:space="0" w:color="auto"/>
        <w:left w:val="none" w:sz="0" w:space="0" w:color="auto"/>
        <w:bottom w:val="none" w:sz="0" w:space="0" w:color="auto"/>
        <w:right w:val="none" w:sz="0" w:space="0" w:color="auto"/>
      </w:divBdr>
    </w:div>
    <w:div w:id="190191245">
      <w:marLeft w:val="0"/>
      <w:marRight w:val="0"/>
      <w:marTop w:val="0"/>
      <w:marBottom w:val="0"/>
      <w:divBdr>
        <w:top w:val="none" w:sz="0" w:space="0" w:color="auto"/>
        <w:left w:val="none" w:sz="0" w:space="0" w:color="auto"/>
        <w:bottom w:val="none" w:sz="0" w:space="0" w:color="auto"/>
        <w:right w:val="none" w:sz="0" w:space="0" w:color="auto"/>
      </w:divBdr>
    </w:div>
    <w:div w:id="190191246">
      <w:marLeft w:val="0"/>
      <w:marRight w:val="0"/>
      <w:marTop w:val="0"/>
      <w:marBottom w:val="0"/>
      <w:divBdr>
        <w:top w:val="none" w:sz="0" w:space="0" w:color="auto"/>
        <w:left w:val="none" w:sz="0" w:space="0" w:color="auto"/>
        <w:bottom w:val="none" w:sz="0" w:space="0" w:color="auto"/>
        <w:right w:val="none" w:sz="0" w:space="0" w:color="auto"/>
      </w:divBdr>
    </w:div>
    <w:div w:id="190191247">
      <w:marLeft w:val="0"/>
      <w:marRight w:val="0"/>
      <w:marTop w:val="0"/>
      <w:marBottom w:val="0"/>
      <w:divBdr>
        <w:top w:val="none" w:sz="0" w:space="0" w:color="auto"/>
        <w:left w:val="none" w:sz="0" w:space="0" w:color="auto"/>
        <w:bottom w:val="none" w:sz="0" w:space="0" w:color="auto"/>
        <w:right w:val="none" w:sz="0" w:space="0" w:color="auto"/>
      </w:divBdr>
    </w:div>
    <w:div w:id="190191248">
      <w:marLeft w:val="0"/>
      <w:marRight w:val="0"/>
      <w:marTop w:val="0"/>
      <w:marBottom w:val="0"/>
      <w:divBdr>
        <w:top w:val="none" w:sz="0" w:space="0" w:color="auto"/>
        <w:left w:val="none" w:sz="0" w:space="0" w:color="auto"/>
        <w:bottom w:val="none" w:sz="0" w:space="0" w:color="auto"/>
        <w:right w:val="none" w:sz="0" w:space="0" w:color="auto"/>
      </w:divBdr>
    </w:div>
    <w:div w:id="190191249">
      <w:marLeft w:val="0"/>
      <w:marRight w:val="0"/>
      <w:marTop w:val="0"/>
      <w:marBottom w:val="0"/>
      <w:divBdr>
        <w:top w:val="none" w:sz="0" w:space="0" w:color="auto"/>
        <w:left w:val="none" w:sz="0" w:space="0" w:color="auto"/>
        <w:bottom w:val="none" w:sz="0" w:space="0" w:color="auto"/>
        <w:right w:val="none" w:sz="0" w:space="0" w:color="auto"/>
      </w:divBdr>
    </w:div>
    <w:div w:id="190191250">
      <w:marLeft w:val="0"/>
      <w:marRight w:val="0"/>
      <w:marTop w:val="0"/>
      <w:marBottom w:val="0"/>
      <w:divBdr>
        <w:top w:val="none" w:sz="0" w:space="0" w:color="auto"/>
        <w:left w:val="none" w:sz="0" w:space="0" w:color="auto"/>
        <w:bottom w:val="none" w:sz="0" w:space="0" w:color="auto"/>
        <w:right w:val="none" w:sz="0" w:space="0" w:color="auto"/>
      </w:divBdr>
    </w:div>
    <w:div w:id="190191251">
      <w:marLeft w:val="0"/>
      <w:marRight w:val="0"/>
      <w:marTop w:val="0"/>
      <w:marBottom w:val="0"/>
      <w:divBdr>
        <w:top w:val="none" w:sz="0" w:space="0" w:color="auto"/>
        <w:left w:val="none" w:sz="0" w:space="0" w:color="auto"/>
        <w:bottom w:val="none" w:sz="0" w:space="0" w:color="auto"/>
        <w:right w:val="none" w:sz="0" w:space="0" w:color="auto"/>
      </w:divBdr>
    </w:div>
    <w:div w:id="190191252">
      <w:marLeft w:val="0"/>
      <w:marRight w:val="0"/>
      <w:marTop w:val="0"/>
      <w:marBottom w:val="0"/>
      <w:divBdr>
        <w:top w:val="none" w:sz="0" w:space="0" w:color="auto"/>
        <w:left w:val="none" w:sz="0" w:space="0" w:color="auto"/>
        <w:bottom w:val="none" w:sz="0" w:space="0" w:color="auto"/>
        <w:right w:val="none" w:sz="0" w:space="0" w:color="auto"/>
      </w:divBdr>
    </w:div>
    <w:div w:id="190191253">
      <w:marLeft w:val="0"/>
      <w:marRight w:val="0"/>
      <w:marTop w:val="0"/>
      <w:marBottom w:val="0"/>
      <w:divBdr>
        <w:top w:val="none" w:sz="0" w:space="0" w:color="auto"/>
        <w:left w:val="none" w:sz="0" w:space="0" w:color="auto"/>
        <w:bottom w:val="none" w:sz="0" w:space="0" w:color="auto"/>
        <w:right w:val="none" w:sz="0" w:space="0" w:color="auto"/>
      </w:divBdr>
    </w:div>
    <w:div w:id="190191254">
      <w:marLeft w:val="0"/>
      <w:marRight w:val="0"/>
      <w:marTop w:val="0"/>
      <w:marBottom w:val="0"/>
      <w:divBdr>
        <w:top w:val="none" w:sz="0" w:space="0" w:color="auto"/>
        <w:left w:val="none" w:sz="0" w:space="0" w:color="auto"/>
        <w:bottom w:val="none" w:sz="0" w:space="0" w:color="auto"/>
        <w:right w:val="none" w:sz="0" w:space="0" w:color="auto"/>
      </w:divBdr>
    </w:div>
    <w:div w:id="190191255">
      <w:marLeft w:val="0"/>
      <w:marRight w:val="0"/>
      <w:marTop w:val="0"/>
      <w:marBottom w:val="0"/>
      <w:divBdr>
        <w:top w:val="none" w:sz="0" w:space="0" w:color="auto"/>
        <w:left w:val="none" w:sz="0" w:space="0" w:color="auto"/>
        <w:bottom w:val="none" w:sz="0" w:space="0" w:color="auto"/>
        <w:right w:val="none" w:sz="0" w:space="0" w:color="auto"/>
      </w:divBdr>
    </w:div>
    <w:div w:id="190191257">
      <w:marLeft w:val="0"/>
      <w:marRight w:val="0"/>
      <w:marTop w:val="0"/>
      <w:marBottom w:val="0"/>
      <w:divBdr>
        <w:top w:val="none" w:sz="0" w:space="0" w:color="auto"/>
        <w:left w:val="none" w:sz="0" w:space="0" w:color="auto"/>
        <w:bottom w:val="none" w:sz="0" w:space="0" w:color="auto"/>
        <w:right w:val="none" w:sz="0" w:space="0" w:color="auto"/>
      </w:divBdr>
    </w:div>
    <w:div w:id="190191258">
      <w:marLeft w:val="0"/>
      <w:marRight w:val="0"/>
      <w:marTop w:val="0"/>
      <w:marBottom w:val="0"/>
      <w:divBdr>
        <w:top w:val="none" w:sz="0" w:space="0" w:color="auto"/>
        <w:left w:val="none" w:sz="0" w:space="0" w:color="auto"/>
        <w:bottom w:val="none" w:sz="0" w:space="0" w:color="auto"/>
        <w:right w:val="none" w:sz="0" w:space="0" w:color="auto"/>
      </w:divBdr>
    </w:div>
    <w:div w:id="190191259">
      <w:marLeft w:val="0"/>
      <w:marRight w:val="0"/>
      <w:marTop w:val="0"/>
      <w:marBottom w:val="0"/>
      <w:divBdr>
        <w:top w:val="none" w:sz="0" w:space="0" w:color="auto"/>
        <w:left w:val="none" w:sz="0" w:space="0" w:color="auto"/>
        <w:bottom w:val="none" w:sz="0" w:space="0" w:color="auto"/>
        <w:right w:val="none" w:sz="0" w:space="0" w:color="auto"/>
      </w:divBdr>
    </w:div>
    <w:div w:id="190191260">
      <w:marLeft w:val="0"/>
      <w:marRight w:val="0"/>
      <w:marTop w:val="0"/>
      <w:marBottom w:val="0"/>
      <w:divBdr>
        <w:top w:val="none" w:sz="0" w:space="0" w:color="auto"/>
        <w:left w:val="none" w:sz="0" w:space="0" w:color="auto"/>
        <w:bottom w:val="none" w:sz="0" w:space="0" w:color="auto"/>
        <w:right w:val="none" w:sz="0" w:space="0" w:color="auto"/>
      </w:divBdr>
    </w:div>
    <w:div w:id="190191261">
      <w:marLeft w:val="0"/>
      <w:marRight w:val="0"/>
      <w:marTop w:val="0"/>
      <w:marBottom w:val="0"/>
      <w:divBdr>
        <w:top w:val="none" w:sz="0" w:space="0" w:color="auto"/>
        <w:left w:val="none" w:sz="0" w:space="0" w:color="auto"/>
        <w:bottom w:val="none" w:sz="0" w:space="0" w:color="auto"/>
        <w:right w:val="none" w:sz="0" w:space="0" w:color="auto"/>
      </w:divBdr>
    </w:div>
    <w:div w:id="190191263">
      <w:marLeft w:val="0"/>
      <w:marRight w:val="0"/>
      <w:marTop w:val="0"/>
      <w:marBottom w:val="0"/>
      <w:divBdr>
        <w:top w:val="none" w:sz="0" w:space="0" w:color="auto"/>
        <w:left w:val="none" w:sz="0" w:space="0" w:color="auto"/>
        <w:bottom w:val="none" w:sz="0" w:space="0" w:color="auto"/>
        <w:right w:val="none" w:sz="0" w:space="0" w:color="auto"/>
      </w:divBdr>
    </w:div>
    <w:div w:id="190191264">
      <w:marLeft w:val="0"/>
      <w:marRight w:val="0"/>
      <w:marTop w:val="0"/>
      <w:marBottom w:val="0"/>
      <w:divBdr>
        <w:top w:val="none" w:sz="0" w:space="0" w:color="auto"/>
        <w:left w:val="none" w:sz="0" w:space="0" w:color="auto"/>
        <w:bottom w:val="none" w:sz="0" w:space="0" w:color="auto"/>
        <w:right w:val="none" w:sz="0" w:space="0" w:color="auto"/>
      </w:divBdr>
    </w:div>
    <w:div w:id="190191265">
      <w:marLeft w:val="0"/>
      <w:marRight w:val="0"/>
      <w:marTop w:val="0"/>
      <w:marBottom w:val="0"/>
      <w:divBdr>
        <w:top w:val="none" w:sz="0" w:space="0" w:color="auto"/>
        <w:left w:val="none" w:sz="0" w:space="0" w:color="auto"/>
        <w:bottom w:val="none" w:sz="0" w:space="0" w:color="auto"/>
        <w:right w:val="none" w:sz="0" w:space="0" w:color="auto"/>
      </w:divBdr>
    </w:div>
    <w:div w:id="190191266">
      <w:marLeft w:val="0"/>
      <w:marRight w:val="0"/>
      <w:marTop w:val="0"/>
      <w:marBottom w:val="0"/>
      <w:divBdr>
        <w:top w:val="none" w:sz="0" w:space="0" w:color="auto"/>
        <w:left w:val="none" w:sz="0" w:space="0" w:color="auto"/>
        <w:bottom w:val="none" w:sz="0" w:space="0" w:color="auto"/>
        <w:right w:val="none" w:sz="0" w:space="0" w:color="auto"/>
      </w:divBdr>
    </w:div>
    <w:div w:id="190191267">
      <w:marLeft w:val="0"/>
      <w:marRight w:val="0"/>
      <w:marTop w:val="0"/>
      <w:marBottom w:val="0"/>
      <w:divBdr>
        <w:top w:val="none" w:sz="0" w:space="0" w:color="auto"/>
        <w:left w:val="none" w:sz="0" w:space="0" w:color="auto"/>
        <w:bottom w:val="none" w:sz="0" w:space="0" w:color="auto"/>
        <w:right w:val="none" w:sz="0" w:space="0" w:color="auto"/>
      </w:divBdr>
    </w:div>
    <w:div w:id="190191268">
      <w:marLeft w:val="0"/>
      <w:marRight w:val="0"/>
      <w:marTop w:val="0"/>
      <w:marBottom w:val="0"/>
      <w:divBdr>
        <w:top w:val="none" w:sz="0" w:space="0" w:color="auto"/>
        <w:left w:val="none" w:sz="0" w:space="0" w:color="auto"/>
        <w:bottom w:val="none" w:sz="0" w:space="0" w:color="auto"/>
        <w:right w:val="none" w:sz="0" w:space="0" w:color="auto"/>
      </w:divBdr>
    </w:div>
    <w:div w:id="190191269">
      <w:marLeft w:val="0"/>
      <w:marRight w:val="0"/>
      <w:marTop w:val="0"/>
      <w:marBottom w:val="0"/>
      <w:divBdr>
        <w:top w:val="none" w:sz="0" w:space="0" w:color="auto"/>
        <w:left w:val="none" w:sz="0" w:space="0" w:color="auto"/>
        <w:bottom w:val="none" w:sz="0" w:space="0" w:color="auto"/>
        <w:right w:val="none" w:sz="0" w:space="0" w:color="auto"/>
      </w:divBdr>
    </w:div>
    <w:div w:id="190191270">
      <w:marLeft w:val="0"/>
      <w:marRight w:val="0"/>
      <w:marTop w:val="0"/>
      <w:marBottom w:val="0"/>
      <w:divBdr>
        <w:top w:val="none" w:sz="0" w:space="0" w:color="auto"/>
        <w:left w:val="none" w:sz="0" w:space="0" w:color="auto"/>
        <w:bottom w:val="none" w:sz="0" w:space="0" w:color="auto"/>
        <w:right w:val="none" w:sz="0" w:space="0" w:color="auto"/>
      </w:divBdr>
    </w:div>
    <w:div w:id="190191271">
      <w:marLeft w:val="0"/>
      <w:marRight w:val="0"/>
      <w:marTop w:val="0"/>
      <w:marBottom w:val="0"/>
      <w:divBdr>
        <w:top w:val="none" w:sz="0" w:space="0" w:color="auto"/>
        <w:left w:val="none" w:sz="0" w:space="0" w:color="auto"/>
        <w:bottom w:val="none" w:sz="0" w:space="0" w:color="auto"/>
        <w:right w:val="none" w:sz="0" w:space="0" w:color="auto"/>
      </w:divBdr>
      <w:divsChild>
        <w:div w:id="190191262">
          <w:marLeft w:val="0"/>
          <w:marRight w:val="0"/>
          <w:marTop w:val="0"/>
          <w:marBottom w:val="0"/>
          <w:divBdr>
            <w:top w:val="none" w:sz="0" w:space="0" w:color="auto"/>
            <w:left w:val="none" w:sz="0" w:space="0" w:color="auto"/>
            <w:bottom w:val="none" w:sz="0" w:space="0" w:color="auto"/>
            <w:right w:val="none" w:sz="0" w:space="0" w:color="auto"/>
          </w:divBdr>
          <w:divsChild>
            <w:div w:id="190191256">
              <w:marLeft w:val="0"/>
              <w:marRight w:val="0"/>
              <w:marTop w:val="0"/>
              <w:marBottom w:val="0"/>
              <w:divBdr>
                <w:top w:val="none" w:sz="0" w:space="0" w:color="auto"/>
                <w:left w:val="none" w:sz="0" w:space="0" w:color="auto"/>
                <w:bottom w:val="none" w:sz="0" w:space="0" w:color="auto"/>
                <w:right w:val="none" w:sz="0" w:space="0" w:color="auto"/>
              </w:divBdr>
            </w:div>
            <w:div w:id="1901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1272">
      <w:marLeft w:val="0"/>
      <w:marRight w:val="0"/>
      <w:marTop w:val="0"/>
      <w:marBottom w:val="0"/>
      <w:divBdr>
        <w:top w:val="none" w:sz="0" w:space="0" w:color="auto"/>
        <w:left w:val="none" w:sz="0" w:space="0" w:color="auto"/>
        <w:bottom w:val="none" w:sz="0" w:space="0" w:color="auto"/>
        <w:right w:val="none" w:sz="0" w:space="0" w:color="auto"/>
      </w:divBdr>
    </w:div>
    <w:div w:id="190191273">
      <w:marLeft w:val="0"/>
      <w:marRight w:val="0"/>
      <w:marTop w:val="0"/>
      <w:marBottom w:val="0"/>
      <w:divBdr>
        <w:top w:val="none" w:sz="0" w:space="0" w:color="auto"/>
        <w:left w:val="none" w:sz="0" w:space="0" w:color="auto"/>
        <w:bottom w:val="none" w:sz="0" w:space="0" w:color="auto"/>
        <w:right w:val="none" w:sz="0" w:space="0" w:color="auto"/>
      </w:divBdr>
    </w:div>
    <w:div w:id="190191274">
      <w:marLeft w:val="0"/>
      <w:marRight w:val="0"/>
      <w:marTop w:val="0"/>
      <w:marBottom w:val="0"/>
      <w:divBdr>
        <w:top w:val="none" w:sz="0" w:space="0" w:color="auto"/>
        <w:left w:val="none" w:sz="0" w:space="0" w:color="auto"/>
        <w:bottom w:val="none" w:sz="0" w:space="0" w:color="auto"/>
        <w:right w:val="none" w:sz="0" w:space="0" w:color="auto"/>
      </w:divBdr>
    </w:div>
    <w:div w:id="190191275">
      <w:marLeft w:val="0"/>
      <w:marRight w:val="0"/>
      <w:marTop w:val="0"/>
      <w:marBottom w:val="0"/>
      <w:divBdr>
        <w:top w:val="none" w:sz="0" w:space="0" w:color="auto"/>
        <w:left w:val="none" w:sz="0" w:space="0" w:color="auto"/>
        <w:bottom w:val="none" w:sz="0" w:space="0" w:color="auto"/>
        <w:right w:val="none" w:sz="0" w:space="0" w:color="auto"/>
      </w:divBdr>
    </w:div>
    <w:div w:id="190191276">
      <w:marLeft w:val="0"/>
      <w:marRight w:val="0"/>
      <w:marTop w:val="0"/>
      <w:marBottom w:val="0"/>
      <w:divBdr>
        <w:top w:val="none" w:sz="0" w:space="0" w:color="auto"/>
        <w:left w:val="none" w:sz="0" w:space="0" w:color="auto"/>
        <w:bottom w:val="none" w:sz="0" w:space="0" w:color="auto"/>
        <w:right w:val="none" w:sz="0" w:space="0" w:color="auto"/>
      </w:divBdr>
    </w:div>
    <w:div w:id="190191277">
      <w:marLeft w:val="0"/>
      <w:marRight w:val="0"/>
      <w:marTop w:val="0"/>
      <w:marBottom w:val="0"/>
      <w:divBdr>
        <w:top w:val="none" w:sz="0" w:space="0" w:color="auto"/>
        <w:left w:val="none" w:sz="0" w:space="0" w:color="auto"/>
        <w:bottom w:val="none" w:sz="0" w:space="0" w:color="auto"/>
        <w:right w:val="none" w:sz="0" w:space="0" w:color="auto"/>
      </w:divBdr>
    </w:div>
    <w:div w:id="190191278">
      <w:marLeft w:val="0"/>
      <w:marRight w:val="0"/>
      <w:marTop w:val="0"/>
      <w:marBottom w:val="0"/>
      <w:divBdr>
        <w:top w:val="none" w:sz="0" w:space="0" w:color="auto"/>
        <w:left w:val="none" w:sz="0" w:space="0" w:color="auto"/>
        <w:bottom w:val="none" w:sz="0" w:space="0" w:color="auto"/>
        <w:right w:val="none" w:sz="0" w:space="0" w:color="auto"/>
      </w:divBdr>
    </w:div>
    <w:div w:id="190191279">
      <w:marLeft w:val="0"/>
      <w:marRight w:val="0"/>
      <w:marTop w:val="0"/>
      <w:marBottom w:val="0"/>
      <w:divBdr>
        <w:top w:val="none" w:sz="0" w:space="0" w:color="auto"/>
        <w:left w:val="none" w:sz="0" w:space="0" w:color="auto"/>
        <w:bottom w:val="none" w:sz="0" w:space="0" w:color="auto"/>
        <w:right w:val="none" w:sz="0" w:space="0" w:color="auto"/>
      </w:divBdr>
    </w:div>
    <w:div w:id="190191280">
      <w:marLeft w:val="0"/>
      <w:marRight w:val="0"/>
      <w:marTop w:val="0"/>
      <w:marBottom w:val="0"/>
      <w:divBdr>
        <w:top w:val="none" w:sz="0" w:space="0" w:color="auto"/>
        <w:left w:val="none" w:sz="0" w:space="0" w:color="auto"/>
        <w:bottom w:val="none" w:sz="0" w:space="0" w:color="auto"/>
        <w:right w:val="none" w:sz="0" w:space="0" w:color="auto"/>
      </w:divBdr>
    </w:div>
    <w:div w:id="190191281">
      <w:marLeft w:val="0"/>
      <w:marRight w:val="0"/>
      <w:marTop w:val="0"/>
      <w:marBottom w:val="0"/>
      <w:divBdr>
        <w:top w:val="none" w:sz="0" w:space="0" w:color="auto"/>
        <w:left w:val="none" w:sz="0" w:space="0" w:color="auto"/>
        <w:bottom w:val="none" w:sz="0" w:space="0" w:color="auto"/>
        <w:right w:val="none" w:sz="0" w:space="0" w:color="auto"/>
      </w:divBdr>
    </w:div>
    <w:div w:id="190191282">
      <w:marLeft w:val="0"/>
      <w:marRight w:val="0"/>
      <w:marTop w:val="0"/>
      <w:marBottom w:val="0"/>
      <w:divBdr>
        <w:top w:val="none" w:sz="0" w:space="0" w:color="auto"/>
        <w:left w:val="none" w:sz="0" w:space="0" w:color="auto"/>
        <w:bottom w:val="none" w:sz="0" w:space="0" w:color="auto"/>
        <w:right w:val="none" w:sz="0" w:space="0" w:color="auto"/>
      </w:divBdr>
    </w:div>
    <w:div w:id="190191283">
      <w:marLeft w:val="0"/>
      <w:marRight w:val="0"/>
      <w:marTop w:val="0"/>
      <w:marBottom w:val="0"/>
      <w:divBdr>
        <w:top w:val="none" w:sz="0" w:space="0" w:color="auto"/>
        <w:left w:val="none" w:sz="0" w:space="0" w:color="auto"/>
        <w:bottom w:val="none" w:sz="0" w:space="0" w:color="auto"/>
        <w:right w:val="none" w:sz="0" w:space="0" w:color="auto"/>
      </w:divBdr>
    </w:div>
    <w:div w:id="190191284">
      <w:marLeft w:val="0"/>
      <w:marRight w:val="0"/>
      <w:marTop w:val="0"/>
      <w:marBottom w:val="0"/>
      <w:divBdr>
        <w:top w:val="none" w:sz="0" w:space="0" w:color="auto"/>
        <w:left w:val="none" w:sz="0" w:space="0" w:color="auto"/>
        <w:bottom w:val="none" w:sz="0" w:space="0" w:color="auto"/>
        <w:right w:val="none" w:sz="0" w:space="0" w:color="auto"/>
      </w:divBdr>
    </w:div>
    <w:div w:id="190191285">
      <w:marLeft w:val="0"/>
      <w:marRight w:val="0"/>
      <w:marTop w:val="0"/>
      <w:marBottom w:val="0"/>
      <w:divBdr>
        <w:top w:val="none" w:sz="0" w:space="0" w:color="auto"/>
        <w:left w:val="none" w:sz="0" w:space="0" w:color="auto"/>
        <w:bottom w:val="none" w:sz="0" w:space="0" w:color="auto"/>
        <w:right w:val="none" w:sz="0" w:space="0" w:color="auto"/>
      </w:divBdr>
    </w:div>
    <w:div w:id="190191286">
      <w:marLeft w:val="0"/>
      <w:marRight w:val="0"/>
      <w:marTop w:val="0"/>
      <w:marBottom w:val="0"/>
      <w:divBdr>
        <w:top w:val="none" w:sz="0" w:space="0" w:color="auto"/>
        <w:left w:val="none" w:sz="0" w:space="0" w:color="auto"/>
        <w:bottom w:val="none" w:sz="0" w:space="0" w:color="auto"/>
        <w:right w:val="none" w:sz="0" w:space="0" w:color="auto"/>
      </w:divBdr>
    </w:div>
    <w:div w:id="190191287">
      <w:marLeft w:val="0"/>
      <w:marRight w:val="0"/>
      <w:marTop w:val="0"/>
      <w:marBottom w:val="0"/>
      <w:divBdr>
        <w:top w:val="none" w:sz="0" w:space="0" w:color="auto"/>
        <w:left w:val="none" w:sz="0" w:space="0" w:color="auto"/>
        <w:bottom w:val="none" w:sz="0" w:space="0" w:color="auto"/>
        <w:right w:val="none" w:sz="0" w:space="0" w:color="auto"/>
      </w:divBdr>
    </w:div>
    <w:div w:id="190191288">
      <w:marLeft w:val="0"/>
      <w:marRight w:val="0"/>
      <w:marTop w:val="0"/>
      <w:marBottom w:val="0"/>
      <w:divBdr>
        <w:top w:val="none" w:sz="0" w:space="0" w:color="auto"/>
        <w:left w:val="none" w:sz="0" w:space="0" w:color="auto"/>
        <w:bottom w:val="none" w:sz="0" w:space="0" w:color="auto"/>
        <w:right w:val="none" w:sz="0" w:space="0" w:color="auto"/>
      </w:divBdr>
    </w:div>
    <w:div w:id="190191289">
      <w:marLeft w:val="0"/>
      <w:marRight w:val="0"/>
      <w:marTop w:val="0"/>
      <w:marBottom w:val="0"/>
      <w:divBdr>
        <w:top w:val="none" w:sz="0" w:space="0" w:color="auto"/>
        <w:left w:val="none" w:sz="0" w:space="0" w:color="auto"/>
        <w:bottom w:val="none" w:sz="0" w:space="0" w:color="auto"/>
        <w:right w:val="none" w:sz="0" w:space="0" w:color="auto"/>
      </w:divBdr>
    </w:div>
    <w:div w:id="190191290">
      <w:marLeft w:val="0"/>
      <w:marRight w:val="0"/>
      <w:marTop w:val="0"/>
      <w:marBottom w:val="0"/>
      <w:divBdr>
        <w:top w:val="none" w:sz="0" w:space="0" w:color="auto"/>
        <w:left w:val="none" w:sz="0" w:space="0" w:color="auto"/>
        <w:bottom w:val="none" w:sz="0" w:space="0" w:color="auto"/>
        <w:right w:val="none" w:sz="0" w:space="0" w:color="auto"/>
      </w:divBdr>
    </w:div>
    <w:div w:id="190191291">
      <w:marLeft w:val="0"/>
      <w:marRight w:val="0"/>
      <w:marTop w:val="0"/>
      <w:marBottom w:val="0"/>
      <w:divBdr>
        <w:top w:val="none" w:sz="0" w:space="0" w:color="auto"/>
        <w:left w:val="none" w:sz="0" w:space="0" w:color="auto"/>
        <w:bottom w:val="none" w:sz="0" w:space="0" w:color="auto"/>
        <w:right w:val="none" w:sz="0" w:space="0" w:color="auto"/>
      </w:divBdr>
    </w:div>
    <w:div w:id="190191293">
      <w:marLeft w:val="0"/>
      <w:marRight w:val="0"/>
      <w:marTop w:val="0"/>
      <w:marBottom w:val="0"/>
      <w:divBdr>
        <w:top w:val="none" w:sz="0" w:space="0" w:color="auto"/>
        <w:left w:val="none" w:sz="0" w:space="0" w:color="auto"/>
        <w:bottom w:val="none" w:sz="0" w:space="0" w:color="auto"/>
        <w:right w:val="none" w:sz="0" w:space="0" w:color="auto"/>
      </w:divBdr>
    </w:div>
    <w:div w:id="190191294">
      <w:marLeft w:val="0"/>
      <w:marRight w:val="0"/>
      <w:marTop w:val="0"/>
      <w:marBottom w:val="0"/>
      <w:divBdr>
        <w:top w:val="none" w:sz="0" w:space="0" w:color="auto"/>
        <w:left w:val="none" w:sz="0" w:space="0" w:color="auto"/>
        <w:bottom w:val="none" w:sz="0" w:space="0" w:color="auto"/>
        <w:right w:val="none" w:sz="0" w:space="0" w:color="auto"/>
      </w:divBdr>
    </w:div>
    <w:div w:id="190191295">
      <w:marLeft w:val="0"/>
      <w:marRight w:val="0"/>
      <w:marTop w:val="0"/>
      <w:marBottom w:val="0"/>
      <w:divBdr>
        <w:top w:val="none" w:sz="0" w:space="0" w:color="auto"/>
        <w:left w:val="none" w:sz="0" w:space="0" w:color="auto"/>
        <w:bottom w:val="none" w:sz="0" w:space="0" w:color="auto"/>
        <w:right w:val="none" w:sz="0" w:space="0" w:color="auto"/>
      </w:divBdr>
    </w:div>
    <w:div w:id="190191296">
      <w:marLeft w:val="0"/>
      <w:marRight w:val="0"/>
      <w:marTop w:val="0"/>
      <w:marBottom w:val="0"/>
      <w:divBdr>
        <w:top w:val="none" w:sz="0" w:space="0" w:color="auto"/>
        <w:left w:val="none" w:sz="0" w:space="0" w:color="auto"/>
        <w:bottom w:val="none" w:sz="0" w:space="0" w:color="auto"/>
        <w:right w:val="none" w:sz="0" w:space="0" w:color="auto"/>
      </w:divBdr>
    </w:div>
    <w:div w:id="190191297">
      <w:marLeft w:val="0"/>
      <w:marRight w:val="0"/>
      <w:marTop w:val="0"/>
      <w:marBottom w:val="0"/>
      <w:divBdr>
        <w:top w:val="none" w:sz="0" w:space="0" w:color="auto"/>
        <w:left w:val="none" w:sz="0" w:space="0" w:color="auto"/>
        <w:bottom w:val="none" w:sz="0" w:space="0" w:color="auto"/>
        <w:right w:val="none" w:sz="0" w:space="0" w:color="auto"/>
      </w:divBdr>
    </w:div>
    <w:div w:id="190191298">
      <w:marLeft w:val="0"/>
      <w:marRight w:val="0"/>
      <w:marTop w:val="0"/>
      <w:marBottom w:val="0"/>
      <w:divBdr>
        <w:top w:val="none" w:sz="0" w:space="0" w:color="auto"/>
        <w:left w:val="none" w:sz="0" w:space="0" w:color="auto"/>
        <w:bottom w:val="none" w:sz="0" w:space="0" w:color="auto"/>
        <w:right w:val="none" w:sz="0" w:space="0" w:color="auto"/>
      </w:divBdr>
    </w:div>
    <w:div w:id="190191299">
      <w:marLeft w:val="0"/>
      <w:marRight w:val="0"/>
      <w:marTop w:val="0"/>
      <w:marBottom w:val="0"/>
      <w:divBdr>
        <w:top w:val="none" w:sz="0" w:space="0" w:color="auto"/>
        <w:left w:val="none" w:sz="0" w:space="0" w:color="auto"/>
        <w:bottom w:val="none" w:sz="0" w:space="0" w:color="auto"/>
        <w:right w:val="none" w:sz="0" w:space="0" w:color="auto"/>
      </w:divBdr>
    </w:div>
    <w:div w:id="190191300">
      <w:marLeft w:val="0"/>
      <w:marRight w:val="0"/>
      <w:marTop w:val="0"/>
      <w:marBottom w:val="0"/>
      <w:divBdr>
        <w:top w:val="none" w:sz="0" w:space="0" w:color="auto"/>
        <w:left w:val="none" w:sz="0" w:space="0" w:color="auto"/>
        <w:bottom w:val="none" w:sz="0" w:space="0" w:color="auto"/>
        <w:right w:val="none" w:sz="0" w:space="0" w:color="auto"/>
      </w:divBdr>
    </w:div>
    <w:div w:id="190191301">
      <w:marLeft w:val="0"/>
      <w:marRight w:val="0"/>
      <w:marTop w:val="0"/>
      <w:marBottom w:val="0"/>
      <w:divBdr>
        <w:top w:val="none" w:sz="0" w:space="0" w:color="auto"/>
        <w:left w:val="none" w:sz="0" w:space="0" w:color="auto"/>
        <w:bottom w:val="none" w:sz="0" w:space="0" w:color="auto"/>
        <w:right w:val="none" w:sz="0" w:space="0" w:color="auto"/>
      </w:divBdr>
    </w:div>
    <w:div w:id="190191302">
      <w:marLeft w:val="0"/>
      <w:marRight w:val="0"/>
      <w:marTop w:val="0"/>
      <w:marBottom w:val="0"/>
      <w:divBdr>
        <w:top w:val="none" w:sz="0" w:space="0" w:color="auto"/>
        <w:left w:val="none" w:sz="0" w:space="0" w:color="auto"/>
        <w:bottom w:val="none" w:sz="0" w:space="0" w:color="auto"/>
        <w:right w:val="none" w:sz="0" w:space="0" w:color="auto"/>
      </w:divBdr>
    </w:div>
    <w:div w:id="190191303">
      <w:marLeft w:val="0"/>
      <w:marRight w:val="0"/>
      <w:marTop w:val="0"/>
      <w:marBottom w:val="0"/>
      <w:divBdr>
        <w:top w:val="none" w:sz="0" w:space="0" w:color="auto"/>
        <w:left w:val="none" w:sz="0" w:space="0" w:color="auto"/>
        <w:bottom w:val="none" w:sz="0" w:space="0" w:color="auto"/>
        <w:right w:val="none" w:sz="0" w:space="0" w:color="auto"/>
      </w:divBdr>
    </w:div>
    <w:div w:id="190191304">
      <w:marLeft w:val="0"/>
      <w:marRight w:val="0"/>
      <w:marTop w:val="0"/>
      <w:marBottom w:val="0"/>
      <w:divBdr>
        <w:top w:val="none" w:sz="0" w:space="0" w:color="auto"/>
        <w:left w:val="none" w:sz="0" w:space="0" w:color="auto"/>
        <w:bottom w:val="none" w:sz="0" w:space="0" w:color="auto"/>
        <w:right w:val="none" w:sz="0" w:space="0" w:color="auto"/>
      </w:divBdr>
    </w:div>
    <w:div w:id="190191305">
      <w:marLeft w:val="0"/>
      <w:marRight w:val="0"/>
      <w:marTop w:val="0"/>
      <w:marBottom w:val="0"/>
      <w:divBdr>
        <w:top w:val="none" w:sz="0" w:space="0" w:color="auto"/>
        <w:left w:val="none" w:sz="0" w:space="0" w:color="auto"/>
        <w:bottom w:val="none" w:sz="0" w:space="0" w:color="auto"/>
        <w:right w:val="none" w:sz="0" w:space="0" w:color="auto"/>
      </w:divBdr>
    </w:div>
    <w:div w:id="190191306">
      <w:marLeft w:val="0"/>
      <w:marRight w:val="0"/>
      <w:marTop w:val="0"/>
      <w:marBottom w:val="0"/>
      <w:divBdr>
        <w:top w:val="none" w:sz="0" w:space="0" w:color="auto"/>
        <w:left w:val="none" w:sz="0" w:space="0" w:color="auto"/>
        <w:bottom w:val="none" w:sz="0" w:space="0" w:color="auto"/>
        <w:right w:val="none" w:sz="0" w:space="0" w:color="auto"/>
      </w:divBdr>
    </w:div>
    <w:div w:id="190191307">
      <w:marLeft w:val="0"/>
      <w:marRight w:val="0"/>
      <w:marTop w:val="0"/>
      <w:marBottom w:val="0"/>
      <w:divBdr>
        <w:top w:val="none" w:sz="0" w:space="0" w:color="auto"/>
        <w:left w:val="none" w:sz="0" w:space="0" w:color="auto"/>
        <w:bottom w:val="none" w:sz="0" w:space="0" w:color="auto"/>
        <w:right w:val="none" w:sz="0" w:space="0" w:color="auto"/>
      </w:divBdr>
    </w:div>
    <w:div w:id="190191308">
      <w:marLeft w:val="0"/>
      <w:marRight w:val="0"/>
      <w:marTop w:val="0"/>
      <w:marBottom w:val="0"/>
      <w:divBdr>
        <w:top w:val="none" w:sz="0" w:space="0" w:color="auto"/>
        <w:left w:val="none" w:sz="0" w:space="0" w:color="auto"/>
        <w:bottom w:val="none" w:sz="0" w:space="0" w:color="auto"/>
        <w:right w:val="none" w:sz="0" w:space="0" w:color="auto"/>
      </w:divBdr>
    </w:div>
    <w:div w:id="190191309">
      <w:marLeft w:val="0"/>
      <w:marRight w:val="0"/>
      <w:marTop w:val="0"/>
      <w:marBottom w:val="0"/>
      <w:divBdr>
        <w:top w:val="none" w:sz="0" w:space="0" w:color="auto"/>
        <w:left w:val="none" w:sz="0" w:space="0" w:color="auto"/>
        <w:bottom w:val="none" w:sz="0" w:space="0" w:color="auto"/>
        <w:right w:val="none" w:sz="0" w:space="0" w:color="auto"/>
      </w:divBdr>
    </w:div>
    <w:div w:id="190191310">
      <w:marLeft w:val="0"/>
      <w:marRight w:val="0"/>
      <w:marTop w:val="0"/>
      <w:marBottom w:val="0"/>
      <w:divBdr>
        <w:top w:val="none" w:sz="0" w:space="0" w:color="auto"/>
        <w:left w:val="none" w:sz="0" w:space="0" w:color="auto"/>
        <w:bottom w:val="none" w:sz="0" w:space="0" w:color="auto"/>
        <w:right w:val="none" w:sz="0" w:space="0" w:color="auto"/>
      </w:divBdr>
    </w:div>
    <w:div w:id="190191311">
      <w:marLeft w:val="0"/>
      <w:marRight w:val="0"/>
      <w:marTop w:val="0"/>
      <w:marBottom w:val="0"/>
      <w:divBdr>
        <w:top w:val="none" w:sz="0" w:space="0" w:color="auto"/>
        <w:left w:val="none" w:sz="0" w:space="0" w:color="auto"/>
        <w:bottom w:val="none" w:sz="0" w:space="0" w:color="auto"/>
        <w:right w:val="none" w:sz="0" w:space="0" w:color="auto"/>
      </w:divBdr>
    </w:div>
    <w:div w:id="190191312">
      <w:marLeft w:val="0"/>
      <w:marRight w:val="0"/>
      <w:marTop w:val="0"/>
      <w:marBottom w:val="0"/>
      <w:divBdr>
        <w:top w:val="none" w:sz="0" w:space="0" w:color="auto"/>
        <w:left w:val="none" w:sz="0" w:space="0" w:color="auto"/>
        <w:bottom w:val="none" w:sz="0" w:space="0" w:color="auto"/>
        <w:right w:val="none" w:sz="0" w:space="0" w:color="auto"/>
      </w:divBdr>
    </w:div>
    <w:div w:id="190191313">
      <w:marLeft w:val="0"/>
      <w:marRight w:val="0"/>
      <w:marTop w:val="0"/>
      <w:marBottom w:val="0"/>
      <w:divBdr>
        <w:top w:val="none" w:sz="0" w:space="0" w:color="auto"/>
        <w:left w:val="none" w:sz="0" w:space="0" w:color="auto"/>
        <w:bottom w:val="none" w:sz="0" w:space="0" w:color="auto"/>
        <w:right w:val="none" w:sz="0" w:space="0" w:color="auto"/>
      </w:divBdr>
    </w:div>
    <w:div w:id="190191318">
      <w:marLeft w:val="0"/>
      <w:marRight w:val="0"/>
      <w:marTop w:val="0"/>
      <w:marBottom w:val="0"/>
      <w:divBdr>
        <w:top w:val="none" w:sz="0" w:space="0" w:color="auto"/>
        <w:left w:val="none" w:sz="0" w:space="0" w:color="auto"/>
        <w:bottom w:val="none" w:sz="0" w:space="0" w:color="auto"/>
        <w:right w:val="none" w:sz="0" w:space="0" w:color="auto"/>
      </w:divBdr>
      <w:divsChild>
        <w:div w:id="190191323">
          <w:marLeft w:val="0"/>
          <w:marRight w:val="0"/>
          <w:marTop w:val="0"/>
          <w:marBottom w:val="0"/>
          <w:divBdr>
            <w:top w:val="none" w:sz="0" w:space="0" w:color="auto"/>
            <w:left w:val="none" w:sz="0" w:space="0" w:color="auto"/>
            <w:bottom w:val="none" w:sz="0" w:space="0" w:color="auto"/>
            <w:right w:val="none" w:sz="0" w:space="0" w:color="auto"/>
          </w:divBdr>
          <w:divsChild>
            <w:div w:id="190191314">
              <w:marLeft w:val="0"/>
              <w:marRight w:val="0"/>
              <w:marTop w:val="0"/>
              <w:marBottom w:val="0"/>
              <w:divBdr>
                <w:top w:val="none" w:sz="0" w:space="0" w:color="auto"/>
                <w:left w:val="none" w:sz="0" w:space="0" w:color="auto"/>
                <w:bottom w:val="none" w:sz="0" w:space="0" w:color="auto"/>
                <w:right w:val="none" w:sz="0" w:space="0" w:color="auto"/>
              </w:divBdr>
              <w:divsChild>
                <w:div w:id="1901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1320">
      <w:marLeft w:val="0"/>
      <w:marRight w:val="0"/>
      <w:marTop w:val="0"/>
      <w:marBottom w:val="0"/>
      <w:divBdr>
        <w:top w:val="none" w:sz="0" w:space="0" w:color="auto"/>
        <w:left w:val="none" w:sz="0" w:space="0" w:color="auto"/>
        <w:bottom w:val="none" w:sz="0" w:space="0" w:color="auto"/>
        <w:right w:val="none" w:sz="0" w:space="0" w:color="auto"/>
      </w:divBdr>
      <w:divsChild>
        <w:div w:id="190191316">
          <w:marLeft w:val="0"/>
          <w:marRight w:val="0"/>
          <w:marTop w:val="0"/>
          <w:marBottom w:val="0"/>
          <w:divBdr>
            <w:top w:val="none" w:sz="0" w:space="0" w:color="auto"/>
            <w:left w:val="none" w:sz="0" w:space="0" w:color="auto"/>
            <w:bottom w:val="none" w:sz="0" w:space="0" w:color="auto"/>
            <w:right w:val="none" w:sz="0" w:space="0" w:color="auto"/>
          </w:divBdr>
          <w:divsChild>
            <w:div w:id="190191332">
              <w:marLeft w:val="0"/>
              <w:marRight w:val="0"/>
              <w:marTop w:val="0"/>
              <w:marBottom w:val="0"/>
              <w:divBdr>
                <w:top w:val="none" w:sz="0" w:space="0" w:color="auto"/>
                <w:left w:val="none" w:sz="0" w:space="0" w:color="auto"/>
                <w:bottom w:val="none" w:sz="0" w:space="0" w:color="auto"/>
                <w:right w:val="none" w:sz="0" w:space="0" w:color="auto"/>
              </w:divBdr>
              <w:divsChild>
                <w:div w:id="190191329">
                  <w:marLeft w:val="0"/>
                  <w:marRight w:val="0"/>
                  <w:marTop w:val="0"/>
                  <w:marBottom w:val="0"/>
                  <w:divBdr>
                    <w:top w:val="single" w:sz="6" w:space="6" w:color="243356"/>
                    <w:left w:val="none" w:sz="0" w:space="0" w:color="auto"/>
                    <w:bottom w:val="none" w:sz="0" w:space="0" w:color="auto"/>
                    <w:right w:val="none" w:sz="0" w:space="0" w:color="auto"/>
                  </w:divBdr>
                  <w:divsChild>
                    <w:div w:id="190191333">
                      <w:marLeft w:val="0"/>
                      <w:marRight w:val="0"/>
                      <w:marTop w:val="0"/>
                      <w:marBottom w:val="0"/>
                      <w:divBdr>
                        <w:top w:val="none" w:sz="0" w:space="0" w:color="auto"/>
                        <w:left w:val="none" w:sz="0" w:space="0" w:color="auto"/>
                        <w:bottom w:val="none" w:sz="0" w:space="0" w:color="auto"/>
                        <w:right w:val="none" w:sz="0" w:space="0" w:color="auto"/>
                      </w:divBdr>
                      <w:divsChild>
                        <w:div w:id="1901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91326">
      <w:marLeft w:val="0"/>
      <w:marRight w:val="0"/>
      <w:marTop w:val="0"/>
      <w:marBottom w:val="0"/>
      <w:divBdr>
        <w:top w:val="none" w:sz="0" w:space="0" w:color="auto"/>
        <w:left w:val="none" w:sz="0" w:space="0" w:color="auto"/>
        <w:bottom w:val="none" w:sz="0" w:space="0" w:color="auto"/>
        <w:right w:val="none" w:sz="0" w:space="0" w:color="auto"/>
      </w:divBdr>
      <w:divsChild>
        <w:div w:id="190191325">
          <w:marLeft w:val="0"/>
          <w:marRight w:val="0"/>
          <w:marTop w:val="0"/>
          <w:marBottom w:val="0"/>
          <w:divBdr>
            <w:top w:val="none" w:sz="0" w:space="0" w:color="auto"/>
            <w:left w:val="none" w:sz="0" w:space="0" w:color="auto"/>
            <w:bottom w:val="none" w:sz="0" w:space="0" w:color="auto"/>
            <w:right w:val="none" w:sz="0" w:space="0" w:color="auto"/>
          </w:divBdr>
          <w:divsChild>
            <w:div w:id="190191322">
              <w:marLeft w:val="0"/>
              <w:marRight w:val="0"/>
              <w:marTop w:val="0"/>
              <w:marBottom w:val="0"/>
              <w:divBdr>
                <w:top w:val="none" w:sz="0" w:space="0" w:color="auto"/>
                <w:left w:val="none" w:sz="0" w:space="0" w:color="auto"/>
                <w:bottom w:val="none" w:sz="0" w:space="0" w:color="auto"/>
                <w:right w:val="none" w:sz="0" w:space="0" w:color="auto"/>
              </w:divBdr>
              <w:divsChild>
                <w:div w:id="1901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1331">
      <w:marLeft w:val="0"/>
      <w:marRight w:val="0"/>
      <w:marTop w:val="0"/>
      <w:marBottom w:val="0"/>
      <w:divBdr>
        <w:top w:val="none" w:sz="0" w:space="0" w:color="auto"/>
        <w:left w:val="none" w:sz="0" w:space="0" w:color="auto"/>
        <w:bottom w:val="none" w:sz="0" w:space="0" w:color="auto"/>
        <w:right w:val="none" w:sz="0" w:space="0" w:color="auto"/>
      </w:divBdr>
      <w:divsChild>
        <w:div w:id="190191319">
          <w:marLeft w:val="0"/>
          <w:marRight w:val="0"/>
          <w:marTop w:val="0"/>
          <w:marBottom w:val="0"/>
          <w:divBdr>
            <w:top w:val="none" w:sz="0" w:space="0" w:color="auto"/>
            <w:left w:val="none" w:sz="0" w:space="0" w:color="auto"/>
            <w:bottom w:val="none" w:sz="0" w:space="0" w:color="auto"/>
            <w:right w:val="none" w:sz="0" w:space="0" w:color="auto"/>
          </w:divBdr>
          <w:divsChild>
            <w:div w:id="190191317">
              <w:marLeft w:val="0"/>
              <w:marRight w:val="0"/>
              <w:marTop w:val="0"/>
              <w:marBottom w:val="0"/>
              <w:divBdr>
                <w:top w:val="none" w:sz="0" w:space="0" w:color="auto"/>
                <w:left w:val="none" w:sz="0" w:space="0" w:color="auto"/>
                <w:bottom w:val="none" w:sz="0" w:space="0" w:color="auto"/>
                <w:right w:val="none" w:sz="0" w:space="0" w:color="auto"/>
              </w:divBdr>
              <w:divsChild>
                <w:div w:id="1901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1335">
      <w:marLeft w:val="0"/>
      <w:marRight w:val="0"/>
      <w:marTop w:val="0"/>
      <w:marBottom w:val="0"/>
      <w:divBdr>
        <w:top w:val="none" w:sz="0" w:space="0" w:color="auto"/>
        <w:left w:val="none" w:sz="0" w:space="0" w:color="auto"/>
        <w:bottom w:val="none" w:sz="0" w:space="0" w:color="auto"/>
        <w:right w:val="none" w:sz="0" w:space="0" w:color="auto"/>
      </w:divBdr>
      <w:divsChild>
        <w:div w:id="190191321">
          <w:marLeft w:val="0"/>
          <w:marRight w:val="0"/>
          <w:marTop w:val="0"/>
          <w:marBottom w:val="0"/>
          <w:divBdr>
            <w:top w:val="none" w:sz="0" w:space="0" w:color="auto"/>
            <w:left w:val="none" w:sz="0" w:space="0" w:color="auto"/>
            <w:bottom w:val="none" w:sz="0" w:space="0" w:color="auto"/>
            <w:right w:val="none" w:sz="0" w:space="0" w:color="auto"/>
          </w:divBdr>
          <w:divsChild>
            <w:div w:id="190191334">
              <w:marLeft w:val="0"/>
              <w:marRight w:val="0"/>
              <w:marTop w:val="0"/>
              <w:marBottom w:val="0"/>
              <w:divBdr>
                <w:top w:val="none" w:sz="0" w:space="0" w:color="auto"/>
                <w:left w:val="none" w:sz="0" w:space="0" w:color="auto"/>
                <w:bottom w:val="none" w:sz="0" w:space="0" w:color="auto"/>
                <w:right w:val="none" w:sz="0" w:space="0" w:color="auto"/>
              </w:divBdr>
              <w:divsChild>
                <w:div w:id="1901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58120">
      <w:bodyDiv w:val="1"/>
      <w:marLeft w:val="0"/>
      <w:marRight w:val="0"/>
      <w:marTop w:val="0"/>
      <w:marBottom w:val="0"/>
      <w:divBdr>
        <w:top w:val="none" w:sz="0" w:space="0" w:color="auto"/>
        <w:left w:val="none" w:sz="0" w:space="0" w:color="auto"/>
        <w:bottom w:val="none" w:sz="0" w:space="0" w:color="auto"/>
        <w:right w:val="none" w:sz="0" w:space="0" w:color="auto"/>
      </w:divBdr>
    </w:div>
    <w:div w:id="251862582">
      <w:bodyDiv w:val="1"/>
      <w:marLeft w:val="0"/>
      <w:marRight w:val="0"/>
      <w:marTop w:val="0"/>
      <w:marBottom w:val="0"/>
      <w:divBdr>
        <w:top w:val="none" w:sz="0" w:space="0" w:color="auto"/>
        <w:left w:val="none" w:sz="0" w:space="0" w:color="auto"/>
        <w:bottom w:val="none" w:sz="0" w:space="0" w:color="auto"/>
        <w:right w:val="none" w:sz="0" w:space="0" w:color="auto"/>
      </w:divBdr>
      <w:divsChild>
        <w:div w:id="1026180391">
          <w:marLeft w:val="0"/>
          <w:marRight w:val="0"/>
          <w:marTop w:val="0"/>
          <w:marBottom w:val="0"/>
          <w:divBdr>
            <w:top w:val="none" w:sz="0" w:space="0" w:color="auto"/>
            <w:left w:val="none" w:sz="0" w:space="0" w:color="auto"/>
            <w:bottom w:val="none" w:sz="0" w:space="0" w:color="auto"/>
            <w:right w:val="none" w:sz="0" w:space="0" w:color="auto"/>
          </w:divBdr>
        </w:div>
      </w:divsChild>
    </w:div>
    <w:div w:id="252514226">
      <w:bodyDiv w:val="1"/>
      <w:marLeft w:val="0"/>
      <w:marRight w:val="0"/>
      <w:marTop w:val="0"/>
      <w:marBottom w:val="0"/>
      <w:divBdr>
        <w:top w:val="none" w:sz="0" w:space="0" w:color="auto"/>
        <w:left w:val="none" w:sz="0" w:space="0" w:color="auto"/>
        <w:bottom w:val="none" w:sz="0" w:space="0" w:color="auto"/>
        <w:right w:val="none" w:sz="0" w:space="0" w:color="auto"/>
      </w:divBdr>
    </w:div>
    <w:div w:id="258832111">
      <w:bodyDiv w:val="1"/>
      <w:marLeft w:val="0"/>
      <w:marRight w:val="0"/>
      <w:marTop w:val="0"/>
      <w:marBottom w:val="0"/>
      <w:divBdr>
        <w:top w:val="none" w:sz="0" w:space="0" w:color="auto"/>
        <w:left w:val="none" w:sz="0" w:space="0" w:color="auto"/>
        <w:bottom w:val="none" w:sz="0" w:space="0" w:color="auto"/>
        <w:right w:val="none" w:sz="0" w:space="0" w:color="auto"/>
      </w:divBdr>
    </w:div>
    <w:div w:id="296301054">
      <w:bodyDiv w:val="1"/>
      <w:marLeft w:val="0"/>
      <w:marRight w:val="0"/>
      <w:marTop w:val="0"/>
      <w:marBottom w:val="0"/>
      <w:divBdr>
        <w:top w:val="none" w:sz="0" w:space="0" w:color="auto"/>
        <w:left w:val="none" w:sz="0" w:space="0" w:color="auto"/>
        <w:bottom w:val="none" w:sz="0" w:space="0" w:color="auto"/>
        <w:right w:val="none" w:sz="0" w:space="0" w:color="auto"/>
      </w:divBdr>
    </w:div>
    <w:div w:id="297421906">
      <w:bodyDiv w:val="1"/>
      <w:marLeft w:val="0"/>
      <w:marRight w:val="0"/>
      <w:marTop w:val="0"/>
      <w:marBottom w:val="0"/>
      <w:divBdr>
        <w:top w:val="none" w:sz="0" w:space="0" w:color="auto"/>
        <w:left w:val="none" w:sz="0" w:space="0" w:color="auto"/>
        <w:bottom w:val="none" w:sz="0" w:space="0" w:color="auto"/>
        <w:right w:val="none" w:sz="0" w:space="0" w:color="auto"/>
      </w:divBdr>
    </w:div>
    <w:div w:id="341012191">
      <w:bodyDiv w:val="1"/>
      <w:marLeft w:val="0"/>
      <w:marRight w:val="0"/>
      <w:marTop w:val="0"/>
      <w:marBottom w:val="0"/>
      <w:divBdr>
        <w:top w:val="none" w:sz="0" w:space="0" w:color="auto"/>
        <w:left w:val="none" w:sz="0" w:space="0" w:color="auto"/>
        <w:bottom w:val="none" w:sz="0" w:space="0" w:color="auto"/>
        <w:right w:val="none" w:sz="0" w:space="0" w:color="auto"/>
      </w:divBdr>
      <w:divsChild>
        <w:div w:id="1931742189">
          <w:marLeft w:val="1267"/>
          <w:marRight w:val="0"/>
          <w:marTop w:val="0"/>
          <w:marBottom w:val="0"/>
          <w:divBdr>
            <w:top w:val="none" w:sz="0" w:space="0" w:color="auto"/>
            <w:left w:val="none" w:sz="0" w:space="0" w:color="auto"/>
            <w:bottom w:val="none" w:sz="0" w:space="0" w:color="auto"/>
            <w:right w:val="none" w:sz="0" w:space="0" w:color="auto"/>
          </w:divBdr>
        </w:div>
      </w:divsChild>
    </w:div>
    <w:div w:id="384722584">
      <w:bodyDiv w:val="1"/>
      <w:marLeft w:val="0"/>
      <w:marRight w:val="0"/>
      <w:marTop w:val="0"/>
      <w:marBottom w:val="0"/>
      <w:divBdr>
        <w:top w:val="none" w:sz="0" w:space="0" w:color="auto"/>
        <w:left w:val="none" w:sz="0" w:space="0" w:color="auto"/>
        <w:bottom w:val="none" w:sz="0" w:space="0" w:color="auto"/>
        <w:right w:val="none" w:sz="0" w:space="0" w:color="auto"/>
      </w:divBdr>
    </w:div>
    <w:div w:id="407384871">
      <w:bodyDiv w:val="1"/>
      <w:marLeft w:val="0"/>
      <w:marRight w:val="0"/>
      <w:marTop w:val="0"/>
      <w:marBottom w:val="0"/>
      <w:divBdr>
        <w:top w:val="none" w:sz="0" w:space="0" w:color="auto"/>
        <w:left w:val="none" w:sz="0" w:space="0" w:color="auto"/>
        <w:bottom w:val="none" w:sz="0" w:space="0" w:color="auto"/>
        <w:right w:val="none" w:sz="0" w:space="0" w:color="auto"/>
      </w:divBdr>
      <w:divsChild>
        <w:div w:id="1584758733">
          <w:marLeft w:val="0"/>
          <w:marRight w:val="0"/>
          <w:marTop w:val="0"/>
          <w:marBottom w:val="0"/>
          <w:divBdr>
            <w:top w:val="none" w:sz="0" w:space="0" w:color="auto"/>
            <w:left w:val="none" w:sz="0" w:space="0" w:color="auto"/>
            <w:bottom w:val="none" w:sz="0" w:space="0" w:color="auto"/>
            <w:right w:val="none" w:sz="0" w:space="0" w:color="auto"/>
          </w:divBdr>
          <w:divsChild>
            <w:div w:id="309870632">
              <w:marLeft w:val="-138"/>
              <w:marRight w:val="-138"/>
              <w:marTop w:val="0"/>
              <w:marBottom w:val="0"/>
              <w:divBdr>
                <w:top w:val="none" w:sz="0" w:space="0" w:color="auto"/>
                <w:left w:val="none" w:sz="0" w:space="0" w:color="auto"/>
                <w:bottom w:val="none" w:sz="0" w:space="0" w:color="auto"/>
                <w:right w:val="none" w:sz="0" w:space="0" w:color="auto"/>
              </w:divBdr>
              <w:divsChild>
                <w:div w:id="184196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86793">
      <w:bodyDiv w:val="1"/>
      <w:marLeft w:val="0"/>
      <w:marRight w:val="0"/>
      <w:marTop w:val="0"/>
      <w:marBottom w:val="0"/>
      <w:divBdr>
        <w:top w:val="none" w:sz="0" w:space="0" w:color="auto"/>
        <w:left w:val="none" w:sz="0" w:space="0" w:color="auto"/>
        <w:bottom w:val="none" w:sz="0" w:space="0" w:color="auto"/>
        <w:right w:val="none" w:sz="0" w:space="0" w:color="auto"/>
      </w:divBdr>
    </w:div>
    <w:div w:id="585724838">
      <w:bodyDiv w:val="1"/>
      <w:marLeft w:val="0"/>
      <w:marRight w:val="0"/>
      <w:marTop w:val="0"/>
      <w:marBottom w:val="0"/>
      <w:divBdr>
        <w:top w:val="none" w:sz="0" w:space="0" w:color="auto"/>
        <w:left w:val="none" w:sz="0" w:space="0" w:color="auto"/>
        <w:bottom w:val="none" w:sz="0" w:space="0" w:color="auto"/>
        <w:right w:val="none" w:sz="0" w:space="0" w:color="auto"/>
      </w:divBdr>
      <w:divsChild>
        <w:div w:id="935017893">
          <w:marLeft w:val="1166"/>
          <w:marRight w:val="0"/>
          <w:marTop w:val="0"/>
          <w:marBottom w:val="0"/>
          <w:divBdr>
            <w:top w:val="none" w:sz="0" w:space="0" w:color="auto"/>
            <w:left w:val="none" w:sz="0" w:space="0" w:color="auto"/>
            <w:bottom w:val="none" w:sz="0" w:space="0" w:color="auto"/>
            <w:right w:val="none" w:sz="0" w:space="0" w:color="auto"/>
          </w:divBdr>
        </w:div>
        <w:div w:id="1901673950">
          <w:marLeft w:val="1166"/>
          <w:marRight w:val="0"/>
          <w:marTop w:val="0"/>
          <w:marBottom w:val="0"/>
          <w:divBdr>
            <w:top w:val="none" w:sz="0" w:space="0" w:color="auto"/>
            <w:left w:val="none" w:sz="0" w:space="0" w:color="auto"/>
            <w:bottom w:val="none" w:sz="0" w:space="0" w:color="auto"/>
            <w:right w:val="none" w:sz="0" w:space="0" w:color="auto"/>
          </w:divBdr>
        </w:div>
        <w:div w:id="341276071">
          <w:marLeft w:val="1166"/>
          <w:marRight w:val="0"/>
          <w:marTop w:val="0"/>
          <w:marBottom w:val="0"/>
          <w:divBdr>
            <w:top w:val="none" w:sz="0" w:space="0" w:color="auto"/>
            <w:left w:val="none" w:sz="0" w:space="0" w:color="auto"/>
            <w:bottom w:val="none" w:sz="0" w:space="0" w:color="auto"/>
            <w:right w:val="none" w:sz="0" w:space="0" w:color="auto"/>
          </w:divBdr>
        </w:div>
        <w:div w:id="944191656">
          <w:marLeft w:val="1166"/>
          <w:marRight w:val="0"/>
          <w:marTop w:val="0"/>
          <w:marBottom w:val="0"/>
          <w:divBdr>
            <w:top w:val="none" w:sz="0" w:space="0" w:color="auto"/>
            <w:left w:val="none" w:sz="0" w:space="0" w:color="auto"/>
            <w:bottom w:val="none" w:sz="0" w:space="0" w:color="auto"/>
            <w:right w:val="none" w:sz="0" w:space="0" w:color="auto"/>
          </w:divBdr>
        </w:div>
      </w:divsChild>
    </w:div>
    <w:div w:id="589002096">
      <w:bodyDiv w:val="1"/>
      <w:marLeft w:val="0"/>
      <w:marRight w:val="0"/>
      <w:marTop w:val="0"/>
      <w:marBottom w:val="0"/>
      <w:divBdr>
        <w:top w:val="none" w:sz="0" w:space="0" w:color="auto"/>
        <w:left w:val="none" w:sz="0" w:space="0" w:color="auto"/>
        <w:bottom w:val="none" w:sz="0" w:space="0" w:color="auto"/>
        <w:right w:val="none" w:sz="0" w:space="0" w:color="auto"/>
      </w:divBdr>
      <w:divsChild>
        <w:div w:id="1462310617">
          <w:marLeft w:val="0"/>
          <w:marRight w:val="0"/>
          <w:marTop w:val="0"/>
          <w:marBottom w:val="0"/>
          <w:divBdr>
            <w:top w:val="none" w:sz="0" w:space="0" w:color="auto"/>
            <w:left w:val="none" w:sz="0" w:space="0" w:color="auto"/>
            <w:bottom w:val="none" w:sz="0" w:space="0" w:color="auto"/>
            <w:right w:val="none" w:sz="0" w:space="0" w:color="auto"/>
          </w:divBdr>
        </w:div>
      </w:divsChild>
    </w:div>
    <w:div w:id="643655070">
      <w:bodyDiv w:val="1"/>
      <w:marLeft w:val="0"/>
      <w:marRight w:val="0"/>
      <w:marTop w:val="0"/>
      <w:marBottom w:val="0"/>
      <w:divBdr>
        <w:top w:val="none" w:sz="0" w:space="0" w:color="auto"/>
        <w:left w:val="none" w:sz="0" w:space="0" w:color="auto"/>
        <w:bottom w:val="none" w:sz="0" w:space="0" w:color="auto"/>
        <w:right w:val="none" w:sz="0" w:space="0" w:color="auto"/>
      </w:divBdr>
      <w:divsChild>
        <w:div w:id="1740010321">
          <w:marLeft w:val="1267"/>
          <w:marRight w:val="0"/>
          <w:marTop w:val="0"/>
          <w:marBottom w:val="0"/>
          <w:divBdr>
            <w:top w:val="none" w:sz="0" w:space="0" w:color="auto"/>
            <w:left w:val="none" w:sz="0" w:space="0" w:color="auto"/>
            <w:bottom w:val="none" w:sz="0" w:space="0" w:color="auto"/>
            <w:right w:val="none" w:sz="0" w:space="0" w:color="auto"/>
          </w:divBdr>
        </w:div>
      </w:divsChild>
    </w:div>
    <w:div w:id="679967301">
      <w:bodyDiv w:val="1"/>
      <w:marLeft w:val="0"/>
      <w:marRight w:val="0"/>
      <w:marTop w:val="0"/>
      <w:marBottom w:val="0"/>
      <w:divBdr>
        <w:top w:val="none" w:sz="0" w:space="0" w:color="auto"/>
        <w:left w:val="none" w:sz="0" w:space="0" w:color="auto"/>
        <w:bottom w:val="none" w:sz="0" w:space="0" w:color="auto"/>
        <w:right w:val="none" w:sz="0" w:space="0" w:color="auto"/>
      </w:divBdr>
      <w:divsChild>
        <w:div w:id="1975719205">
          <w:marLeft w:val="0"/>
          <w:marRight w:val="0"/>
          <w:marTop w:val="0"/>
          <w:marBottom w:val="0"/>
          <w:divBdr>
            <w:top w:val="none" w:sz="0" w:space="0" w:color="auto"/>
            <w:left w:val="none" w:sz="0" w:space="0" w:color="auto"/>
            <w:bottom w:val="none" w:sz="0" w:space="0" w:color="auto"/>
            <w:right w:val="none" w:sz="0" w:space="0" w:color="auto"/>
          </w:divBdr>
        </w:div>
      </w:divsChild>
    </w:div>
    <w:div w:id="687098514">
      <w:bodyDiv w:val="1"/>
      <w:marLeft w:val="0"/>
      <w:marRight w:val="0"/>
      <w:marTop w:val="0"/>
      <w:marBottom w:val="0"/>
      <w:divBdr>
        <w:top w:val="none" w:sz="0" w:space="0" w:color="auto"/>
        <w:left w:val="none" w:sz="0" w:space="0" w:color="auto"/>
        <w:bottom w:val="none" w:sz="0" w:space="0" w:color="auto"/>
        <w:right w:val="none" w:sz="0" w:space="0" w:color="auto"/>
      </w:divBdr>
    </w:div>
    <w:div w:id="735325943">
      <w:bodyDiv w:val="1"/>
      <w:marLeft w:val="0"/>
      <w:marRight w:val="0"/>
      <w:marTop w:val="0"/>
      <w:marBottom w:val="0"/>
      <w:divBdr>
        <w:top w:val="none" w:sz="0" w:space="0" w:color="auto"/>
        <w:left w:val="none" w:sz="0" w:space="0" w:color="auto"/>
        <w:bottom w:val="none" w:sz="0" w:space="0" w:color="auto"/>
        <w:right w:val="none" w:sz="0" w:space="0" w:color="auto"/>
      </w:divBdr>
    </w:div>
    <w:div w:id="766582067">
      <w:bodyDiv w:val="1"/>
      <w:marLeft w:val="0"/>
      <w:marRight w:val="0"/>
      <w:marTop w:val="0"/>
      <w:marBottom w:val="0"/>
      <w:divBdr>
        <w:top w:val="none" w:sz="0" w:space="0" w:color="auto"/>
        <w:left w:val="none" w:sz="0" w:space="0" w:color="auto"/>
        <w:bottom w:val="none" w:sz="0" w:space="0" w:color="auto"/>
        <w:right w:val="none" w:sz="0" w:space="0" w:color="auto"/>
      </w:divBdr>
      <w:divsChild>
        <w:div w:id="1459491055">
          <w:marLeft w:val="0"/>
          <w:marRight w:val="0"/>
          <w:marTop w:val="0"/>
          <w:marBottom w:val="0"/>
          <w:divBdr>
            <w:top w:val="none" w:sz="0" w:space="0" w:color="auto"/>
            <w:left w:val="none" w:sz="0" w:space="0" w:color="auto"/>
            <w:bottom w:val="none" w:sz="0" w:space="0" w:color="auto"/>
            <w:right w:val="none" w:sz="0" w:space="0" w:color="auto"/>
          </w:divBdr>
        </w:div>
      </w:divsChild>
    </w:div>
    <w:div w:id="811949613">
      <w:bodyDiv w:val="1"/>
      <w:marLeft w:val="0"/>
      <w:marRight w:val="0"/>
      <w:marTop w:val="0"/>
      <w:marBottom w:val="0"/>
      <w:divBdr>
        <w:top w:val="none" w:sz="0" w:space="0" w:color="auto"/>
        <w:left w:val="none" w:sz="0" w:space="0" w:color="auto"/>
        <w:bottom w:val="none" w:sz="0" w:space="0" w:color="auto"/>
        <w:right w:val="none" w:sz="0" w:space="0" w:color="auto"/>
      </w:divBdr>
    </w:div>
    <w:div w:id="816192163">
      <w:bodyDiv w:val="1"/>
      <w:marLeft w:val="0"/>
      <w:marRight w:val="0"/>
      <w:marTop w:val="0"/>
      <w:marBottom w:val="0"/>
      <w:divBdr>
        <w:top w:val="none" w:sz="0" w:space="0" w:color="auto"/>
        <w:left w:val="none" w:sz="0" w:space="0" w:color="auto"/>
        <w:bottom w:val="none" w:sz="0" w:space="0" w:color="auto"/>
        <w:right w:val="none" w:sz="0" w:space="0" w:color="auto"/>
      </w:divBdr>
    </w:div>
    <w:div w:id="874536674">
      <w:bodyDiv w:val="1"/>
      <w:marLeft w:val="0"/>
      <w:marRight w:val="0"/>
      <w:marTop w:val="0"/>
      <w:marBottom w:val="0"/>
      <w:divBdr>
        <w:top w:val="none" w:sz="0" w:space="0" w:color="auto"/>
        <w:left w:val="none" w:sz="0" w:space="0" w:color="auto"/>
        <w:bottom w:val="none" w:sz="0" w:space="0" w:color="auto"/>
        <w:right w:val="none" w:sz="0" w:space="0" w:color="auto"/>
      </w:divBdr>
      <w:divsChild>
        <w:div w:id="572744569">
          <w:marLeft w:val="0"/>
          <w:marRight w:val="0"/>
          <w:marTop w:val="0"/>
          <w:marBottom w:val="0"/>
          <w:divBdr>
            <w:top w:val="none" w:sz="0" w:space="0" w:color="auto"/>
            <w:left w:val="none" w:sz="0" w:space="0" w:color="auto"/>
            <w:bottom w:val="none" w:sz="0" w:space="0" w:color="auto"/>
            <w:right w:val="none" w:sz="0" w:space="0" w:color="auto"/>
          </w:divBdr>
        </w:div>
      </w:divsChild>
    </w:div>
    <w:div w:id="880360855">
      <w:bodyDiv w:val="1"/>
      <w:marLeft w:val="0"/>
      <w:marRight w:val="0"/>
      <w:marTop w:val="0"/>
      <w:marBottom w:val="0"/>
      <w:divBdr>
        <w:top w:val="none" w:sz="0" w:space="0" w:color="auto"/>
        <w:left w:val="none" w:sz="0" w:space="0" w:color="auto"/>
        <w:bottom w:val="none" w:sz="0" w:space="0" w:color="auto"/>
        <w:right w:val="none" w:sz="0" w:space="0" w:color="auto"/>
      </w:divBdr>
      <w:divsChild>
        <w:div w:id="930504595">
          <w:marLeft w:val="0"/>
          <w:marRight w:val="0"/>
          <w:marTop w:val="0"/>
          <w:marBottom w:val="0"/>
          <w:divBdr>
            <w:top w:val="none" w:sz="0" w:space="0" w:color="auto"/>
            <w:left w:val="none" w:sz="0" w:space="0" w:color="auto"/>
            <w:bottom w:val="none" w:sz="0" w:space="0" w:color="auto"/>
            <w:right w:val="none" w:sz="0" w:space="0" w:color="auto"/>
          </w:divBdr>
          <w:divsChild>
            <w:div w:id="840658533">
              <w:marLeft w:val="-200"/>
              <w:marRight w:val="-200"/>
              <w:marTop w:val="0"/>
              <w:marBottom w:val="0"/>
              <w:divBdr>
                <w:top w:val="none" w:sz="0" w:space="0" w:color="auto"/>
                <w:left w:val="none" w:sz="0" w:space="0" w:color="auto"/>
                <w:bottom w:val="none" w:sz="0" w:space="0" w:color="auto"/>
                <w:right w:val="none" w:sz="0" w:space="0" w:color="auto"/>
              </w:divBdr>
              <w:divsChild>
                <w:div w:id="62268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992038">
      <w:bodyDiv w:val="1"/>
      <w:marLeft w:val="0"/>
      <w:marRight w:val="0"/>
      <w:marTop w:val="0"/>
      <w:marBottom w:val="0"/>
      <w:divBdr>
        <w:top w:val="none" w:sz="0" w:space="0" w:color="auto"/>
        <w:left w:val="none" w:sz="0" w:space="0" w:color="auto"/>
        <w:bottom w:val="none" w:sz="0" w:space="0" w:color="auto"/>
        <w:right w:val="none" w:sz="0" w:space="0" w:color="auto"/>
      </w:divBdr>
    </w:div>
    <w:div w:id="893468352">
      <w:bodyDiv w:val="1"/>
      <w:marLeft w:val="0"/>
      <w:marRight w:val="0"/>
      <w:marTop w:val="0"/>
      <w:marBottom w:val="0"/>
      <w:divBdr>
        <w:top w:val="none" w:sz="0" w:space="0" w:color="auto"/>
        <w:left w:val="none" w:sz="0" w:space="0" w:color="auto"/>
        <w:bottom w:val="none" w:sz="0" w:space="0" w:color="auto"/>
        <w:right w:val="none" w:sz="0" w:space="0" w:color="auto"/>
      </w:divBdr>
    </w:div>
    <w:div w:id="969436288">
      <w:bodyDiv w:val="1"/>
      <w:marLeft w:val="0"/>
      <w:marRight w:val="0"/>
      <w:marTop w:val="0"/>
      <w:marBottom w:val="0"/>
      <w:divBdr>
        <w:top w:val="none" w:sz="0" w:space="0" w:color="auto"/>
        <w:left w:val="none" w:sz="0" w:space="0" w:color="auto"/>
        <w:bottom w:val="none" w:sz="0" w:space="0" w:color="auto"/>
        <w:right w:val="none" w:sz="0" w:space="0" w:color="auto"/>
      </w:divBdr>
    </w:div>
    <w:div w:id="993142811">
      <w:bodyDiv w:val="1"/>
      <w:marLeft w:val="0"/>
      <w:marRight w:val="0"/>
      <w:marTop w:val="0"/>
      <w:marBottom w:val="0"/>
      <w:divBdr>
        <w:top w:val="none" w:sz="0" w:space="0" w:color="auto"/>
        <w:left w:val="none" w:sz="0" w:space="0" w:color="auto"/>
        <w:bottom w:val="none" w:sz="0" w:space="0" w:color="auto"/>
        <w:right w:val="none" w:sz="0" w:space="0" w:color="auto"/>
      </w:divBdr>
    </w:div>
    <w:div w:id="1006371270">
      <w:bodyDiv w:val="1"/>
      <w:marLeft w:val="0"/>
      <w:marRight w:val="0"/>
      <w:marTop w:val="0"/>
      <w:marBottom w:val="0"/>
      <w:divBdr>
        <w:top w:val="none" w:sz="0" w:space="0" w:color="auto"/>
        <w:left w:val="none" w:sz="0" w:space="0" w:color="auto"/>
        <w:bottom w:val="none" w:sz="0" w:space="0" w:color="auto"/>
        <w:right w:val="none" w:sz="0" w:space="0" w:color="auto"/>
      </w:divBdr>
    </w:div>
    <w:div w:id="1071274986">
      <w:bodyDiv w:val="1"/>
      <w:marLeft w:val="0"/>
      <w:marRight w:val="0"/>
      <w:marTop w:val="0"/>
      <w:marBottom w:val="0"/>
      <w:divBdr>
        <w:top w:val="none" w:sz="0" w:space="0" w:color="auto"/>
        <w:left w:val="none" w:sz="0" w:space="0" w:color="auto"/>
        <w:bottom w:val="none" w:sz="0" w:space="0" w:color="auto"/>
        <w:right w:val="none" w:sz="0" w:space="0" w:color="auto"/>
      </w:divBdr>
    </w:div>
    <w:div w:id="1085881980">
      <w:bodyDiv w:val="1"/>
      <w:marLeft w:val="0"/>
      <w:marRight w:val="0"/>
      <w:marTop w:val="0"/>
      <w:marBottom w:val="0"/>
      <w:divBdr>
        <w:top w:val="none" w:sz="0" w:space="0" w:color="auto"/>
        <w:left w:val="none" w:sz="0" w:space="0" w:color="auto"/>
        <w:bottom w:val="none" w:sz="0" w:space="0" w:color="auto"/>
        <w:right w:val="none" w:sz="0" w:space="0" w:color="auto"/>
      </w:divBdr>
      <w:divsChild>
        <w:div w:id="806118999">
          <w:marLeft w:val="0"/>
          <w:marRight w:val="0"/>
          <w:marTop w:val="0"/>
          <w:marBottom w:val="0"/>
          <w:divBdr>
            <w:top w:val="none" w:sz="0" w:space="0" w:color="auto"/>
            <w:left w:val="none" w:sz="0" w:space="0" w:color="auto"/>
            <w:bottom w:val="none" w:sz="0" w:space="0" w:color="auto"/>
            <w:right w:val="none" w:sz="0" w:space="0" w:color="auto"/>
          </w:divBdr>
        </w:div>
      </w:divsChild>
    </w:div>
    <w:div w:id="1088815954">
      <w:bodyDiv w:val="1"/>
      <w:marLeft w:val="0"/>
      <w:marRight w:val="0"/>
      <w:marTop w:val="0"/>
      <w:marBottom w:val="0"/>
      <w:divBdr>
        <w:top w:val="none" w:sz="0" w:space="0" w:color="auto"/>
        <w:left w:val="none" w:sz="0" w:space="0" w:color="auto"/>
        <w:bottom w:val="none" w:sz="0" w:space="0" w:color="auto"/>
        <w:right w:val="none" w:sz="0" w:space="0" w:color="auto"/>
      </w:divBdr>
      <w:divsChild>
        <w:div w:id="1725443741">
          <w:marLeft w:val="0"/>
          <w:marRight w:val="0"/>
          <w:marTop w:val="0"/>
          <w:marBottom w:val="0"/>
          <w:divBdr>
            <w:top w:val="none" w:sz="0" w:space="0" w:color="auto"/>
            <w:left w:val="none" w:sz="0" w:space="0" w:color="auto"/>
            <w:bottom w:val="none" w:sz="0" w:space="0" w:color="auto"/>
            <w:right w:val="none" w:sz="0" w:space="0" w:color="auto"/>
          </w:divBdr>
          <w:divsChild>
            <w:div w:id="491718339">
              <w:marLeft w:val="0"/>
              <w:marRight w:val="0"/>
              <w:marTop w:val="0"/>
              <w:marBottom w:val="0"/>
              <w:divBdr>
                <w:top w:val="none" w:sz="0" w:space="0" w:color="auto"/>
                <w:left w:val="none" w:sz="0" w:space="0" w:color="auto"/>
                <w:bottom w:val="none" w:sz="0" w:space="0" w:color="auto"/>
                <w:right w:val="none" w:sz="0" w:space="0" w:color="auto"/>
              </w:divBdr>
              <w:divsChild>
                <w:div w:id="5488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086499">
      <w:bodyDiv w:val="1"/>
      <w:marLeft w:val="0"/>
      <w:marRight w:val="0"/>
      <w:marTop w:val="0"/>
      <w:marBottom w:val="0"/>
      <w:divBdr>
        <w:top w:val="none" w:sz="0" w:space="0" w:color="auto"/>
        <w:left w:val="none" w:sz="0" w:space="0" w:color="auto"/>
        <w:bottom w:val="none" w:sz="0" w:space="0" w:color="auto"/>
        <w:right w:val="none" w:sz="0" w:space="0" w:color="auto"/>
      </w:divBdr>
      <w:divsChild>
        <w:div w:id="2112386705">
          <w:marLeft w:val="0"/>
          <w:marRight w:val="0"/>
          <w:marTop w:val="0"/>
          <w:marBottom w:val="0"/>
          <w:divBdr>
            <w:top w:val="none" w:sz="0" w:space="0" w:color="auto"/>
            <w:left w:val="none" w:sz="0" w:space="0" w:color="auto"/>
            <w:bottom w:val="none" w:sz="0" w:space="0" w:color="auto"/>
            <w:right w:val="none" w:sz="0" w:space="0" w:color="auto"/>
          </w:divBdr>
          <w:divsChild>
            <w:div w:id="379087162">
              <w:marLeft w:val="-200"/>
              <w:marRight w:val="-200"/>
              <w:marTop w:val="0"/>
              <w:marBottom w:val="0"/>
              <w:divBdr>
                <w:top w:val="none" w:sz="0" w:space="0" w:color="auto"/>
                <w:left w:val="none" w:sz="0" w:space="0" w:color="auto"/>
                <w:bottom w:val="none" w:sz="0" w:space="0" w:color="auto"/>
                <w:right w:val="none" w:sz="0" w:space="0" w:color="auto"/>
              </w:divBdr>
              <w:divsChild>
                <w:div w:id="21047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461360">
      <w:bodyDiv w:val="1"/>
      <w:marLeft w:val="0"/>
      <w:marRight w:val="0"/>
      <w:marTop w:val="0"/>
      <w:marBottom w:val="0"/>
      <w:divBdr>
        <w:top w:val="none" w:sz="0" w:space="0" w:color="auto"/>
        <w:left w:val="none" w:sz="0" w:space="0" w:color="auto"/>
        <w:bottom w:val="none" w:sz="0" w:space="0" w:color="auto"/>
        <w:right w:val="none" w:sz="0" w:space="0" w:color="auto"/>
      </w:divBdr>
      <w:divsChild>
        <w:div w:id="1066100855">
          <w:marLeft w:val="0"/>
          <w:marRight w:val="0"/>
          <w:marTop w:val="0"/>
          <w:marBottom w:val="0"/>
          <w:divBdr>
            <w:top w:val="none" w:sz="0" w:space="0" w:color="auto"/>
            <w:left w:val="none" w:sz="0" w:space="0" w:color="auto"/>
            <w:bottom w:val="none" w:sz="0" w:space="0" w:color="auto"/>
            <w:right w:val="none" w:sz="0" w:space="0" w:color="auto"/>
          </w:divBdr>
          <w:divsChild>
            <w:div w:id="1215511261">
              <w:marLeft w:val="-204"/>
              <w:marRight w:val="-204"/>
              <w:marTop w:val="0"/>
              <w:marBottom w:val="0"/>
              <w:divBdr>
                <w:top w:val="none" w:sz="0" w:space="0" w:color="auto"/>
                <w:left w:val="none" w:sz="0" w:space="0" w:color="auto"/>
                <w:bottom w:val="none" w:sz="0" w:space="0" w:color="auto"/>
                <w:right w:val="none" w:sz="0" w:space="0" w:color="auto"/>
              </w:divBdr>
              <w:divsChild>
                <w:div w:id="170223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05893">
      <w:bodyDiv w:val="1"/>
      <w:marLeft w:val="0"/>
      <w:marRight w:val="0"/>
      <w:marTop w:val="0"/>
      <w:marBottom w:val="0"/>
      <w:divBdr>
        <w:top w:val="none" w:sz="0" w:space="0" w:color="auto"/>
        <w:left w:val="none" w:sz="0" w:space="0" w:color="auto"/>
        <w:bottom w:val="none" w:sz="0" w:space="0" w:color="auto"/>
        <w:right w:val="none" w:sz="0" w:space="0" w:color="auto"/>
      </w:divBdr>
    </w:div>
    <w:div w:id="1168402596">
      <w:bodyDiv w:val="1"/>
      <w:marLeft w:val="0"/>
      <w:marRight w:val="0"/>
      <w:marTop w:val="0"/>
      <w:marBottom w:val="0"/>
      <w:divBdr>
        <w:top w:val="none" w:sz="0" w:space="0" w:color="auto"/>
        <w:left w:val="none" w:sz="0" w:space="0" w:color="auto"/>
        <w:bottom w:val="none" w:sz="0" w:space="0" w:color="auto"/>
        <w:right w:val="none" w:sz="0" w:space="0" w:color="auto"/>
      </w:divBdr>
    </w:div>
    <w:div w:id="1220170665">
      <w:bodyDiv w:val="1"/>
      <w:marLeft w:val="0"/>
      <w:marRight w:val="0"/>
      <w:marTop w:val="0"/>
      <w:marBottom w:val="0"/>
      <w:divBdr>
        <w:top w:val="none" w:sz="0" w:space="0" w:color="auto"/>
        <w:left w:val="none" w:sz="0" w:space="0" w:color="auto"/>
        <w:bottom w:val="none" w:sz="0" w:space="0" w:color="auto"/>
        <w:right w:val="none" w:sz="0" w:space="0" w:color="auto"/>
      </w:divBdr>
      <w:divsChild>
        <w:div w:id="1202593896">
          <w:marLeft w:val="0"/>
          <w:marRight w:val="0"/>
          <w:marTop w:val="0"/>
          <w:marBottom w:val="0"/>
          <w:divBdr>
            <w:top w:val="none" w:sz="0" w:space="0" w:color="auto"/>
            <w:left w:val="none" w:sz="0" w:space="0" w:color="auto"/>
            <w:bottom w:val="none" w:sz="0" w:space="0" w:color="auto"/>
            <w:right w:val="none" w:sz="0" w:space="0" w:color="auto"/>
          </w:divBdr>
          <w:divsChild>
            <w:div w:id="3538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3986">
      <w:bodyDiv w:val="1"/>
      <w:marLeft w:val="0"/>
      <w:marRight w:val="0"/>
      <w:marTop w:val="0"/>
      <w:marBottom w:val="0"/>
      <w:divBdr>
        <w:top w:val="none" w:sz="0" w:space="0" w:color="auto"/>
        <w:left w:val="none" w:sz="0" w:space="0" w:color="auto"/>
        <w:bottom w:val="none" w:sz="0" w:space="0" w:color="auto"/>
        <w:right w:val="none" w:sz="0" w:space="0" w:color="auto"/>
      </w:divBdr>
    </w:div>
    <w:div w:id="1264919761">
      <w:bodyDiv w:val="1"/>
      <w:marLeft w:val="0"/>
      <w:marRight w:val="0"/>
      <w:marTop w:val="0"/>
      <w:marBottom w:val="0"/>
      <w:divBdr>
        <w:top w:val="none" w:sz="0" w:space="0" w:color="auto"/>
        <w:left w:val="none" w:sz="0" w:space="0" w:color="auto"/>
        <w:bottom w:val="none" w:sz="0" w:space="0" w:color="auto"/>
        <w:right w:val="none" w:sz="0" w:space="0" w:color="auto"/>
      </w:divBdr>
      <w:divsChild>
        <w:div w:id="898443716">
          <w:marLeft w:val="0"/>
          <w:marRight w:val="0"/>
          <w:marTop w:val="0"/>
          <w:marBottom w:val="0"/>
          <w:divBdr>
            <w:top w:val="none" w:sz="0" w:space="0" w:color="auto"/>
            <w:left w:val="none" w:sz="0" w:space="0" w:color="auto"/>
            <w:bottom w:val="none" w:sz="0" w:space="0" w:color="auto"/>
            <w:right w:val="none" w:sz="0" w:space="0" w:color="auto"/>
          </w:divBdr>
          <w:divsChild>
            <w:div w:id="2077897923">
              <w:marLeft w:val="-138"/>
              <w:marRight w:val="-138"/>
              <w:marTop w:val="0"/>
              <w:marBottom w:val="0"/>
              <w:divBdr>
                <w:top w:val="none" w:sz="0" w:space="0" w:color="auto"/>
                <w:left w:val="none" w:sz="0" w:space="0" w:color="auto"/>
                <w:bottom w:val="none" w:sz="0" w:space="0" w:color="auto"/>
                <w:right w:val="none" w:sz="0" w:space="0" w:color="auto"/>
              </w:divBdr>
              <w:divsChild>
                <w:div w:id="207585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8152">
      <w:bodyDiv w:val="1"/>
      <w:marLeft w:val="0"/>
      <w:marRight w:val="0"/>
      <w:marTop w:val="0"/>
      <w:marBottom w:val="0"/>
      <w:divBdr>
        <w:top w:val="none" w:sz="0" w:space="0" w:color="auto"/>
        <w:left w:val="none" w:sz="0" w:space="0" w:color="auto"/>
        <w:bottom w:val="none" w:sz="0" w:space="0" w:color="auto"/>
        <w:right w:val="none" w:sz="0" w:space="0" w:color="auto"/>
      </w:divBdr>
      <w:divsChild>
        <w:div w:id="557060566">
          <w:marLeft w:val="0"/>
          <w:marRight w:val="0"/>
          <w:marTop w:val="0"/>
          <w:marBottom w:val="0"/>
          <w:divBdr>
            <w:top w:val="none" w:sz="0" w:space="0" w:color="auto"/>
            <w:left w:val="none" w:sz="0" w:space="0" w:color="auto"/>
            <w:bottom w:val="none" w:sz="0" w:space="0" w:color="auto"/>
            <w:right w:val="none" w:sz="0" w:space="0" w:color="auto"/>
          </w:divBdr>
        </w:div>
      </w:divsChild>
    </w:div>
    <w:div w:id="1309632944">
      <w:bodyDiv w:val="1"/>
      <w:marLeft w:val="0"/>
      <w:marRight w:val="0"/>
      <w:marTop w:val="0"/>
      <w:marBottom w:val="0"/>
      <w:divBdr>
        <w:top w:val="none" w:sz="0" w:space="0" w:color="auto"/>
        <w:left w:val="none" w:sz="0" w:space="0" w:color="auto"/>
        <w:bottom w:val="none" w:sz="0" w:space="0" w:color="auto"/>
        <w:right w:val="none" w:sz="0" w:space="0" w:color="auto"/>
      </w:divBdr>
      <w:divsChild>
        <w:div w:id="1921914160">
          <w:marLeft w:val="0"/>
          <w:marRight w:val="0"/>
          <w:marTop w:val="0"/>
          <w:marBottom w:val="0"/>
          <w:divBdr>
            <w:top w:val="none" w:sz="0" w:space="0" w:color="auto"/>
            <w:left w:val="none" w:sz="0" w:space="0" w:color="auto"/>
            <w:bottom w:val="none" w:sz="0" w:space="0" w:color="auto"/>
            <w:right w:val="none" w:sz="0" w:space="0" w:color="auto"/>
          </w:divBdr>
        </w:div>
      </w:divsChild>
    </w:div>
    <w:div w:id="1366179369">
      <w:bodyDiv w:val="1"/>
      <w:marLeft w:val="0"/>
      <w:marRight w:val="0"/>
      <w:marTop w:val="0"/>
      <w:marBottom w:val="0"/>
      <w:divBdr>
        <w:top w:val="none" w:sz="0" w:space="0" w:color="auto"/>
        <w:left w:val="none" w:sz="0" w:space="0" w:color="auto"/>
        <w:bottom w:val="none" w:sz="0" w:space="0" w:color="auto"/>
        <w:right w:val="none" w:sz="0" w:space="0" w:color="auto"/>
      </w:divBdr>
      <w:divsChild>
        <w:div w:id="1417630864">
          <w:marLeft w:val="1267"/>
          <w:marRight w:val="0"/>
          <w:marTop w:val="0"/>
          <w:marBottom w:val="0"/>
          <w:divBdr>
            <w:top w:val="none" w:sz="0" w:space="0" w:color="auto"/>
            <w:left w:val="none" w:sz="0" w:space="0" w:color="auto"/>
            <w:bottom w:val="none" w:sz="0" w:space="0" w:color="auto"/>
            <w:right w:val="none" w:sz="0" w:space="0" w:color="auto"/>
          </w:divBdr>
        </w:div>
        <w:div w:id="1923877381">
          <w:marLeft w:val="1267"/>
          <w:marRight w:val="0"/>
          <w:marTop w:val="0"/>
          <w:marBottom w:val="0"/>
          <w:divBdr>
            <w:top w:val="none" w:sz="0" w:space="0" w:color="auto"/>
            <w:left w:val="none" w:sz="0" w:space="0" w:color="auto"/>
            <w:bottom w:val="none" w:sz="0" w:space="0" w:color="auto"/>
            <w:right w:val="none" w:sz="0" w:space="0" w:color="auto"/>
          </w:divBdr>
        </w:div>
        <w:div w:id="1441485285">
          <w:marLeft w:val="1267"/>
          <w:marRight w:val="0"/>
          <w:marTop w:val="0"/>
          <w:marBottom w:val="0"/>
          <w:divBdr>
            <w:top w:val="none" w:sz="0" w:space="0" w:color="auto"/>
            <w:left w:val="none" w:sz="0" w:space="0" w:color="auto"/>
            <w:bottom w:val="none" w:sz="0" w:space="0" w:color="auto"/>
            <w:right w:val="none" w:sz="0" w:space="0" w:color="auto"/>
          </w:divBdr>
        </w:div>
        <w:div w:id="226230658">
          <w:marLeft w:val="1267"/>
          <w:marRight w:val="0"/>
          <w:marTop w:val="0"/>
          <w:marBottom w:val="0"/>
          <w:divBdr>
            <w:top w:val="none" w:sz="0" w:space="0" w:color="auto"/>
            <w:left w:val="none" w:sz="0" w:space="0" w:color="auto"/>
            <w:bottom w:val="none" w:sz="0" w:space="0" w:color="auto"/>
            <w:right w:val="none" w:sz="0" w:space="0" w:color="auto"/>
          </w:divBdr>
        </w:div>
      </w:divsChild>
    </w:div>
    <w:div w:id="1387412498">
      <w:bodyDiv w:val="1"/>
      <w:marLeft w:val="0"/>
      <w:marRight w:val="0"/>
      <w:marTop w:val="0"/>
      <w:marBottom w:val="0"/>
      <w:divBdr>
        <w:top w:val="none" w:sz="0" w:space="0" w:color="auto"/>
        <w:left w:val="none" w:sz="0" w:space="0" w:color="auto"/>
        <w:bottom w:val="none" w:sz="0" w:space="0" w:color="auto"/>
        <w:right w:val="none" w:sz="0" w:space="0" w:color="auto"/>
      </w:divBdr>
    </w:div>
    <w:div w:id="1413239535">
      <w:bodyDiv w:val="1"/>
      <w:marLeft w:val="0"/>
      <w:marRight w:val="0"/>
      <w:marTop w:val="0"/>
      <w:marBottom w:val="0"/>
      <w:divBdr>
        <w:top w:val="none" w:sz="0" w:space="0" w:color="auto"/>
        <w:left w:val="none" w:sz="0" w:space="0" w:color="auto"/>
        <w:bottom w:val="none" w:sz="0" w:space="0" w:color="auto"/>
        <w:right w:val="none" w:sz="0" w:space="0" w:color="auto"/>
      </w:divBdr>
    </w:div>
    <w:div w:id="1444035623">
      <w:bodyDiv w:val="1"/>
      <w:marLeft w:val="0"/>
      <w:marRight w:val="0"/>
      <w:marTop w:val="0"/>
      <w:marBottom w:val="0"/>
      <w:divBdr>
        <w:top w:val="none" w:sz="0" w:space="0" w:color="auto"/>
        <w:left w:val="none" w:sz="0" w:space="0" w:color="auto"/>
        <w:bottom w:val="none" w:sz="0" w:space="0" w:color="auto"/>
        <w:right w:val="none" w:sz="0" w:space="0" w:color="auto"/>
      </w:divBdr>
    </w:div>
    <w:div w:id="1463767358">
      <w:bodyDiv w:val="1"/>
      <w:marLeft w:val="0"/>
      <w:marRight w:val="0"/>
      <w:marTop w:val="0"/>
      <w:marBottom w:val="0"/>
      <w:divBdr>
        <w:top w:val="none" w:sz="0" w:space="0" w:color="auto"/>
        <w:left w:val="none" w:sz="0" w:space="0" w:color="auto"/>
        <w:bottom w:val="none" w:sz="0" w:space="0" w:color="auto"/>
        <w:right w:val="none" w:sz="0" w:space="0" w:color="auto"/>
      </w:divBdr>
      <w:divsChild>
        <w:div w:id="1140028800">
          <w:marLeft w:val="0"/>
          <w:marRight w:val="0"/>
          <w:marTop w:val="0"/>
          <w:marBottom w:val="0"/>
          <w:divBdr>
            <w:top w:val="none" w:sz="0" w:space="0" w:color="auto"/>
            <w:left w:val="none" w:sz="0" w:space="0" w:color="auto"/>
            <w:bottom w:val="none" w:sz="0" w:space="0" w:color="auto"/>
            <w:right w:val="none" w:sz="0" w:space="0" w:color="auto"/>
          </w:divBdr>
        </w:div>
      </w:divsChild>
    </w:div>
    <w:div w:id="1485243656">
      <w:bodyDiv w:val="1"/>
      <w:marLeft w:val="0"/>
      <w:marRight w:val="0"/>
      <w:marTop w:val="0"/>
      <w:marBottom w:val="0"/>
      <w:divBdr>
        <w:top w:val="none" w:sz="0" w:space="0" w:color="auto"/>
        <w:left w:val="none" w:sz="0" w:space="0" w:color="auto"/>
        <w:bottom w:val="none" w:sz="0" w:space="0" w:color="auto"/>
        <w:right w:val="none" w:sz="0" w:space="0" w:color="auto"/>
      </w:divBdr>
    </w:div>
    <w:div w:id="1493519732">
      <w:bodyDiv w:val="1"/>
      <w:marLeft w:val="109"/>
      <w:marRight w:val="109"/>
      <w:marTop w:val="0"/>
      <w:marBottom w:val="0"/>
      <w:divBdr>
        <w:top w:val="none" w:sz="0" w:space="0" w:color="auto"/>
        <w:left w:val="none" w:sz="0" w:space="0" w:color="auto"/>
        <w:bottom w:val="none" w:sz="0" w:space="0" w:color="auto"/>
        <w:right w:val="none" w:sz="0" w:space="0" w:color="auto"/>
      </w:divBdr>
    </w:div>
    <w:div w:id="1533300315">
      <w:bodyDiv w:val="1"/>
      <w:marLeft w:val="0"/>
      <w:marRight w:val="0"/>
      <w:marTop w:val="0"/>
      <w:marBottom w:val="0"/>
      <w:divBdr>
        <w:top w:val="none" w:sz="0" w:space="0" w:color="auto"/>
        <w:left w:val="none" w:sz="0" w:space="0" w:color="auto"/>
        <w:bottom w:val="none" w:sz="0" w:space="0" w:color="auto"/>
        <w:right w:val="none" w:sz="0" w:space="0" w:color="auto"/>
      </w:divBdr>
    </w:div>
    <w:div w:id="1560242809">
      <w:bodyDiv w:val="1"/>
      <w:marLeft w:val="0"/>
      <w:marRight w:val="0"/>
      <w:marTop w:val="0"/>
      <w:marBottom w:val="0"/>
      <w:divBdr>
        <w:top w:val="none" w:sz="0" w:space="0" w:color="auto"/>
        <w:left w:val="none" w:sz="0" w:space="0" w:color="auto"/>
        <w:bottom w:val="none" w:sz="0" w:space="0" w:color="auto"/>
        <w:right w:val="none" w:sz="0" w:space="0" w:color="auto"/>
      </w:divBdr>
    </w:div>
    <w:div w:id="1566067305">
      <w:bodyDiv w:val="1"/>
      <w:marLeft w:val="0"/>
      <w:marRight w:val="0"/>
      <w:marTop w:val="0"/>
      <w:marBottom w:val="0"/>
      <w:divBdr>
        <w:top w:val="none" w:sz="0" w:space="0" w:color="auto"/>
        <w:left w:val="none" w:sz="0" w:space="0" w:color="auto"/>
        <w:bottom w:val="none" w:sz="0" w:space="0" w:color="auto"/>
        <w:right w:val="none" w:sz="0" w:space="0" w:color="auto"/>
      </w:divBdr>
    </w:div>
    <w:div w:id="1574049651">
      <w:bodyDiv w:val="1"/>
      <w:marLeft w:val="0"/>
      <w:marRight w:val="0"/>
      <w:marTop w:val="0"/>
      <w:marBottom w:val="0"/>
      <w:divBdr>
        <w:top w:val="none" w:sz="0" w:space="0" w:color="auto"/>
        <w:left w:val="none" w:sz="0" w:space="0" w:color="auto"/>
        <w:bottom w:val="none" w:sz="0" w:space="0" w:color="auto"/>
        <w:right w:val="none" w:sz="0" w:space="0" w:color="auto"/>
      </w:divBdr>
    </w:div>
    <w:div w:id="1581715158">
      <w:bodyDiv w:val="1"/>
      <w:marLeft w:val="0"/>
      <w:marRight w:val="0"/>
      <w:marTop w:val="0"/>
      <w:marBottom w:val="0"/>
      <w:divBdr>
        <w:top w:val="none" w:sz="0" w:space="0" w:color="auto"/>
        <w:left w:val="none" w:sz="0" w:space="0" w:color="auto"/>
        <w:bottom w:val="none" w:sz="0" w:space="0" w:color="auto"/>
        <w:right w:val="none" w:sz="0" w:space="0" w:color="auto"/>
      </w:divBdr>
    </w:div>
    <w:div w:id="1597590338">
      <w:bodyDiv w:val="1"/>
      <w:marLeft w:val="0"/>
      <w:marRight w:val="0"/>
      <w:marTop w:val="0"/>
      <w:marBottom w:val="0"/>
      <w:divBdr>
        <w:top w:val="none" w:sz="0" w:space="0" w:color="auto"/>
        <w:left w:val="none" w:sz="0" w:space="0" w:color="auto"/>
        <w:bottom w:val="none" w:sz="0" w:space="0" w:color="auto"/>
        <w:right w:val="none" w:sz="0" w:space="0" w:color="auto"/>
      </w:divBdr>
    </w:div>
    <w:div w:id="1606499162">
      <w:bodyDiv w:val="1"/>
      <w:marLeft w:val="0"/>
      <w:marRight w:val="0"/>
      <w:marTop w:val="0"/>
      <w:marBottom w:val="0"/>
      <w:divBdr>
        <w:top w:val="none" w:sz="0" w:space="0" w:color="auto"/>
        <w:left w:val="none" w:sz="0" w:space="0" w:color="auto"/>
        <w:bottom w:val="none" w:sz="0" w:space="0" w:color="auto"/>
        <w:right w:val="none" w:sz="0" w:space="0" w:color="auto"/>
      </w:divBdr>
    </w:div>
    <w:div w:id="1655798617">
      <w:bodyDiv w:val="1"/>
      <w:marLeft w:val="0"/>
      <w:marRight w:val="0"/>
      <w:marTop w:val="0"/>
      <w:marBottom w:val="0"/>
      <w:divBdr>
        <w:top w:val="none" w:sz="0" w:space="0" w:color="auto"/>
        <w:left w:val="none" w:sz="0" w:space="0" w:color="auto"/>
        <w:bottom w:val="none" w:sz="0" w:space="0" w:color="auto"/>
        <w:right w:val="none" w:sz="0" w:space="0" w:color="auto"/>
      </w:divBdr>
    </w:div>
    <w:div w:id="1663703555">
      <w:bodyDiv w:val="1"/>
      <w:marLeft w:val="0"/>
      <w:marRight w:val="0"/>
      <w:marTop w:val="0"/>
      <w:marBottom w:val="0"/>
      <w:divBdr>
        <w:top w:val="none" w:sz="0" w:space="0" w:color="auto"/>
        <w:left w:val="none" w:sz="0" w:space="0" w:color="auto"/>
        <w:bottom w:val="none" w:sz="0" w:space="0" w:color="auto"/>
        <w:right w:val="none" w:sz="0" w:space="0" w:color="auto"/>
      </w:divBdr>
    </w:div>
    <w:div w:id="1709406483">
      <w:bodyDiv w:val="1"/>
      <w:marLeft w:val="0"/>
      <w:marRight w:val="0"/>
      <w:marTop w:val="0"/>
      <w:marBottom w:val="0"/>
      <w:divBdr>
        <w:top w:val="none" w:sz="0" w:space="0" w:color="auto"/>
        <w:left w:val="none" w:sz="0" w:space="0" w:color="auto"/>
        <w:bottom w:val="none" w:sz="0" w:space="0" w:color="auto"/>
        <w:right w:val="none" w:sz="0" w:space="0" w:color="auto"/>
      </w:divBdr>
      <w:divsChild>
        <w:div w:id="1726492231">
          <w:marLeft w:val="0"/>
          <w:marRight w:val="0"/>
          <w:marTop w:val="0"/>
          <w:marBottom w:val="0"/>
          <w:divBdr>
            <w:top w:val="none" w:sz="0" w:space="0" w:color="auto"/>
            <w:left w:val="none" w:sz="0" w:space="0" w:color="auto"/>
            <w:bottom w:val="none" w:sz="0" w:space="0" w:color="auto"/>
            <w:right w:val="none" w:sz="0" w:space="0" w:color="auto"/>
          </w:divBdr>
        </w:div>
      </w:divsChild>
    </w:div>
    <w:div w:id="1769890209">
      <w:bodyDiv w:val="1"/>
      <w:marLeft w:val="0"/>
      <w:marRight w:val="0"/>
      <w:marTop w:val="0"/>
      <w:marBottom w:val="0"/>
      <w:divBdr>
        <w:top w:val="none" w:sz="0" w:space="0" w:color="auto"/>
        <w:left w:val="none" w:sz="0" w:space="0" w:color="auto"/>
        <w:bottom w:val="none" w:sz="0" w:space="0" w:color="auto"/>
        <w:right w:val="none" w:sz="0" w:space="0" w:color="auto"/>
      </w:divBdr>
    </w:div>
    <w:div w:id="1776945987">
      <w:bodyDiv w:val="1"/>
      <w:marLeft w:val="0"/>
      <w:marRight w:val="0"/>
      <w:marTop w:val="0"/>
      <w:marBottom w:val="0"/>
      <w:divBdr>
        <w:top w:val="none" w:sz="0" w:space="0" w:color="auto"/>
        <w:left w:val="none" w:sz="0" w:space="0" w:color="auto"/>
        <w:bottom w:val="none" w:sz="0" w:space="0" w:color="auto"/>
        <w:right w:val="none" w:sz="0" w:space="0" w:color="auto"/>
      </w:divBdr>
    </w:div>
    <w:div w:id="1787431789">
      <w:bodyDiv w:val="1"/>
      <w:marLeft w:val="109"/>
      <w:marRight w:val="109"/>
      <w:marTop w:val="0"/>
      <w:marBottom w:val="0"/>
      <w:divBdr>
        <w:top w:val="none" w:sz="0" w:space="0" w:color="auto"/>
        <w:left w:val="none" w:sz="0" w:space="0" w:color="auto"/>
        <w:bottom w:val="none" w:sz="0" w:space="0" w:color="auto"/>
        <w:right w:val="none" w:sz="0" w:space="0" w:color="auto"/>
      </w:divBdr>
    </w:div>
    <w:div w:id="1797945622">
      <w:bodyDiv w:val="1"/>
      <w:marLeft w:val="0"/>
      <w:marRight w:val="0"/>
      <w:marTop w:val="0"/>
      <w:marBottom w:val="0"/>
      <w:divBdr>
        <w:top w:val="none" w:sz="0" w:space="0" w:color="auto"/>
        <w:left w:val="none" w:sz="0" w:space="0" w:color="auto"/>
        <w:bottom w:val="none" w:sz="0" w:space="0" w:color="auto"/>
        <w:right w:val="none" w:sz="0" w:space="0" w:color="auto"/>
      </w:divBdr>
      <w:divsChild>
        <w:div w:id="1092050640">
          <w:marLeft w:val="0"/>
          <w:marRight w:val="0"/>
          <w:marTop w:val="0"/>
          <w:marBottom w:val="0"/>
          <w:divBdr>
            <w:top w:val="none" w:sz="0" w:space="0" w:color="auto"/>
            <w:left w:val="none" w:sz="0" w:space="0" w:color="auto"/>
            <w:bottom w:val="none" w:sz="0" w:space="0" w:color="auto"/>
            <w:right w:val="none" w:sz="0" w:space="0" w:color="auto"/>
          </w:divBdr>
        </w:div>
      </w:divsChild>
    </w:div>
    <w:div w:id="1801996093">
      <w:bodyDiv w:val="1"/>
      <w:marLeft w:val="0"/>
      <w:marRight w:val="0"/>
      <w:marTop w:val="0"/>
      <w:marBottom w:val="0"/>
      <w:divBdr>
        <w:top w:val="none" w:sz="0" w:space="0" w:color="auto"/>
        <w:left w:val="none" w:sz="0" w:space="0" w:color="auto"/>
        <w:bottom w:val="none" w:sz="0" w:space="0" w:color="auto"/>
        <w:right w:val="none" w:sz="0" w:space="0" w:color="auto"/>
      </w:divBdr>
    </w:div>
    <w:div w:id="1841577675">
      <w:bodyDiv w:val="1"/>
      <w:marLeft w:val="0"/>
      <w:marRight w:val="0"/>
      <w:marTop w:val="0"/>
      <w:marBottom w:val="0"/>
      <w:divBdr>
        <w:top w:val="none" w:sz="0" w:space="0" w:color="auto"/>
        <w:left w:val="none" w:sz="0" w:space="0" w:color="auto"/>
        <w:bottom w:val="none" w:sz="0" w:space="0" w:color="auto"/>
        <w:right w:val="none" w:sz="0" w:space="0" w:color="auto"/>
      </w:divBdr>
    </w:div>
    <w:div w:id="1846167908">
      <w:bodyDiv w:val="1"/>
      <w:marLeft w:val="0"/>
      <w:marRight w:val="0"/>
      <w:marTop w:val="0"/>
      <w:marBottom w:val="0"/>
      <w:divBdr>
        <w:top w:val="none" w:sz="0" w:space="0" w:color="auto"/>
        <w:left w:val="none" w:sz="0" w:space="0" w:color="auto"/>
        <w:bottom w:val="none" w:sz="0" w:space="0" w:color="auto"/>
        <w:right w:val="none" w:sz="0" w:space="0" w:color="auto"/>
      </w:divBdr>
      <w:divsChild>
        <w:div w:id="1168640057">
          <w:marLeft w:val="0"/>
          <w:marRight w:val="0"/>
          <w:marTop w:val="0"/>
          <w:marBottom w:val="0"/>
          <w:divBdr>
            <w:top w:val="none" w:sz="0" w:space="0" w:color="auto"/>
            <w:left w:val="none" w:sz="0" w:space="0" w:color="auto"/>
            <w:bottom w:val="none" w:sz="0" w:space="0" w:color="auto"/>
            <w:right w:val="none" w:sz="0" w:space="0" w:color="auto"/>
          </w:divBdr>
        </w:div>
      </w:divsChild>
    </w:div>
    <w:div w:id="1852645419">
      <w:bodyDiv w:val="1"/>
      <w:marLeft w:val="0"/>
      <w:marRight w:val="0"/>
      <w:marTop w:val="0"/>
      <w:marBottom w:val="0"/>
      <w:divBdr>
        <w:top w:val="none" w:sz="0" w:space="0" w:color="auto"/>
        <w:left w:val="none" w:sz="0" w:space="0" w:color="auto"/>
        <w:bottom w:val="none" w:sz="0" w:space="0" w:color="auto"/>
        <w:right w:val="none" w:sz="0" w:space="0" w:color="auto"/>
      </w:divBdr>
    </w:div>
    <w:div w:id="1862159846">
      <w:bodyDiv w:val="1"/>
      <w:marLeft w:val="0"/>
      <w:marRight w:val="0"/>
      <w:marTop w:val="0"/>
      <w:marBottom w:val="0"/>
      <w:divBdr>
        <w:top w:val="none" w:sz="0" w:space="0" w:color="auto"/>
        <w:left w:val="none" w:sz="0" w:space="0" w:color="auto"/>
        <w:bottom w:val="none" w:sz="0" w:space="0" w:color="auto"/>
        <w:right w:val="none" w:sz="0" w:space="0" w:color="auto"/>
      </w:divBdr>
      <w:divsChild>
        <w:div w:id="553925479">
          <w:marLeft w:val="0"/>
          <w:marRight w:val="0"/>
          <w:marTop w:val="0"/>
          <w:marBottom w:val="0"/>
          <w:divBdr>
            <w:top w:val="none" w:sz="0" w:space="0" w:color="auto"/>
            <w:left w:val="none" w:sz="0" w:space="0" w:color="auto"/>
            <w:bottom w:val="none" w:sz="0" w:space="0" w:color="auto"/>
            <w:right w:val="none" w:sz="0" w:space="0" w:color="auto"/>
          </w:divBdr>
        </w:div>
      </w:divsChild>
    </w:div>
    <w:div w:id="1923828344">
      <w:bodyDiv w:val="1"/>
      <w:marLeft w:val="0"/>
      <w:marRight w:val="0"/>
      <w:marTop w:val="0"/>
      <w:marBottom w:val="0"/>
      <w:divBdr>
        <w:top w:val="none" w:sz="0" w:space="0" w:color="auto"/>
        <w:left w:val="none" w:sz="0" w:space="0" w:color="auto"/>
        <w:bottom w:val="none" w:sz="0" w:space="0" w:color="auto"/>
        <w:right w:val="none" w:sz="0" w:space="0" w:color="auto"/>
      </w:divBdr>
      <w:divsChild>
        <w:div w:id="4065207">
          <w:marLeft w:val="0"/>
          <w:marRight w:val="0"/>
          <w:marTop w:val="0"/>
          <w:marBottom w:val="0"/>
          <w:divBdr>
            <w:top w:val="none" w:sz="0" w:space="0" w:color="auto"/>
            <w:left w:val="none" w:sz="0" w:space="0" w:color="auto"/>
            <w:bottom w:val="none" w:sz="0" w:space="0" w:color="auto"/>
            <w:right w:val="none" w:sz="0" w:space="0" w:color="auto"/>
          </w:divBdr>
          <w:divsChild>
            <w:div w:id="2052654874">
              <w:marLeft w:val="-138"/>
              <w:marRight w:val="-138"/>
              <w:marTop w:val="0"/>
              <w:marBottom w:val="0"/>
              <w:divBdr>
                <w:top w:val="none" w:sz="0" w:space="0" w:color="auto"/>
                <w:left w:val="none" w:sz="0" w:space="0" w:color="auto"/>
                <w:bottom w:val="none" w:sz="0" w:space="0" w:color="auto"/>
                <w:right w:val="none" w:sz="0" w:space="0" w:color="auto"/>
              </w:divBdr>
              <w:divsChild>
                <w:div w:id="86883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12404">
      <w:bodyDiv w:val="1"/>
      <w:marLeft w:val="0"/>
      <w:marRight w:val="0"/>
      <w:marTop w:val="0"/>
      <w:marBottom w:val="0"/>
      <w:divBdr>
        <w:top w:val="none" w:sz="0" w:space="0" w:color="auto"/>
        <w:left w:val="none" w:sz="0" w:space="0" w:color="auto"/>
        <w:bottom w:val="none" w:sz="0" w:space="0" w:color="auto"/>
        <w:right w:val="none" w:sz="0" w:space="0" w:color="auto"/>
      </w:divBdr>
    </w:div>
    <w:div w:id="1950382946">
      <w:bodyDiv w:val="1"/>
      <w:marLeft w:val="0"/>
      <w:marRight w:val="0"/>
      <w:marTop w:val="0"/>
      <w:marBottom w:val="0"/>
      <w:divBdr>
        <w:top w:val="none" w:sz="0" w:space="0" w:color="auto"/>
        <w:left w:val="none" w:sz="0" w:space="0" w:color="auto"/>
        <w:bottom w:val="none" w:sz="0" w:space="0" w:color="auto"/>
        <w:right w:val="none" w:sz="0" w:space="0" w:color="auto"/>
      </w:divBdr>
    </w:div>
    <w:div w:id="1972712707">
      <w:bodyDiv w:val="1"/>
      <w:marLeft w:val="0"/>
      <w:marRight w:val="0"/>
      <w:marTop w:val="0"/>
      <w:marBottom w:val="0"/>
      <w:divBdr>
        <w:top w:val="none" w:sz="0" w:space="0" w:color="auto"/>
        <w:left w:val="none" w:sz="0" w:space="0" w:color="auto"/>
        <w:bottom w:val="none" w:sz="0" w:space="0" w:color="auto"/>
        <w:right w:val="none" w:sz="0" w:space="0" w:color="auto"/>
      </w:divBdr>
    </w:div>
    <w:div w:id="1994793164">
      <w:bodyDiv w:val="1"/>
      <w:marLeft w:val="0"/>
      <w:marRight w:val="0"/>
      <w:marTop w:val="0"/>
      <w:marBottom w:val="0"/>
      <w:divBdr>
        <w:top w:val="none" w:sz="0" w:space="0" w:color="auto"/>
        <w:left w:val="none" w:sz="0" w:space="0" w:color="auto"/>
        <w:bottom w:val="none" w:sz="0" w:space="0" w:color="auto"/>
        <w:right w:val="none" w:sz="0" w:space="0" w:color="auto"/>
      </w:divBdr>
      <w:divsChild>
        <w:div w:id="910579704">
          <w:marLeft w:val="0"/>
          <w:marRight w:val="0"/>
          <w:marTop w:val="0"/>
          <w:marBottom w:val="0"/>
          <w:divBdr>
            <w:top w:val="none" w:sz="0" w:space="0" w:color="auto"/>
            <w:left w:val="none" w:sz="0" w:space="0" w:color="auto"/>
            <w:bottom w:val="none" w:sz="0" w:space="0" w:color="auto"/>
            <w:right w:val="none" w:sz="0" w:space="0" w:color="auto"/>
          </w:divBdr>
          <w:divsChild>
            <w:div w:id="1831024472">
              <w:marLeft w:val="0"/>
              <w:marRight w:val="0"/>
              <w:marTop w:val="0"/>
              <w:marBottom w:val="0"/>
              <w:divBdr>
                <w:top w:val="none" w:sz="0" w:space="0" w:color="auto"/>
                <w:left w:val="none" w:sz="0" w:space="0" w:color="auto"/>
                <w:bottom w:val="none" w:sz="0" w:space="0" w:color="auto"/>
                <w:right w:val="none" w:sz="0" w:space="0" w:color="auto"/>
              </w:divBdr>
              <w:divsChild>
                <w:div w:id="10418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91110">
      <w:bodyDiv w:val="1"/>
      <w:marLeft w:val="0"/>
      <w:marRight w:val="0"/>
      <w:marTop w:val="0"/>
      <w:marBottom w:val="0"/>
      <w:divBdr>
        <w:top w:val="none" w:sz="0" w:space="0" w:color="auto"/>
        <w:left w:val="none" w:sz="0" w:space="0" w:color="auto"/>
        <w:bottom w:val="none" w:sz="0" w:space="0" w:color="auto"/>
        <w:right w:val="none" w:sz="0" w:space="0" w:color="auto"/>
      </w:divBdr>
    </w:div>
    <w:div w:id="2007590845">
      <w:bodyDiv w:val="1"/>
      <w:marLeft w:val="0"/>
      <w:marRight w:val="0"/>
      <w:marTop w:val="0"/>
      <w:marBottom w:val="0"/>
      <w:divBdr>
        <w:top w:val="none" w:sz="0" w:space="0" w:color="auto"/>
        <w:left w:val="none" w:sz="0" w:space="0" w:color="auto"/>
        <w:bottom w:val="none" w:sz="0" w:space="0" w:color="auto"/>
        <w:right w:val="none" w:sz="0" w:space="0" w:color="auto"/>
      </w:divBdr>
      <w:divsChild>
        <w:div w:id="1358045363">
          <w:marLeft w:val="0"/>
          <w:marRight w:val="0"/>
          <w:marTop w:val="0"/>
          <w:marBottom w:val="0"/>
          <w:divBdr>
            <w:top w:val="none" w:sz="0" w:space="0" w:color="auto"/>
            <w:left w:val="none" w:sz="0" w:space="0" w:color="auto"/>
            <w:bottom w:val="none" w:sz="0" w:space="0" w:color="auto"/>
            <w:right w:val="none" w:sz="0" w:space="0" w:color="auto"/>
          </w:divBdr>
        </w:div>
      </w:divsChild>
    </w:div>
    <w:div w:id="2011759640">
      <w:bodyDiv w:val="1"/>
      <w:marLeft w:val="0"/>
      <w:marRight w:val="0"/>
      <w:marTop w:val="0"/>
      <w:marBottom w:val="0"/>
      <w:divBdr>
        <w:top w:val="none" w:sz="0" w:space="0" w:color="auto"/>
        <w:left w:val="none" w:sz="0" w:space="0" w:color="auto"/>
        <w:bottom w:val="none" w:sz="0" w:space="0" w:color="auto"/>
        <w:right w:val="none" w:sz="0" w:space="0" w:color="auto"/>
      </w:divBdr>
    </w:div>
    <w:div w:id="2031181164">
      <w:bodyDiv w:val="1"/>
      <w:marLeft w:val="0"/>
      <w:marRight w:val="0"/>
      <w:marTop w:val="0"/>
      <w:marBottom w:val="0"/>
      <w:divBdr>
        <w:top w:val="none" w:sz="0" w:space="0" w:color="auto"/>
        <w:left w:val="none" w:sz="0" w:space="0" w:color="auto"/>
        <w:bottom w:val="none" w:sz="0" w:space="0" w:color="auto"/>
        <w:right w:val="none" w:sz="0" w:space="0" w:color="auto"/>
      </w:divBdr>
    </w:div>
    <w:div w:id="2036885184">
      <w:bodyDiv w:val="1"/>
      <w:marLeft w:val="136"/>
      <w:marRight w:val="136"/>
      <w:marTop w:val="136"/>
      <w:marBottom w:val="136"/>
      <w:divBdr>
        <w:top w:val="none" w:sz="0" w:space="0" w:color="auto"/>
        <w:left w:val="none" w:sz="0" w:space="0" w:color="auto"/>
        <w:bottom w:val="none" w:sz="0" w:space="0" w:color="auto"/>
        <w:right w:val="none" w:sz="0" w:space="0" w:color="auto"/>
      </w:divBdr>
    </w:div>
    <w:div w:id="2046251801">
      <w:bodyDiv w:val="1"/>
      <w:marLeft w:val="0"/>
      <w:marRight w:val="0"/>
      <w:marTop w:val="0"/>
      <w:marBottom w:val="0"/>
      <w:divBdr>
        <w:top w:val="none" w:sz="0" w:space="0" w:color="auto"/>
        <w:left w:val="none" w:sz="0" w:space="0" w:color="auto"/>
        <w:bottom w:val="none" w:sz="0" w:space="0" w:color="auto"/>
        <w:right w:val="none" w:sz="0" w:space="0" w:color="auto"/>
      </w:divBdr>
    </w:div>
    <w:div w:id="2096124620">
      <w:bodyDiv w:val="1"/>
      <w:marLeft w:val="0"/>
      <w:marRight w:val="0"/>
      <w:marTop w:val="0"/>
      <w:marBottom w:val="0"/>
      <w:divBdr>
        <w:top w:val="none" w:sz="0" w:space="0" w:color="auto"/>
        <w:left w:val="none" w:sz="0" w:space="0" w:color="auto"/>
        <w:bottom w:val="none" w:sz="0" w:space="0" w:color="auto"/>
        <w:right w:val="none" w:sz="0" w:space="0" w:color="auto"/>
      </w:divBdr>
      <w:divsChild>
        <w:div w:id="414789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Greg\Customers\Huawei\WSON\Signaling\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9DFD3-F56B-416A-8564-BC33987828E8}">
  <ds:schemaRefs>
    <ds:schemaRef ds:uri="http://schemas.openxmlformats.org/officeDocument/2006/bibliography"/>
  </ds:schemaRefs>
</ds:datastoreItem>
</file>

<file path=customXml/itemProps2.xml><?xml version="1.0" encoding="utf-8"?>
<ds:datastoreItem xmlns:ds="http://schemas.openxmlformats.org/officeDocument/2006/customXml" ds:itemID="{BC5FF3A8-CC3D-4666-837F-D48CD4EC5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128</TotalTime>
  <Pages>5</Pages>
  <Words>1011</Words>
  <Characters>5769</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Network Working Group</vt:lpstr>
      <vt:lpstr>Network Working Group</vt:lpstr>
    </vt:vector>
  </TitlesOfParts>
  <Company>Huawei Technologies Co.,Ltd.</Company>
  <LinksUpToDate>false</LinksUpToDate>
  <CharactersWithSpaces>6767</CharactersWithSpaces>
  <SharedDoc>false</SharedDoc>
  <HLinks>
    <vt:vector size="210" baseType="variant">
      <vt:variant>
        <vt:i4>1835053</vt:i4>
      </vt:variant>
      <vt:variant>
        <vt:i4>303</vt:i4>
      </vt:variant>
      <vt:variant>
        <vt:i4>0</vt:i4>
      </vt:variant>
      <vt:variant>
        <vt:i4>5</vt:i4>
      </vt:variant>
      <vt:variant>
        <vt:lpwstr>mailto:ogondio@tid.es</vt:lpwstr>
      </vt:variant>
      <vt:variant>
        <vt:lpwstr/>
      </vt:variant>
      <vt:variant>
        <vt:i4>3866650</vt:i4>
      </vt:variant>
      <vt:variant>
        <vt:i4>300</vt:i4>
      </vt:variant>
      <vt:variant>
        <vt:i4>0</vt:i4>
      </vt:variant>
      <vt:variant>
        <vt:i4>5</vt:i4>
      </vt:variant>
      <vt:variant>
        <vt:lpwstr>mailto:zhangfatai@huawei.com</vt:lpwstr>
      </vt:variant>
      <vt:variant>
        <vt:lpwstr/>
      </vt:variant>
      <vt:variant>
        <vt:i4>1572923</vt:i4>
      </vt:variant>
      <vt:variant>
        <vt:i4>293</vt:i4>
      </vt:variant>
      <vt:variant>
        <vt:i4>0</vt:i4>
      </vt:variant>
      <vt:variant>
        <vt:i4>5</vt:i4>
      </vt:variant>
      <vt:variant>
        <vt:lpwstr/>
      </vt:variant>
      <vt:variant>
        <vt:lpwstr>_Toc297897797</vt:lpwstr>
      </vt:variant>
      <vt:variant>
        <vt:i4>1572923</vt:i4>
      </vt:variant>
      <vt:variant>
        <vt:i4>287</vt:i4>
      </vt:variant>
      <vt:variant>
        <vt:i4>0</vt:i4>
      </vt:variant>
      <vt:variant>
        <vt:i4>5</vt:i4>
      </vt:variant>
      <vt:variant>
        <vt:lpwstr/>
      </vt:variant>
      <vt:variant>
        <vt:lpwstr>_Toc297897796</vt:lpwstr>
      </vt:variant>
      <vt:variant>
        <vt:i4>1572923</vt:i4>
      </vt:variant>
      <vt:variant>
        <vt:i4>281</vt:i4>
      </vt:variant>
      <vt:variant>
        <vt:i4>0</vt:i4>
      </vt:variant>
      <vt:variant>
        <vt:i4>5</vt:i4>
      </vt:variant>
      <vt:variant>
        <vt:lpwstr/>
      </vt:variant>
      <vt:variant>
        <vt:lpwstr>_Toc297897795</vt:lpwstr>
      </vt:variant>
      <vt:variant>
        <vt:i4>1572923</vt:i4>
      </vt:variant>
      <vt:variant>
        <vt:i4>275</vt:i4>
      </vt:variant>
      <vt:variant>
        <vt:i4>0</vt:i4>
      </vt:variant>
      <vt:variant>
        <vt:i4>5</vt:i4>
      </vt:variant>
      <vt:variant>
        <vt:lpwstr/>
      </vt:variant>
      <vt:variant>
        <vt:lpwstr>_Toc297897794</vt:lpwstr>
      </vt:variant>
      <vt:variant>
        <vt:i4>1572923</vt:i4>
      </vt:variant>
      <vt:variant>
        <vt:i4>269</vt:i4>
      </vt:variant>
      <vt:variant>
        <vt:i4>0</vt:i4>
      </vt:variant>
      <vt:variant>
        <vt:i4>5</vt:i4>
      </vt:variant>
      <vt:variant>
        <vt:lpwstr/>
      </vt:variant>
      <vt:variant>
        <vt:lpwstr>_Toc297897793</vt:lpwstr>
      </vt:variant>
      <vt:variant>
        <vt:i4>1572923</vt:i4>
      </vt:variant>
      <vt:variant>
        <vt:i4>263</vt:i4>
      </vt:variant>
      <vt:variant>
        <vt:i4>0</vt:i4>
      </vt:variant>
      <vt:variant>
        <vt:i4>5</vt:i4>
      </vt:variant>
      <vt:variant>
        <vt:lpwstr/>
      </vt:variant>
      <vt:variant>
        <vt:lpwstr>_Toc297897792</vt:lpwstr>
      </vt:variant>
      <vt:variant>
        <vt:i4>1572923</vt:i4>
      </vt:variant>
      <vt:variant>
        <vt:i4>257</vt:i4>
      </vt:variant>
      <vt:variant>
        <vt:i4>0</vt:i4>
      </vt:variant>
      <vt:variant>
        <vt:i4>5</vt:i4>
      </vt:variant>
      <vt:variant>
        <vt:lpwstr/>
      </vt:variant>
      <vt:variant>
        <vt:lpwstr>_Toc297897791</vt:lpwstr>
      </vt:variant>
      <vt:variant>
        <vt:i4>1572923</vt:i4>
      </vt:variant>
      <vt:variant>
        <vt:i4>251</vt:i4>
      </vt:variant>
      <vt:variant>
        <vt:i4>0</vt:i4>
      </vt:variant>
      <vt:variant>
        <vt:i4>5</vt:i4>
      </vt:variant>
      <vt:variant>
        <vt:lpwstr/>
      </vt:variant>
      <vt:variant>
        <vt:lpwstr>_Toc297897790</vt:lpwstr>
      </vt:variant>
      <vt:variant>
        <vt:i4>1638459</vt:i4>
      </vt:variant>
      <vt:variant>
        <vt:i4>245</vt:i4>
      </vt:variant>
      <vt:variant>
        <vt:i4>0</vt:i4>
      </vt:variant>
      <vt:variant>
        <vt:i4>5</vt:i4>
      </vt:variant>
      <vt:variant>
        <vt:lpwstr/>
      </vt:variant>
      <vt:variant>
        <vt:lpwstr>_Toc297897789</vt:lpwstr>
      </vt:variant>
      <vt:variant>
        <vt:i4>1638459</vt:i4>
      </vt:variant>
      <vt:variant>
        <vt:i4>239</vt:i4>
      </vt:variant>
      <vt:variant>
        <vt:i4>0</vt:i4>
      </vt:variant>
      <vt:variant>
        <vt:i4>5</vt:i4>
      </vt:variant>
      <vt:variant>
        <vt:lpwstr/>
      </vt:variant>
      <vt:variant>
        <vt:lpwstr>_Toc297897788</vt:lpwstr>
      </vt:variant>
      <vt:variant>
        <vt:i4>1638459</vt:i4>
      </vt:variant>
      <vt:variant>
        <vt:i4>233</vt:i4>
      </vt:variant>
      <vt:variant>
        <vt:i4>0</vt:i4>
      </vt:variant>
      <vt:variant>
        <vt:i4>5</vt:i4>
      </vt:variant>
      <vt:variant>
        <vt:lpwstr/>
      </vt:variant>
      <vt:variant>
        <vt:lpwstr>_Toc297897787</vt:lpwstr>
      </vt:variant>
      <vt:variant>
        <vt:i4>1638459</vt:i4>
      </vt:variant>
      <vt:variant>
        <vt:i4>227</vt:i4>
      </vt:variant>
      <vt:variant>
        <vt:i4>0</vt:i4>
      </vt:variant>
      <vt:variant>
        <vt:i4>5</vt:i4>
      </vt:variant>
      <vt:variant>
        <vt:lpwstr/>
      </vt:variant>
      <vt:variant>
        <vt:lpwstr>_Toc297897786</vt:lpwstr>
      </vt:variant>
      <vt:variant>
        <vt:i4>1638459</vt:i4>
      </vt:variant>
      <vt:variant>
        <vt:i4>221</vt:i4>
      </vt:variant>
      <vt:variant>
        <vt:i4>0</vt:i4>
      </vt:variant>
      <vt:variant>
        <vt:i4>5</vt:i4>
      </vt:variant>
      <vt:variant>
        <vt:lpwstr/>
      </vt:variant>
      <vt:variant>
        <vt:lpwstr>_Toc297897785</vt:lpwstr>
      </vt:variant>
      <vt:variant>
        <vt:i4>1638459</vt:i4>
      </vt:variant>
      <vt:variant>
        <vt:i4>215</vt:i4>
      </vt:variant>
      <vt:variant>
        <vt:i4>0</vt:i4>
      </vt:variant>
      <vt:variant>
        <vt:i4>5</vt:i4>
      </vt:variant>
      <vt:variant>
        <vt:lpwstr/>
      </vt:variant>
      <vt:variant>
        <vt:lpwstr>_Toc297897784</vt:lpwstr>
      </vt:variant>
      <vt:variant>
        <vt:i4>1638459</vt:i4>
      </vt:variant>
      <vt:variant>
        <vt:i4>209</vt:i4>
      </vt:variant>
      <vt:variant>
        <vt:i4>0</vt:i4>
      </vt:variant>
      <vt:variant>
        <vt:i4>5</vt:i4>
      </vt:variant>
      <vt:variant>
        <vt:lpwstr/>
      </vt:variant>
      <vt:variant>
        <vt:lpwstr>_Toc297897783</vt:lpwstr>
      </vt:variant>
      <vt:variant>
        <vt:i4>1638459</vt:i4>
      </vt:variant>
      <vt:variant>
        <vt:i4>203</vt:i4>
      </vt:variant>
      <vt:variant>
        <vt:i4>0</vt:i4>
      </vt:variant>
      <vt:variant>
        <vt:i4>5</vt:i4>
      </vt:variant>
      <vt:variant>
        <vt:lpwstr/>
      </vt:variant>
      <vt:variant>
        <vt:lpwstr>_Toc297897782</vt:lpwstr>
      </vt:variant>
      <vt:variant>
        <vt:i4>1638459</vt:i4>
      </vt:variant>
      <vt:variant>
        <vt:i4>197</vt:i4>
      </vt:variant>
      <vt:variant>
        <vt:i4>0</vt:i4>
      </vt:variant>
      <vt:variant>
        <vt:i4>5</vt:i4>
      </vt:variant>
      <vt:variant>
        <vt:lpwstr/>
      </vt:variant>
      <vt:variant>
        <vt:lpwstr>_Toc297897781</vt:lpwstr>
      </vt:variant>
      <vt:variant>
        <vt:i4>1638459</vt:i4>
      </vt:variant>
      <vt:variant>
        <vt:i4>191</vt:i4>
      </vt:variant>
      <vt:variant>
        <vt:i4>0</vt:i4>
      </vt:variant>
      <vt:variant>
        <vt:i4>5</vt:i4>
      </vt:variant>
      <vt:variant>
        <vt:lpwstr/>
      </vt:variant>
      <vt:variant>
        <vt:lpwstr>_Toc297897780</vt:lpwstr>
      </vt:variant>
      <vt:variant>
        <vt:i4>1441851</vt:i4>
      </vt:variant>
      <vt:variant>
        <vt:i4>185</vt:i4>
      </vt:variant>
      <vt:variant>
        <vt:i4>0</vt:i4>
      </vt:variant>
      <vt:variant>
        <vt:i4>5</vt:i4>
      </vt:variant>
      <vt:variant>
        <vt:lpwstr/>
      </vt:variant>
      <vt:variant>
        <vt:lpwstr>_Toc297897779</vt:lpwstr>
      </vt:variant>
      <vt:variant>
        <vt:i4>1441851</vt:i4>
      </vt:variant>
      <vt:variant>
        <vt:i4>179</vt:i4>
      </vt:variant>
      <vt:variant>
        <vt:i4>0</vt:i4>
      </vt:variant>
      <vt:variant>
        <vt:i4>5</vt:i4>
      </vt:variant>
      <vt:variant>
        <vt:lpwstr/>
      </vt:variant>
      <vt:variant>
        <vt:lpwstr>_Toc297897778</vt:lpwstr>
      </vt:variant>
      <vt:variant>
        <vt:i4>1441851</vt:i4>
      </vt:variant>
      <vt:variant>
        <vt:i4>173</vt:i4>
      </vt:variant>
      <vt:variant>
        <vt:i4>0</vt:i4>
      </vt:variant>
      <vt:variant>
        <vt:i4>5</vt:i4>
      </vt:variant>
      <vt:variant>
        <vt:lpwstr/>
      </vt:variant>
      <vt:variant>
        <vt:lpwstr>_Toc297897777</vt:lpwstr>
      </vt:variant>
      <vt:variant>
        <vt:i4>1441851</vt:i4>
      </vt:variant>
      <vt:variant>
        <vt:i4>167</vt:i4>
      </vt:variant>
      <vt:variant>
        <vt:i4>0</vt:i4>
      </vt:variant>
      <vt:variant>
        <vt:i4>5</vt:i4>
      </vt:variant>
      <vt:variant>
        <vt:lpwstr/>
      </vt:variant>
      <vt:variant>
        <vt:lpwstr>_Toc297897776</vt:lpwstr>
      </vt:variant>
      <vt:variant>
        <vt:i4>1441851</vt:i4>
      </vt:variant>
      <vt:variant>
        <vt:i4>161</vt:i4>
      </vt:variant>
      <vt:variant>
        <vt:i4>0</vt:i4>
      </vt:variant>
      <vt:variant>
        <vt:i4>5</vt:i4>
      </vt:variant>
      <vt:variant>
        <vt:lpwstr/>
      </vt:variant>
      <vt:variant>
        <vt:lpwstr>_Toc297897775</vt:lpwstr>
      </vt:variant>
      <vt:variant>
        <vt:i4>1441851</vt:i4>
      </vt:variant>
      <vt:variant>
        <vt:i4>155</vt:i4>
      </vt:variant>
      <vt:variant>
        <vt:i4>0</vt:i4>
      </vt:variant>
      <vt:variant>
        <vt:i4>5</vt:i4>
      </vt:variant>
      <vt:variant>
        <vt:lpwstr/>
      </vt:variant>
      <vt:variant>
        <vt:lpwstr>_Toc297897774</vt:lpwstr>
      </vt:variant>
      <vt:variant>
        <vt:i4>1441851</vt:i4>
      </vt:variant>
      <vt:variant>
        <vt:i4>149</vt:i4>
      </vt:variant>
      <vt:variant>
        <vt:i4>0</vt:i4>
      </vt:variant>
      <vt:variant>
        <vt:i4>5</vt:i4>
      </vt:variant>
      <vt:variant>
        <vt:lpwstr/>
      </vt:variant>
      <vt:variant>
        <vt:lpwstr>_Toc297897773</vt:lpwstr>
      </vt:variant>
      <vt:variant>
        <vt:i4>1441851</vt:i4>
      </vt:variant>
      <vt:variant>
        <vt:i4>143</vt:i4>
      </vt:variant>
      <vt:variant>
        <vt:i4>0</vt:i4>
      </vt:variant>
      <vt:variant>
        <vt:i4>5</vt:i4>
      </vt:variant>
      <vt:variant>
        <vt:lpwstr/>
      </vt:variant>
      <vt:variant>
        <vt:lpwstr>_Toc297897772</vt:lpwstr>
      </vt:variant>
      <vt:variant>
        <vt:i4>1441851</vt:i4>
      </vt:variant>
      <vt:variant>
        <vt:i4>137</vt:i4>
      </vt:variant>
      <vt:variant>
        <vt:i4>0</vt:i4>
      </vt:variant>
      <vt:variant>
        <vt:i4>5</vt:i4>
      </vt:variant>
      <vt:variant>
        <vt:lpwstr/>
      </vt:variant>
      <vt:variant>
        <vt:lpwstr>_Toc297897771</vt:lpwstr>
      </vt:variant>
      <vt:variant>
        <vt:i4>1441851</vt:i4>
      </vt:variant>
      <vt:variant>
        <vt:i4>131</vt:i4>
      </vt:variant>
      <vt:variant>
        <vt:i4>0</vt:i4>
      </vt:variant>
      <vt:variant>
        <vt:i4>5</vt:i4>
      </vt:variant>
      <vt:variant>
        <vt:lpwstr/>
      </vt:variant>
      <vt:variant>
        <vt:lpwstr>_Toc297897770</vt:lpwstr>
      </vt:variant>
      <vt:variant>
        <vt:i4>1507387</vt:i4>
      </vt:variant>
      <vt:variant>
        <vt:i4>125</vt:i4>
      </vt:variant>
      <vt:variant>
        <vt:i4>0</vt:i4>
      </vt:variant>
      <vt:variant>
        <vt:i4>5</vt:i4>
      </vt:variant>
      <vt:variant>
        <vt:lpwstr/>
      </vt:variant>
      <vt:variant>
        <vt:lpwstr>_Toc297897769</vt:lpwstr>
      </vt:variant>
      <vt:variant>
        <vt:i4>1507387</vt:i4>
      </vt:variant>
      <vt:variant>
        <vt:i4>119</vt:i4>
      </vt:variant>
      <vt:variant>
        <vt:i4>0</vt:i4>
      </vt:variant>
      <vt:variant>
        <vt:i4>5</vt:i4>
      </vt:variant>
      <vt:variant>
        <vt:lpwstr/>
      </vt:variant>
      <vt:variant>
        <vt:lpwstr>_Toc297897768</vt:lpwstr>
      </vt:variant>
      <vt:variant>
        <vt:i4>1507387</vt:i4>
      </vt:variant>
      <vt:variant>
        <vt:i4>113</vt:i4>
      </vt:variant>
      <vt:variant>
        <vt:i4>0</vt:i4>
      </vt:variant>
      <vt:variant>
        <vt:i4>5</vt:i4>
      </vt:variant>
      <vt:variant>
        <vt:lpwstr/>
      </vt:variant>
      <vt:variant>
        <vt:lpwstr>_Toc297897767</vt:lpwstr>
      </vt:variant>
      <vt:variant>
        <vt:i4>1507387</vt:i4>
      </vt:variant>
      <vt:variant>
        <vt:i4>107</vt:i4>
      </vt:variant>
      <vt:variant>
        <vt:i4>0</vt:i4>
      </vt:variant>
      <vt:variant>
        <vt:i4>5</vt:i4>
      </vt:variant>
      <vt:variant>
        <vt:lpwstr/>
      </vt:variant>
      <vt:variant>
        <vt:lpwstr>_Toc297897766</vt:lpwstr>
      </vt:variant>
      <vt:variant>
        <vt:i4>393283</vt:i4>
      </vt:variant>
      <vt:variant>
        <vt:i4>99</vt:i4>
      </vt:variant>
      <vt:variant>
        <vt:i4>0</vt:i4>
      </vt:variant>
      <vt:variant>
        <vt:i4>5</vt:i4>
      </vt:variant>
      <vt:variant>
        <vt:lpwstr>http://trustee.ietf.org/license-info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Young Lee</dc:creator>
  <cp:lastModifiedBy>Zhenghaomian</cp:lastModifiedBy>
  <cp:revision>10</cp:revision>
  <cp:lastPrinted>2016-10-31T14:42:00Z</cp:lastPrinted>
  <dcterms:created xsi:type="dcterms:W3CDTF">2018-02-23T09:25:00Z</dcterms:created>
  <dcterms:modified xsi:type="dcterms:W3CDTF">2018-02-23T11:37:00Z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(10)H0kJbu49g/NO7PP5TTXy9DxHInUkw5SPI7W2oz/5CoODBHxxmQ1ACZrV2gcL8TvNT4FCCWeN_x000d_
bH8WfnUbVc1wrd4qFwMrTfEsObbjhjC6KJXP/V06fnjoAtiaWcFLQV6+R304+kqK7qyWLGj5_x000d_
vrtc6azuDOrXeAQ12tPQXAPnBZaTnVTRqRcELG/uISCkzAJ7jGkObdOkmabr9dAEqqS//Ctp_x000d_
GG+Np/WHn+Wa36tax/</vt:lpwstr>
  </property>
  <property fmtid="{D5CDD505-2E9C-101B-9397-08002B2CF9AE}" pid="3" name="_ms_pID_7253431">
    <vt:lpwstr>kPsnrMakqkYF4GkhidURyXpZ47KY2A9yFTf2VLwV1gOr2SCmEElfb7_x000d_
PpgvQ8sYvVqJun/MyHOCPC5z/DAZuS2HG7ZllK/Qg/ltEKILPsrhB2qh2Vw+tLDEdaWtONyB_x000d_
KO5Ju7UWTVWYN2+oW1c57rlON5sIX/Z/TQKoK24rOIIvw2Nf8nFCWJeenXw7HbCeqLm/svii_x000d_
hEZth668vWlLbt+REgWDKActVX5thuqYiy6G</vt:lpwstr>
  </property>
  <property fmtid="{D5CDD505-2E9C-101B-9397-08002B2CF9AE}" pid="4" name="_ms_pID_7253432">
    <vt:lpwstr>GZtWgUyT2z6v7Qz0sXiwDegcitUt/O7LXrjT_x000d_
IHSiHScQuRbos+uiwgO+wLQ5e/rMsBWc+/iEXOui772by7RkbDy7CF4pdQe71VJHWg6ISdee_x000d_
l51HodJJaETsr9LG7uni1RS5Jj9wwaLL+QlzLgb1xP8OdrqXC+zQtTPu5GSluU6AZ73UNnJj_x000d_
Q1D26/hfTONLR0Xb1axPTae9h22r7tjBb1ia682idKXHSoyVUgMf0n</vt:lpwstr>
  </property>
  <property fmtid="{D5CDD505-2E9C-101B-9397-08002B2CF9AE}" pid="5" name="_ms_pID_7253433">
    <vt:lpwstr>LI3SkhlkrzVDpjMcb5_x000d_
BAwN05ApBS711QAZGuEevJgAC+rySEmzaLWh06ltjpzpyO3E5RQ8cLMEaMINdX/fHnmJRvhr_x000d_
k7Akv0vFXRYbl4GPzc1dNatzkCgw4udMu7JhB4aVxB6hxSR/NdKRjob+FHLDqX54VdoCvM2m_x000d_
MLncKzKCPoKMrp/PVRqqBx/6QgGquCVTRn32vXMi5giypzdKr1YGxRwrpEnElrucIEQal+m/</vt:lpwstr>
  </property>
  <property fmtid="{D5CDD505-2E9C-101B-9397-08002B2CF9AE}" pid="6" name="_ms_pID_7253434">
    <vt:lpwstr>_x000d_
yCqy2Tb96dnGfJDKmfTraD4KWARRh9GSBaKlxUdKEzeEOeo/7tscuguSKs1VAVwcO7/ox91K_x000d_
QGff03PH/mCctp4zMi2fFVjT0RhpGDHW6VA1tbqlhX1tQYD0Xj5zS9hMQo9iZGUx2PuJt7y+_x000d_
quwtFZgOMwamWoesCazm3Kyfivh7LnifmUTzAv9e/nZYhm4J4WfwGzQbhUOsAFmq2JiJJ1QC_x000d_
8IoMoroWq/G4yDUG</vt:lpwstr>
  </property>
  <property fmtid="{D5CDD505-2E9C-101B-9397-08002B2CF9AE}" pid="7" name="_ms_pID_7253435">
    <vt:lpwstr>j1PoWbc4jeQTCTTQDZDj4saWcJq3YcNMLn4M1rI3BYFpbS5FhnPv3lSD_x000d_
c8BLqDUQ7d5ZocPfU5Xk484SzKLrgcmq3rrdWk9iZRTCk7XxIi34A0dLqQtsaxrCBZdzRkRj_x000d_
92FFaBAbirzHOiKiCIFjMiqvoLOXVClZqlZK1hCD1xMNrCsn5Ip53oBnplI7YcrpqA4mHKT5_x000d_
bXrOjqFSEHu1sHgVtlV3CSDoqYmzlABd2r</vt:lpwstr>
  </property>
  <property fmtid="{D5CDD505-2E9C-101B-9397-08002B2CF9AE}" pid="8" name="_ms_pID_7253436">
    <vt:lpwstr>UxVgJYrPVlpULli5jveFZgb0RIlYiPLvXAx1pS_x000d_
anKUquKHSipIcHSxkYB7oxXGtU7Dlcb7R9Y5medswaH6p3qWPXVLdhIix2/5AOcenL+ILtus_x000d_
TNCZsxHQMpoNF4UdXbP0QweCTfRJzcTSDwZB2PF7ChDUDz3iiGS9dq4iBMBdJUKASg9LaBSP_x000d_
R66K0lwwM5OoYOVtFBRv5i9dJi7v802DmsfvhvosKSUTLBZgWW4Z</vt:lpwstr>
  </property>
  <property fmtid="{D5CDD505-2E9C-101B-9397-08002B2CF9AE}" pid="9" name="_ms_pID_7253437">
    <vt:lpwstr>ix7uVRrzPSoJ5vkAFG30_x000d_
4UE2TL9EblawgH5PYqlBjGyJi7mPZnhNVQNVWSPLF6WaP00QFSX5Guq47uPb9w8NatcAtFL6_x000d_
IOEhIvBzsoDPwQzbr386uF88r49yHKwFMmS7cwfMSbcHHlRXPBup/Q7+TZ2hMEuGo8G0IYxy_x000d_
eCDgiT8kc7BFWBPtsqDTYW4lFuYmfdapoCUfttce7FBPtEuh6AhEJOV+Ubf8vU0Fu3smN6</vt:lpwstr>
  </property>
  <property fmtid="{D5CDD505-2E9C-101B-9397-08002B2CF9AE}" pid="10" name="_ms_pID_7253438">
    <vt:lpwstr>IT_x000d_
Y0YrHmrA5Q/53ev0oZl2nk23V++c5XlprwQU+OXKE/3uaVVzEBeiTrvZN+kQj6oOkNjd6p3d_x000d_
dDrYmeqf/nPi2DEOlARuN2h6S36/4uY8DHC+jp88VwijaVKUK5zjwMlkF0rvSm6/S+nAJqeT_x000d_
KSzKbVagdzcAJ0MmDwpCrf7o3kXxds+/UWDJbfg5PLw1QN6/xNwMaonywCPmhJNcdTaArulP_x000d_
oESaz3OBPZUgme</vt:lpwstr>
  </property>
  <property fmtid="{D5CDD505-2E9C-101B-9397-08002B2CF9AE}" pid="11" name="_new_ms_pID_72543">
    <vt:lpwstr>(3)pqRT04KhF7nyHp2eVAq7akgDGZh4wNm3Tqzvn9xAQCwOeiAt7Vo6y7uHajLQuY3yaFHFaM9+
NJcarWG4w5iAjedbkXYt5uyvyOkSLiyXNt6g/dSBrzBfOpphINyjJorUZQRaqNlgnl36Eef0
BuQePe7o8/VMhfA8la1E4XkwSp7eNCjji/GRRNdqXg0GzmVm59Po9uGvuer5xmmuWd3yHvVP
J54T8zX3h7zmVWWUeY</vt:lpwstr>
  </property>
  <property fmtid="{D5CDD505-2E9C-101B-9397-08002B2CF9AE}" pid="12" name="_new_ms_pID_725431">
    <vt:lpwstr>azFjaTzjqOMP6EH+3X9ZusuGdLwiztlLqcxG+Jx70t9h13Uq7DCdZ9
qtbV7XD7lXjXPAlvamobRkbFz89rSCMEZ6LPK6jKObe+2pzjPax4czfhOZjH7uvLFdp1288y
G+21QklQ0hYi3aSCmQ1ncpJdr0uNHTmgEdWyhjc7vb3jzZexqBrvUEzpLtzXsi24bVUd7Z0P
2gcfIGx8BlZdigCCu2pBIp7ZgOjtATrJbR37</vt:lpwstr>
  </property>
  <property fmtid="{D5CDD505-2E9C-101B-9397-08002B2CF9AE}" pid="13" name="_new_ms_pID_725432">
    <vt:lpwstr>9Ene88Ggk6g46WOA5rRtE/7ITc5wBvHkgOi7
dZNnzLAsBv8R1wtzjPrYHUMoYKpcqFgm10sPzBjDOgANtSuicq1I8lwJ7i8NFVgDzGAC9i7h
QhezIPZ1OWxUwvGke36n5YjGoxmX8BDbQG4+3vF/rEbxca6tODDqX9KJLLzW4eLkqO0K7AtJ
jh9e10xDW25AmdH/y39Ban9s6qDSBMcZ7dI=</vt:lpwstr>
  </property>
  <property fmtid="{D5CDD505-2E9C-101B-9397-08002B2CF9AE}" pid="14" name="_ms_pID_7253439">
    <vt:lpwstr>jJEscavMG5ArOLMMkjswwLzrdcL5r+OMQRpnmkTjqYBb8UIg5JrLpw0Pr6_x000d_
GgxpJN4YanOyc+9lnq0xNQMo53wFHR/hfZTFaEiaBj+Xl7MMEyV4bb9+g7rInqTen3iTKKAy_x000d_
xQ3Zrs3B5yIygi5NcAXZulhrnRefaw==</vt:lpwstr>
  </property>
  <property fmtid="{D5CDD505-2E9C-101B-9397-08002B2CF9AE}" pid="15" name="_NewReviewCycle">
    <vt:lpwstr/>
  </property>
  <property fmtid="{D5CDD505-2E9C-101B-9397-08002B2CF9AE}" pid="16" name="_2015_ms_pID_725343">
    <vt:lpwstr>(3)vK40tXqzePcGl29TiJftQVVpIE9fqjQ+oRlgZEkAE8Bq4vTzBwv53EeZswYlh9Ta0auOmtpk
qZr+qgEM68gr9EgJP467CirqvKAxupRGLTUl+s5vqLwFq1c+sQ2AU3ggQPBWLWj2cDuMBvaD
MIhGgcGaihM/kRUlO6Ov+CqgfD/o6+zzGVgFOagAig5PC9+tg0PnFsBWCZ+xN6RSs78hL8NL
70z7qTRHO49DzNsYzp</vt:lpwstr>
  </property>
  <property fmtid="{D5CDD505-2E9C-101B-9397-08002B2CF9AE}" pid="17" name="_2015_ms_pID_7253431">
    <vt:lpwstr>4gnfNWd5T3o8g+qBJe28wObDmy9s/ywKsXxfjWUAKCkXhbPmz0h/FT
Gv7H6lhfiSHmnkAKb3WBCev5NhXNPk1YBZE4l4yGXbHv0xd3r3YWU0QnkLt0gSmDsXmGE5yW
63Kdhuv7Ys515NWmWpfTX7TioYfhxIZaP+Onn/z1SRq2eJo9HZsCdEMz31+Vyw4ikE+RxABS
brivhR8YHD9rxbI+uZ8aM1H3X1otHqX4f1le</vt:lpwstr>
  </property>
  <property fmtid="{D5CDD505-2E9C-101B-9397-08002B2CF9AE}" pid="18" name="_2015_ms_pID_7253432">
    <vt:lpwstr>1w==</vt:lpwstr>
  </property>
  <property fmtid="{D5CDD505-2E9C-101B-9397-08002B2CF9AE}" pid="19" name="_readonly">
    <vt:lpwstr/>
  </property>
  <property fmtid="{D5CDD505-2E9C-101B-9397-08002B2CF9AE}" pid="20" name="_change">
    <vt:lpwstr/>
  </property>
  <property fmtid="{D5CDD505-2E9C-101B-9397-08002B2CF9AE}" pid="21" name="_full-control">
    <vt:lpwstr/>
  </property>
  <property fmtid="{D5CDD505-2E9C-101B-9397-08002B2CF9AE}" pid="22" name="sflag">
    <vt:lpwstr>1519357696</vt:lpwstr>
  </property>
</Properties>
</file>